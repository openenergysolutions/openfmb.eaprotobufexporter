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DD616" w14:textId="2C791E72" w:rsidR="00672A88" w:rsidRPr="0051006C" w:rsidRDefault="00755FF4" w:rsidP="00672A88">
      <w:pPr>
        <w:pStyle w:val="Title"/>
        <w:jc w:val="center"/>
        <w:rPr>
          <w:b/>
          <w:sz w:val="52"/>
          <w:szCs w:val="52"/>
        </w:rPr>
      </w:pPr>
      <w:r>
        <w:rPr>
          <w:b/>
          <w:sz w:val="52"/>
          <w:szCs w:val="52"/>
        </w:rPr>
        <w:t>OpenFMB Protobuf Generator</w:t>
      </w:r>
      <w:r w:rsidR="00672A88" w:rsidRPr="0051006C">
        <w:rPr>
          <w:b/>
          <w:sz w:val="52"/>
          <w:szCs w:val="52"/>
        </w:rPr>
        <w:t xml:space="preserve"> Programmer’s Guide</w:t>
      </w:r>
    </w:p>
    <w:p w14:paraId="13AAAF89" w14:textId="77777777" w:rsidR="00672A88" w:rsidRDefault="00672A88" w:rsidP="00672A88">
      <w:pPr>
        <w:pStyle w:val="BodyText"/>
        <w:spacing w:before="0" w:after="0"/>
        <w:jc w:val="center"/>
        <w:rPr>
          <w:sz w:val="20"/>
        </w:rPr>
      </w:pPr>
    </w:p>
    <w:p w14:paraId="161CCE53" w14:textId="77777777" w:rsidR="00672A88" w:rsidRDefault="00672A88" w:rsidP="00672A88">
      <w:pPr>
        <w:pStyle w:val="BodyText"/>
        <w:spacing w:before="0" w:after="0"/>
        <w:jc w:val="center"/>
        <w:rPr>
          <w:sz w:val="20"/>
        </w:rPr>
      </w:pPr>
    </w:p>
    <w:p w14:paraId="6A2406CB" w14:textId="77777777" w:rsidR="00672A88" w:rsidRDefault="00672A88" w:rsidP="00672A88">
      <w:pPr>
        <w:pStyle w:val="BodyText"/>
        <w:spacing w:before="0" w:after="0"/>
        <w:jc w:val="center"/>
        <w:rPr>
          <w:sz w:val="20"/>
        </w:rPr>
      </w:pPr>
    </w:p>
    <w:p w14:paraId="0325986F" w14:textId="77777777" w:rsidR="00672A88" w:rsidRDefault="00672A88" w:rsidP="00672A88">
      <w:pPr>
        <w:pStyle w:val="BodyText"/>
        <w:spacing w:before="0" w:after="0"/>
        <w:jc w:val="center"/>
        <w:rPr>
          <w:sz w:val="20"/>
        </w:rPr>
      </w:pPr>
    </w:p>
    <w:p w14:paraId="54559B96" w14:textId="77777777" w:rsidR="00672A88" w:rsidRDefault="00672A88" w:rsidP="00672A88">
      <w:pPr>
        <w:pStyle w:val="BodyText"/>
        <w:spacing w:before="0" w:after="0"/>
        <w:jc w:val="center"/>
        <w:rPr>
          <w:sz w:val="20"/>
        </w:rPr>
      </w:pPr>
    </w:p>
    <w:p w14:paraId="733EAB59" w14:textId="77777777" w:rsidR="00672A88" w:rsidRDefault="00672A88" w:rsidP="00672A88">
      <w:pPr>
        <w:pStyle w:val="BodyText"/>
        <w:spacing w:before="0" w:after="0"/>
        <w:jc w:val="center"/>
        <w:rPr>
          <w:sz w:val="20"/>
        </w:rPr>
      </w:pPr>
    </w:p>
    <w:p w14:paraId="46406EB7" w14:textId="77777777" w:rsidR="00672A88" w:rsidRDefault="00672A88" w:rsidP="00672A88">
      <w:pPr>
        <w:pStyle w:val="BodyText"/>
        <w:spacing w:before="0" w:after="0"/>
        <w:jc w:val="center"/>
        <w:rPr>
          <w:sz w:val="20"/>
        </w:rPr>
      </w:pPr>
    </w:p>
    <w:p w14:paraId="30E44636" w14:textId="77777777" w:rsidR="00672A88" w:rsidRDefault="00672A88" w:rsidP="00672A88">
      <w:pPr>
        <w:pStyle w:val="BodyText"/>
        <w:spacing w:before="0" w:after="0"/>
        <w:jc w:val="center"/>
        <w:rPr>
          <w:sz w:val="20"/>
        </w:rPr>
      </w:pPr>
    </w:p>
    <w:p w14:paraId="40665664" w14:textId="77777777" w:rsidR="00672A88" w:rsidRDefault="00672A88" w:rsidP="00672A88">
      <w:pPr>
        <w:pStyle w:val="BodyText"/>
        <w:spacing w:before="0" w:after="0"/>
        <w:jc w:val="center"/>
        <w:rPr>
          <w:sz w:val="20"/>
        </w:rPr>
      </w:pPr>
    </w:p>
    <w:p w14:paraId="310D0CD3" w14:textId="77777777" w:rsidR="00672A88" w:rsidRDefault="00672A88" w:rsidP="00672A88">
      <w:pPr>
        <w:pStyle w:val="BodyText"/>
        <w:spacing w:before="0" w:after="0"/>
        <w:jc w:val="center"/>
        <w:rPr>
          <w:sz w:val="20"/>
        </w:rPr>
      </w:pPr>
    </w:p>
    <w:p w14:paraId="5CB1D3F7" w14:textId="77777777" w:rsidR="00672A88" w:rsidRDefault="00672A88" w:rsidP="00672A88">
      <w:pPr>
        <w:pStyle w:val="BodyText"/>
        <w:spacing w:before="0" w:after="0"/>
        <w:jc w:val="center"/>
        <w:rPr>
          <w:sz w:val="20"/>
        </w:rPr>
      </w:pPr>
    </w:p>
    <w:p w14:paraId="2D1D985A" w14:textId="77777777" w:rsidR="00672A88" w:rsidRDefault="00672A88" w:rsidP="00672A88">
      <w:pPr>
        <w:pStyle w:val="BodyText"/>
        <w:spacing w:before="0" w:after="0"/>
        <w:jc w:val="center"/>
        <w:rPr>
          <w:sz w:val="20"/>
        </w:rPr>
      </w:pPr>
    </w:p>
    <w:p w14:paraId="636A8491" w14:textId="77777777" w:rsidR="00672A88" w:rsidRDefault="00672A88" w:rsidP="00672A88">
      <w:pPr>
        <w:pStyle w:val="BodyText"/>
        <w:spacing w:before="0" w:after="0"/>
        <w:jc w:val="center"/>
        <w:rPr>
          <w:sz w:val="20"/>
        </w:rPr>
      </w:pPr>
    </w:p>
    <w:p w14:paraId="086CA0A5" w14:textId="77777777" w:rsidR="00672A88" w:rsidRDefault="00672A88" w:rsidP="00672A88">
      <w:pPr>
        <w:pStyle w:val="BodyText"/>
        <w:spacing w:before="0" w:after="0"/>
        <w:jc w:val="center"/>
        <w:rPr>
          <w:sz w:val="20"/>
        </w:rPr>
      </w:pPr>
    </w:p>
    <w:p w14:paraId="4A5B97FB" w14:textId="77777777" w:rsidR="00672A88" w:rsidRDefault="00672A88" w:rsidP="00672A88">
      <w:pPr>
        <w:pStyle w:val="BodyText"/>
        <w:spacing w:before="0" w:after="0"/>
        <w:jc w:val="center"/>
        <w:rPr>
          <w:sz w:val="20"/>
        </w:rPr>
      </w:pPr>
    </w:p>
    <w:p w14:paraId="36E2614F" w14:textId="77777777" w:rsidR="00672A88" w:rsidRDefault="00672A88" w:rsidP="00672A88">
      <w:pPr>
        <w:pStyle w:val="BodyText"/>
        <w:spacing w:before="0" w:after="0"/>
        <w:jc w:val="center"/>
        <w:rPr>
          <w:sz w:val="20"/>
        </w:rPr>
      </w:pPr>
    </w:p>
    <w:p w14:paraId="25BBE779" w14:textId="77777777" w:rsidR="00672A88" w:rsidRDefault="00672A88" w:rsidP="00672A88">
      <w:pPr>
        <w:pStyle w:val="BodyText"/>
        <w:spacing w:before="0" w:after="0"/>
        <w:jc w:val="center"/>
        <w:rPr>
          <w:sz w:val="20"/>
        </w:rPr>
      </w:pPr>
    </w:p>
    <w:p w14:paraId="34ABC348" w14:textId="77777777" w:rsidR="00672A88" w:rsidRDefault="00672A88" w:rsidP="00672A88">
      <w:pPr>
        <w:pStyle w:val="BodyText"/>
        <w:spacing w:before="0" w:after="0"/>
        <w:jc w:val="center"/>
        <w:rPr>
          <w:sz w:val="20"/>
        </w:rPr>
      </w:pPr>
    </w:p>
    <w:p w14:paraId="3C6F6F15" w14:textId="77777777" w:rsidR="00672A88" w:rsidRDefault="00672A88" w:rsidP="00672A88">
      <w:pPr>
        <w:pStyle w:val="BodyText"/>
        <w:spacing w:before="0" w:after="0"/>
        <w:jc w:val="center"/>
        <w:rPr>
          <w:sz w:val="20"/>
        </w:rPr>
      </w:pPr>
    </w:p>
    <w:p w14:paraId="1A054EE0" w14:textId="77777777" w:rsidR="00672A88" w:rsidRDefault="00672A88" w:rsidP="00672A88">
      <w:pPr>
        <w:pStyle w:val="BodyText"/>
        <w:spacing w:before="0" w:after="0"/>
        <w:jc w:val="center"/>
        <w:rPr>
          <w:sz w:val="20"/>
        </w:rPr>
      </w:pPr>
    </w:p>
    <w:p w14:paraId="75A1A47A" w14:textId="77777777" w:rsidR="00672A88" w:rsidRDefault="00672A88" w:rsidP="00672A88">
      <w:pPr>
        <w:pStyle w:val="BodyText"/>
        <w:spacing w:before="0" w:after="0"/>
        <w:rPr>
          <w:sz w:val="20"/>
        </w:rPr>
      </w:pPr>
    </w:p>
    <w:p w14:paraId="552FD40E" w14:textId="77777777" w:rsidR="00672A88" w:rsidRDefault="00672A88" w:rsidP="00672A88">
      <w:pPr>
        <w:pStyle w:val="BodyText"/>
        <w:spacing w:before="0" w:after="0"/>
        <w:jc w:val="center"/>
        <w:rPr>
          <w:sz w:val="20"/>
        </w:rPr>
      </w:pPr>
    </w:p>
    <w:p w14:paraId="26E7011E" w14:textId="77777777" w:rsidR="00672A88" w:rsidRDefault="00672A88" w:rsidP="00672A88">
      <w:pPr>
        <w:pStyle w:val="BodyText"/>
        <w:spacing w:before="0" w:after="0"/>
        <w:jc w:val="center"/>
        <w:rPr>
          <w:sz w:val="20"/>
        </w:rPr>
      </w:pPr>
    </w:p>
    <w:p w14:paraId="629B72CB" w14:textId="77777777" w:rsidR="003D45A9" w:rsidRDefault="003D45A9" w:rsidP="003D45A9">
      <w:pPr>
        <w:rPr>
          <w:rFonts w:ascii="Helvetica" w:hAnsi="Helvetica"/>
          <w:caps/>
          <w:sz w:val="18"/>
        </w:rPr>
      </w:pPr>
    </w:p>
    <w:p w14:paraId="280FC876" w14:textId="77777777" w:rsidR="003D45A9" w:rsidRDefault="003D45A9" w:rsidP="003D45A9">
      <w:pPr>
        <w:rPr>
          <w:rFonts w:ascii="Helvetica" w:hAnsi="Helvetica"/>
          <w:caps/>
          <w:sz w:val="18"/>
        </w:rPr>
      </w:pPr>
    </w:p>
    <w:p w14:paraId="4DE36ACD" w14:textId="77777777" w:rsidR="003D45A9" w:rsidRDefault="003D45A9" w:rsidP="003D45A9">
      <w:pPr>
        <w:rPr>
          <w:rFonts w:ascii="Helvetica" w:hAnsi="Helvetica"/>
          <w:caps/>
          <w:sz w:val="18"/>
        </w:rPr>
      </w:pPr>
    </w:p>
    <w:p w14:paraId="1578C204" w14:textId="77777777" w:rsidR="003D45A9" w:rsidRDefault="003D45A9" w:rsidP="003D45A9">
      <w:pPr>
        <w:rPr>
          <w:rFonts w:ascii="Helvetica" w:hAnsi="Helvetica"/>
          <w:caps/>
          <w:sz w:val="18"/>
        </w:rPr>
      </w:pPr>
    </w:p>
    <w:p w14:paraId="2D793A8B" w14:textId="77777777" w:rsidR="003D45A9" w:rsidRDefault="003D45A9" w:rsidP="003D45A9">
      <w:pPr>
        <w:rPr>
          <w:rFonts w:ascii="Helvetica" w:hAnsi="Helvetica"/>
          <w:caps/>
          <w:sz w:val="18"/>
        </w:rPr>
      </w:pPr>
    </w:p>
    <w:p w14:paraId="5AF97EF9" w14:textId="1363012D" w:rsidR="003D45A9" w:rsidRPr="003D45A9" w:rsidRDefault="003D45A9" w:rsidP="003D45A9">
      <w:pPr>
        <w:rPr>
          <w:rFonts w:ascii="Helvetica" w:hAnsi="Helvetica"/>
          <w:caps/>
          <w:sz w:val="18"/>
        </w:rPr>
      </w:pPr>
      <w:bookmarkStart w:id="0" w:name="_Hlk522196589"/>
      <w:r w:rsidRPr="003D45A9">
        <w:rPr>
          <w:rFonts w:ascii="Helvetica" w:hAnsi="Helvetica"/>
          <w:caps/>
          <w:sz w:val="18"/>
        </w:rPr>
        <w:t xml:space="preserve">Copyright </w:t>
      </w:r>
      <w:r w:rsidR="00F7205D">
        <w:rPr>
          <w:rFonts w:ascii="Helvetica" w:hAnsi="Helvetica"/>
          <w:caps/>
          <w:sz w:val="18"/>
        </w:rPr>
        <w:t>2021</w:t>
      </w:r>
      <w:r w:rsidRPr="003D45A9">
        <w:rPr>
          <w:rFonts w:ascii="Helvetica" w:hAnsi="Helvetica"/>
          <w:caps/>
          <w:sz w:val="18"/>
        </w:rPr>
        <w:t xml:space="preserve"> Open Energy Solutions, Inc.</w:t>
      </w:r>
    </w:p>
    <w:p w14:paraId="3088F8FD" w14:textId="77777777" w:rsidR="003D45A9" w:rsidRPr="003D45A9" w:rsidRDefault="003D45A9" w:rsidP="003D45A9">
      <w:pPr>
        <w:rPr>
          <w:rFonts w:ascii="Helvetica" w:hAnsi="Helvetica"/>
          <w:caps/>
          <w:sz w:val="18"/>
        </w:rPr>
      </w:pPr>
    </w:p>
    <w:p w14:paraId="11C4D648" w14:textId="77777777" w:rsidR="003D45A9" w:rsidRPr="003D45A9" w:rsidRDefault="003D45A9" w:rsidP="003D45A9">
      <w:pPr>
        <w:rPr>
          <w:rFonts w:ascii="Helvetica" w:hAnsi="Helvetica"/>
          <w:caps/>
          <w:sz w:val="18"/>
        </w:rPr>
      </w:pPr>
      <w:r w:rsidRPr="003D45A9">
        <w:rPr>
          <w:rFonts w:ascii="Helvetica" w:hAnsi="Helvetica"/>
          <w:caps/>
          <w:sz w:val="18"/>
        </w:rPr>
        <w:t>Licensed under the Apache License, Version 2.0 (the "License");</w:t>
      </w:r>
    </w:p>
    <w:p w14:paraId="475D4FDD" w14:textId="77777777" w:rsidR="003D45A9" w:rsidRPr="003D45A9" w:rsidRDefault="003D45A9" w:rsidP="003D45A9">
      <w:pPr>
        <w:rPr>
          <w:rFonts w:ascii="Helvetica" w:hAnsi="Helvetica"/>
          <w:caps/>
          <w:sz w:val="18"/>
        </w:rPr>
      </w:pPr>
      <w:r w:rsidRPr="003D45A9">
        <w:rPr>
          <w:rFonts w:ascii="Helvetica" w:hAnsi="Helvetica"/>
          <w:caps/>
          <w:sz w:val="18"/>
        </w:rPr>
        <w:t>you may not use this file except in compliance with the License.</w:t>
      </w:r>
    </w:p>
    <w:p w14:paraId="61CDA49B" w14:textId="77777777" w:rsidR="003D45A9" w:rsidRPr="003D45A9" w:rsidRDefault="003D45A9" w:rsidP="003D45A9">
      <w:pPr>
        <w:rPr>
          <w:rFonts w:ascii="Helvetica" w:hAnsi="Helvetica"/>
          <w:caps/>
          <w:sz w:val="18"/>
        </w:rPr>
      </w:pPr>
      <w:r w:rsidRPr="003D45A9">
        <w:rPr>
          <w:rFonts w:ascii="Helvetica" w:hAnsi="Helvetica"/>
          <w:caps/>
          <w:sz w:val="18"/>
        </w:rPr>
        <w:t>You may obtain a copy of the License at</w:t>
      </w:r>
    </w:p>
    <w:p w14:paraId="2930A78D" w14:textId="77777777" w:rsidR="003D45A9" w:rsidRPr="003D45A9" w:rsidRDefault="003D45A9" w:rsidP="003D45A9">
      <w:pPr>
        <w:rPr>
          <w:rFonts w:ascii="Helvetica" w:hAnsi="Helvetica"/>
          <w:caps/>
          <w:sz w:val="18"/>
        </w:rPr>
      </w:pPr>
    </w:p>
    <w:p w14:paraId="4A988C83" w14:textId="77777777" w:rsidR="003D45A9" w:rsidRPr="003D45A9" w:rsidRDefault="003D45A9" w:rsidP="003D45A9">
      <w:pPr>
        <w:rPr>
          <w:rFonts w:ascii="Helvetica" w:hAnsi="Helvetica"/>
          <w:caps/>
          <w:sz w:val="18"/>
        </w:rPr>
      </w:pPr>
      <w:r w:rsidRPr="003D45A9">
        <w:rPr>
          <w:rFonts w:ascii="Helvetica" w:hAnsi="Helvetica"/>
          <w:caps/>
          <w:sz w:val="18"/>
        </w:rPr>
        <w:t>http://www.apache.org/licenses/LICENSE-2.0</w:t>
      </w:r>
    </w:p>
    <w:p w14:paraId="59535195" w14:textId="77777777" w:rsidR="003D45A9" w:rsidRPr="003D45A9" w:rsidRDefault="003D45A9" w:rsidP="003D45A9">
      <w:pPr>
        <w:rPr>
          <w:rFonts w:ascii="Helvetica" w:hAnsi="Helvetica"/>
          <w:caps/>
          <w:sz w:val="18"/>
        </w:rPr>
      </w:pPr>
    </w:p>
    <w:p w14:paraId="6C6DB2B8" w14:textId="77777777" w:rsidR="003D45A9" w:rsidRPr="003D45A9" w:rsidRDefault="003D45A9" w:rsidP="003D45A9">
      <w:pPr>
        <w:rPr>
          <w:rFonts w:ascii="Helvetica" w:hAnsi="Helvetica"/>
          <w:caps/>
          <w:sz w:val="18"/>
        </w:rPr>
      </w:pPr>
      <w:r w:rsidRPr="003D45A9">
        <w:rPr>
          <w:rFonts w:ascii="Helvetica" w:hAnsi="Helvetica"/>
          <w:caps/>
          <w:sz w:val="18"/>
        </w:rPr>
        <w:t>Unless required by applicable law or agreed to in writing, software</w:t>
      </w:r>
    </w:p>
    <w:p w14:paraId="476E24C5" w14:textId="77777777" w:rsidR="003D45A9" w:rsidRPr="003D45A9" w:rsidRDefault="003D45A9" w:rsidP="003D45A9">
      <w:pPr>
        <w:rPr>
          <w:rFonts w:ascii="Helvetica" w:hAnsi="Helvetica"/>
          <w:caps/>
          <w:sz w:val="18"/>
        </w:rPr>
      </w:pPr>
      <w:r w:rsidRPr="003D45A9">
        <w:rPr>
          <w:rFonts w:ascii="Helvetica" w:hAnsi="Helvetica"/>
          <w:caps/>
          <w:sz w:val="18"/>
        </w:rPr>
        <w:t>distributed under the License is distributed on an "AS IS" BASIS,</w:t>
      </w:r>
    </w:p>
    <w:p w14:paraId="67857101" w14:textId="77777777" w:rsidR="003D45A9" w:rsidRPr="003D45A9" w:rsidRDefault="003D45A9" w:rsidP="003D45A9">
      <w:pPr>
        <w:rPr>
          <w:rFonts w:ascii="Helvetica" w:hAnsi="Helvetica"/>
          <w:caps/>
          <w:sz w:val="18"/>
        </w:rPr>
      </w:pPr>
      <w:r w:rsidRPr="003D45A9">
        <w:rPr>
          <w:rFonts w:ascii="Helvetica" w:hAnsi="Helvetica"/>
          <w:caps/>
          <w:sz w:val="18"/>
        </w:rPr>
        <w:t>WITHOUT WARRANTIES OR CONDITIONS OF ANY KIND, either express or implied.</w:t>
      </w:r>
    </w:p>
    <w:p w14:paraId="054D3298" w14:textId="77777777" w:rsidR="003D45A9" w:rsidRPr="003D45A9" w:rsidRDefault="003D45A9" w:rsidP="003D45A9">
      <w:pPr>
        <w:rPr>
          <w:rFonts w:ascii="Helvetica" w:hAnsi="Helvetica"/>
          <w:caps/>
          <w:sz w:val="18"/>
        </w:rPr>
      </w:pPr>
      <w:r w:rsidRPr="003D45A9">
        <w:rPr>
          <w:rFonts w:ascii="Helvetica" w:hAnsi="Helvetica"/>
          <w:caps/>
          <w:sz w:val="18"/>
        </w:rPr>
        <w:t>See the License for the specific language governing permissions and</w:t>
      </w:r>
    </w:p>
    <w:p w14:paraId="5262EA34" w14:textId="7D9AB507" w:rsidR="00672A88" w:rsidRDefault="003D45A9" w:rsidP="003D45A9">
      <w:r w:rsidRPr="003D45A9">
        <w:rPr>
          <w:rFonts w:ascii="Helvetica" w:hAnsi="Helvetica"/>
          <w:caps/>
          <w:sz w:val="18"/>
        </w:rPr>
        <w:t>limitations under the License.</w:t>
      </w:r>
    </w:p>
    <w:bookmarkEnd w:id="0"/>
    <w:p w14:paraId="4E463C17" w14:textId="58953623" w:rsidR="00802F17" w:rsidRDefault="00802F17" w:rsidP="00802F17">
      <w:r>
        <w:lastRenderedPageBreak/>
        <w:t>Change Log:</w:t>
      </w:r>
    </w:p>
    <w:tbl>
      <w:tblPr>
        <w:tblStyle w:val="TableGrid"/>
        <w:tblW w:w="0" w:type="auto"/>
        <w:tblLook w:val="04A0" w:firstRow="1" w:lastRow="0" w:firstColumn="1" w:lastColumn="0" w:noHBand="0" w:noVBand="1"/>
      </w:tblPr>
      <w:tblGrid>
        <w:gridCol w:w="1017"/>
        <w:gridCol w:w="1156"/>
        <w:gridCol w:w="801"/>
        <w:gridCol w:w="6376"/>
      </w:tblGrid>
      <w:tr w:rsidR="00802F17" w:rsidRPr="00151B28" w14:paraId="6F0A6E8F" w14:textId="77777777" w:rsidTr="00762023">
        <w:tc>
          <w:tcPr>
            <w:tcW w:w="1017" w:type="dxa"/>
            <w:shd w:val="clear" w:color="auto" w:fill="D9D9D9" w:themeFill="background1" w:themeFillShade="D9"/>
          </w:tcPr>
          <w:p w14:paraId="777C0CE1" w14:textId="77777777" w:rsidR="00802F17" w:rsidRPr="00151B28" w:rsidRDefault="00802F17" w:rsidP="00762023">
            <w:pPr>
              <w:spacing w:before="60" w:after="60"/>
              <w:rPr>
                <w:b/>
                <w:sz w:val="16"/>
                <w:szCs w:val="16"/>
              </w:rPr>
            </w:pPr>
            <w:r w:rsidRPr="00151B28">
              <w:rPr>
                <w:b/>
                <w:sz w:val="16"/>
                <w:szCs w:val="16"/>
              </w:rPr>
              <w:t>Date</w:t>
            </w:r>
          </w:p>
        </w:tc>
        <w:tc>
          <w:tcPr>
            <w:tcW w:w="1156" w:type="dxa"/>
            <w:shd w:val="clear" w:color="auto" w:fill="D9D9D9" w:themeFill="background1" w:themeFillShade="D9"/>
          </w:tcPr>
          <w:p w14:paraId="6D06FB5D" w14:textId="77777777" w:rsidR="00802F17" w:rsidRPr="00151B28" w:rsidRDefault="00802F17" w:rsidP="00762023">
            <w:pPr>
              <w:spacing w:before="60" w:after="60"/>
              <w:rPr>
                <w:b/>
                <w:sz w:val="16"/>
                <w:szCs w:val="16"/>
              </w:rPr>
            </w:pPr>
            <w:r w:rsidRPr="00151B28">
              <w:rPr>
                <w:b/>
                <w:sz w:val="16"/>
                <w:szCs w:val="16"/>
              </w:rPr>
              <w:t>Version</w:t>
            </w:r>
          </w:p>
        </w:tc>
        <w:tc>
          <w:tcPr>
            <w:tcW w:w="801" w:type="dxa"/>
            <w:shd w:val="clear" w:color="auto" w:fill="D9D9D9" w:themeFill="background1" w:themeFillShade="D9"/>
          </w:tcPr>
          <w:p w14:paraId="3FE600B7" w14:textId="77777777" w:rsidR="00802F17" w:rsidRPr="00151B28" w:rsidRDefault="00802F17" w:rsidP="00762023">
            <w:pPr>
              <w:spacing w:before="60" w:after="60"/>
              <w:rPr>
                <w:b/>
                <w:sz w:val="16"/>
                <w:szCs w:val="16"/>
              </w:rPr>
            </w:pPr>
            <w:r w:rsidRPr="00151B28">
              <w:rPr>
                <w:b/>
                <w:sz w:val="16"/>
                <w:szCs w:val="16"/>
              </w:rPr>
              <w:t>Who</w:t>
            </w:r>
          </w:p>
        </w:tc>
        <w:tc>
          <w:tcPr>
            <w:tcW w:w="6376" w:type="dxa"/>
            <w:shd w:val="clear" w:color="auto" w:fill="D9D9D9" w:themeFill="background1" w:themeFillShade="D9"/>
          </w:tcPr>
          <w:p w14:paraId="75B655E7" w14:textId="77777777" w:rsidR="00802F17" w:rsidRPr="00151B28" w:rsidRDefault="00802F17" w:rsidP="00762023">
            <w:pPr>
              <w:spacing w:before="60" w:after="60"/>
              <w:rPr>
                <w:b/>
                <w:sz w:val="16"/>
                <w:szCs w:val="16"/>
              </w:rPr>
            </w:pPr>
            <w:r w:rsidRPr="00151B28">
              <w:rPr>
                <w:b/>
                <w:sz w:val="16"/>
                <w:szCs w:val="16"/>
              </w:rPr>
              <w:t>Comment</w:t>
            </w:r>
          </w:p>
        </w:tc>
      </w:tr>
      <w:tr w:rsidR="00802F17" w14:paraId="240D0F5D" w14:textId="77777777" w:rsidTr="00762023">
        <w:tc>
          <w:tcPr>
            <w:tcW w:w="1017" w:type="dxa"/>
          </w:tcPr>
          <w:p w14:paraId="7E4056A9" w14:textId="77777777" w:rsidR="00802F17" w:rsidRPr="00D81BFA" w:rsidRDefault="00802F17" w:rsidP="00762023">
            <w:pPr>
              <w:spacing w:before="60" w:after="60"/>
              <w:rPr>
                <w:sz w:val="16"/>
                <w:szCs w:val="16"/>
              </w:rPr>
            </w:pPr>
            <w:r>
              <w:rPr>
                <w:sz w:val="16"/>
                <w:szCs w:val="16"/>
              </w:rPr>
              <w:t>01/12/2018</w:t>
            </w:r>
          </w:p>
        </w:tc>
        <w:tc>
          <w:tcPr>
            <w:tcW w:w="1156" w:type="dxa"/>
          </w:tcPr>
          <w:p w14:paraId="05499533" w14:textId="77777777" w:rsidR="00802F17" w:rsidRPr="00D81BFA" w:rsidRDefault="00802F17" w:rsidP="00762023">
            <w:pPr>
              <w:spacing w:before="60" w:after="60"/>
              <w:rPr>
                <w:sz w:val="16"/>
                <w:szCs w:val="16"/>
              </w:rPr>
            </w:pPr>
            <w:r>
              <w:rPr>
                <w:sz w:val="16"/>
                <w:szCs w:val="16"/>
              </w:rPr>
              <w:t>0.1</w:t>
            </w:r>
          </w:p>
        </w:tc>
        <w:tc>
          <w:tcPr>
            <w:tcW w:w="801" w:type="dxa"/>
          </w:tcPr>
          <w:p w14:paraId="72ED661E" w14:textId="77777777" w:rsidR="00802F17" w:rsidRPr="00D81BFA" w:rsidRDefault="00802F17" w:rsidP="00762023">
            <w:pPr>
              <w:spacing w:before="60" w:after="60"/>
              <w:rPr>
                <w:sz w:val="16"/>
                <w:szCs w:val="16"/>
              </w:rPr>
            </w:pPr>
            <w:r>
              <w:rPr>
                <w:sz w:val="16"/>
                <w:szCs w:val="16"/>
              </w:rPr>
              <w:t>LSC</w:t>
            </w:r>
          </w:p>
        </w:tc>
        <w:tc>
          <w:tcPr>
            <w:tcW w:w="6376" w:type="dxa"/>
          </w:tcPr>
          <w:p w14:paraId="18738DA1" w14:textId="77777777" w:rsidR="00802F17" w:rsidRPr="00D81BFA" w:rsidRDefault="00802F17" w:rsidP="00762023">
            <w:pPr>
              <w:spacing w:before="60" w:after="60"/>
              <w:rPr>
                <w:sz w:val="16"/>
                <w:szCs w:val="16"/>
              </w:rPr>
            </w:pPr>
            <w:r>
              <w:rPr>
                <w:sz w:val="16"/>
                <w:szCs w:val="16"/>
              </w:rPr>
              <w:t>Initial Draft</w:t>
            </w:r>
          </w:p>
        </w:tc>
      </w:tr>
      <w:tr w:rsidR="0051006C" w14:paraId="11DBEBA6" w14:textId="77777777" w:rsidTr="00762023">
        <w:tc>
          <w:tcPr>
            <w:tcW w:w="1017" w:type="dxa"/>
          </w:tcPr>
          <w:p w14:paraId="0B485C9F" w14:textId="5C74CA9A" w:rsidR="0051006C" w:rsidRDefault="0051006C" w:rsidP="00762023">
            <w:pPr>
              <w:spacing w:before="60" w:after="60"/>
              <w:rPr>
                <w:sz w:val="16"/>
                <w:szCs w:val="16"/>
              </w:rPr>
            </w:pPr>
            <w:r>
              <w:rPr>
                <w:sz w:val="16"/>
                <w:szCs w:val="16"/>
              </w:rPr>
              <w:t>08/08/2018</w:t>
            </w:r>
          </w:p>
        </w:tc>
        <w:tc>
          <w:tcPr>
            <w:tcW w:w="1156" w:type="dxa"/>
          </w:tcPr>
          <w:p w14:paraId="7215F63B" w14:textId="6BA3DB47" w:rsidR="0051006C" w:rsidRDefault="0051006C" w:rsidP="00762023">
            <w:pPr>
              <w:spacing w:before="60" w:after="60"/>
              <w:rPr>
                <w:sz w:val="16"/>
                <w:szCs w:val="16"/>
              </w:rPr>
            </w:pPr>
            <w:r>
              <w:rPr>
                <w:sz w:val="16"/>
                <w:szCs w:val="16"/>
              </w:rPr>
              <w:t>1.0</w:t>
            </w:r>
          </w:p>
        </w:tc>
        <w:tc>
          <w:tcPr>
            <w:tcW w:w="801" w:type="dxa"/>
          </w:tcPr>
          <w:p w14:paraId="4F9437A9" w14:textId="78DB9BC9" w:rsidR="0051006C" w:rsidRDefault="0051006C" w:rsidP="00762023">
            <w:pPr>
              <w:spacing w:before="60" w:after="60"/>
              <w:rPr>
                <w:sz w:val="16"/>
                <w:szCs w:val="16"/>
              </w:rPr>
            </w:pPr>
            <w:r>
              <w:rPr>
                <w:sz w:val="16"/>
                <w:szCs w:val="16"/>
              </w:rPr>
              <w:t>LSC</w:t>
            </w:r>
          </w:p>
        </w:tc>
        <w:tc>
          <w:tcPr>
            <w:tcW w:w="6376" w:type="dxa"/>
          </w:tcPr>
          <w:p w14:paraId="04281C8C" w14:textId="33BDD837" w:rsidR="0051006C" w:rsidRDefault="0051006C" w:rsidP="00762023">
            <w:pPr>
              <w:spacing w:before="60" w:after="60"/>
              <w:rPr>
                <w:sz w:val="16"/>
                <w:szCs w:val="16"/>
              </w:rPr>
            </w:pPr>
            <w:r>
              <w:rPr>
                <w:sz w:val="16"/>
                <w:szCs w:val="16"/>
              </w:rPr>
              <w:t>Initial Release</w:t>
            </w:r>
          </w:p>
        </w:tc>
      </w:tr>
      <w:tr w:rsidR="00CF71E1" w14:paraId="0B19E6B2" w14:textId="77777777" w:rsidTr="00762023">
        <w:tc>
          <w:tcPr>
            <w:tcW w:w="1017" w:type="dxa"/>
          </w:tcPr>
          <w:p w14:paraId="0A86B188" w14:textId="5723FD77" w:rsidR="00CF71E1" w:rsidRDefault="00CF71E1" w:rsidP="00762023">
            <w:pPr>
              <w:spacing w:before="60" w:after="60"/>
              <w:rPr>
                <w:sz w:val="16"/>
                <w:szCs w:val="16"/>
              </w:rPr>
            </w:pPr>
            <w:r>
              <w:rPr>
                <w:sz w:val="16"/>
                <w:szCs w:val="16"/>
              </w:rPr>
              <w:t>12/20/2018</w:t>
            </w:r>
          </w:p>
        </w:tc>
        <w:tc>
          <w:tcPr>
            <w:tcW w:w="1156" w:type="dxa"/>
          </w:tcPr>
          <w:p w14:paraId="6C55645B" w14:textId="537A5434" w:rsidR="00CF71E1" w:rsidRDefault="00CF71E1" w:rsidP="00762023">
            <w:pPr>
              <w:spacing w:before="60" w:after="60"/>
              <w:rPr>
                <w:sz w:val="16"/>
                <w:szCs w:val="16"/>
              </w:rPr>
            </w:pPr>
            <w:r>
              <w:rPr>
                <w:sz w:val="16"/>
                <w:szCs w:val="16"/>
              </w:rPr>
              <w:t>1.0</w:t>
            </w:r>
          </w:p>
        </w:tc>
        <w:tc>
          <w:tcPr>
            <w:tcW w:w="801" w:type="dxa"/>
          </w:tcPr>
          <w:p w14:paraId="22F7DF80" w14:textId="1A7B5D9B" w:rsidR="00CF71E1" w:rsidRDefault="00CF71E1" w:rsidP="00762023">
            <w:pPr>
              <w:spacing w:before="60" w:after="60"/>
              <w:rPr>
                <w:sz w:val="16"/>
                <w:szCs w:val="16"/>
              </w:rPr>
            </w:pPr>
            <w:r>
              <w:rPr>
                <w:sz w:val="16"/>
                <w:szCs w:val="16"/>
              </w:rPr>
              <w:t>LSC</w:t>
            </w:r>
          </w:p>
        </w:tc>
        <w:tc>
          <w:tcPr>
            <w:tcW w:w="6376" w:type="dxa"/>
          </w:tcPr>
          <w:p w14:paraId="620ADECC" w14:textId="77777777" w:rsidR="00CF71E1" w:rsidRDefault="00CF71E1" w:rsidP="00762023">
            <w:pPr>
              <w:spacing w:before="60" w:after="60"/>
              <w:rPr>
                <w:sz w:val="16"/>
                <w:szCs w:val="16"/>
              </w:rPr>
            </w:pPr>
            <w:r>
              <w:rPr>
                <w:sz w:val="16"/>
                <w:szCs w:val="16"/>
              </w:rPr>
              <w:t>Updated the following sections:</w:t>
            </w:r>
          </w:p>
          <w:p w14:paraId="2D353705" w14:textId="33ED5CC7" w:rsidR="00CF71E1" w:rsidRDefault="00CF71E1" w:rsidP="00CF71E1">
            <w:pPr>
              <w:pStyle w:val="ListParagraph"/>
              <w:numPr>
                <w:ilvl w:val="0"/>
                <w:numId w:val="15"/>
              </w:numPr>
              <w:spacing w:before="60" w:after="60"/>
              <w:rPr>
                <w:sz w:val="16"/>
                <w:szCs w:val="16"/>
              </w:rPr>
            </w:pPr>
            <w:r>
              <w:rPr>
                <w:sz w:val="16"/>
                <w:szCs w:val="16"/>
              </w:rPr>
              <w:t>Global</w:t>
            </w:r>
          </w:p>
          <w:p w14:paraId="340D0194" w14:textId="1CBC4591" w:rsidR="00472E70" w:rsidRDefault="00472E70" w:rsidP="00472E70">
            <w:pPr>
              <w:pStyle w:val="ListParagraph"/>
              <w:numPr>
                <w:ilvl w:val="1"/>
                <w:numId w:val="15"/>
              </w:numPr>
              <w:spacing w:before="60" w:after="60"/>
              <w:rPr>
                <w:sz w:val="16"/>
                <w:szCs w:val="16"/>
              </w:rPr>
            </w:pPr>
            <w:r>
              <w:rPr>
                <w:sz w:val="16"/>
                <w:szCs w:val="16"/>
              </w:rPr>
              <w:t>Added new class variable informationalMessages</w:t>
            </w:r>
          </w:p>
          <w:p w14:paraId="7DC59ED8" w14:textId="6072AB8F" w:rsidR="00472E70" w:rsidRDefault="00472E70" w:rsidP="00472E70">
            <w:pPr>
              <w:pStyle w:val="ListParagraph"/>
              <w:numPr>
                <w:ilvl w:val="1"/>
                <w:numId w:val="15"/>
              </w:numPr>
              <w:spacing w:before="60" w:after="60"/>
              <w:rPr>
                <w:sz w:val="16"/>
                <w:szCs w:val="16"/>
              </w:rPr>
            </w:pPr>
            <w:r>
              <w:rPr>
                <w:sz w:val="16"/>
                <w:szCs w:val="16"/>
              </w:rPr>
              <w:t>Added new class variable warningMessages</w:t>
            </w:r>
          </w:p>
          <w:p w14:paraId="2A2C6451" w14:textId="7AF0B383" w:rsidR="00472E70" w:rsidRDefault="00472E70" w:rsidP="00472E70">
            <w:pPr>
              <w:pStyle w:val="ListParagraph"/>
              <w:numPr>
                <w:ilvl w:val="1"/>
                <w:numId w:val="15"/>
              </w:numPr>
              <w:spacing w:before="60" w:after="60"/>
              <w:rPr>
                <w:sz w:val="16"/>
                <w:szCs w:val="16"/>
              </w:rPr>
            </w:pPr>
            <w:r>
              <w:rPr>
                <w:sz w:val="16"/>
                <w:szCs w:val="16"/>
              </w:rPr>
              <w:t>Added new class variable errorMessages</w:t>
            </w:r>
          </w:p>
          <w:p w14:paraId="7F239EE6" w14:textId="7AF4CEB6" w:rsidR="00472E70" w:rsidRDefault="00472E70" w:rsidP="00472E70">
            <w:pPr>
              <w:pStyle w:val="ListParagraph"/>
              <w:numPr>
                <w:ilvl w:val="1"/>
                <w:numId w:val="15"/>
              </w:numPr>
              <w:spacing w:before="60" w:after="60"/>
              <w:rPr>
                <w:sz w:val="16"/>
                <w:szCs w:val="16"/>
              </w:rPr>
            </w:pPr>
            <w:r>
              <w:rPr>
                <w:sz w:val="16"/>
                <w:szCs w:val="16"/>
              </w:rPr>
              <w:t>Added new class variable INVALID_PROTOBUF_DATATYPE</w:t>
            </w:r>
          </w:p>
          <w:p w14:paraId="70A6B48D" w14:textId="3A39A605" w:rsidR="00CF71E1" w:rsidRDefault="00CF71E1" w:rsidP="00CF71E1">
            <w:pPr>
              <w:pStyle w:val="ListParagraph"/>
              <w:numPr>
                <w:ilvl w:val="0"/>
                <w:numId w:val="15"/>
              </w:numPr>
              <w:spacing w:before="60" w:after="60"/>
              <w:rPr>
                <w:sz w:val="16"/>
                <w:szCs w:val="16"/>
              </w:rPr>
            </w:pPr>
            <w:r>
              <w:rPr>
                <w:sz w:val="16"/>
                <w:szCs w:val="16"/>
              </w:rPr>
              <w:t>Main</w:t>
            </w:r>
          </w:p>
          <w:p w14:paraId="50A2DB5E" w14:textId="7BAF3454" w:rsidR="00CF71E1" w:rsidRDefault="00CF71E1" w:rsidP="00CF71E1">
            <w:pPr>
              <w:pStyle w:val="ListParagraph"/>
              <w:numPr>
                <w:ilvl w:val="1"/>
                <w:numId w:val="15"/>
              </w:numPr>
              <w:spacing w:before="60" w:after="60"/>
              <w:rPr>
                <w:sz w:val="16"/>
                <w:szCs w:val="16"/>
              </w:rPr>
            </w:pPr>
            <w:r>
              <w:rPr>
                <w:sz w:val="16"/>
                <w:szCs w:val="16"/>
              </w:rPr>
              <w:t>Add</w:t>
            </w:r>
            <w:r w:rsidR="00472E70">
              <w:rPr>
                <w:sz w:val="16"/>
                <w:szCs w:val="16"/>
              </w:rPr>
              <w:t>ed</w:t>
            </w:r>
            <w:r>
              <w:rPr>
                <w:sz w:val="16"/>
                <w:szCs w:val="16"/>
              </w:rPr>
              <w:t xml:space="preserve"> new method outputProcessingMessages</w:t>
            </w:r>
          </w:p>
          <w:p w14:paraId="2064698C" w14:textId="2561CC75" w:rsidR="00CF71E1" w:rsidRDefault="00CF71E1" w:rsidP="00CF71E1">
            <w:pPr>
              <w:pStyle w:val="ListParagraph"/>
              <w:numPr>
                <w:ilvl w:val="0"/>
                <w:numId w:val="15"/>
              </w:numPr>
              <w:spacing w:before="60" w:after="60"/>
              <w:rPr>
                <w:sz w:val="16"/>
                <w:szCs w:val="16"/>
              </w:rPr>
            </w:pPr>
            <w:r>
              <w:rPr>
                <w:sz w:val="16"/>
                <w:szCs w:val="16"/>
              </w:rPr>
              <w:t>DataTyp</w:t>
            </w:r>
            <w:r w:rsidR="00472E70">
              <w:rPr>
                <w:sz w:val="16"/>
                <w:szCs w:val="16"/>
              </w:rPr>
              <w:t>e</w:t>
            </w:r>
            <w:r>
              <w:rPr>
                <w:sz w:val="16"/>
                <w:szCs w:val="16"/>
              </w:rPr>
              <w:t>Conversion</w:t>
            </w:r>
          </w:p>
          <w:p w14:paraId="39D4472F" w14:textId="7E7E3B1C" w:rsidR="00CF71E1" w:rsidRDefault="00CF71E1" w:rsidP="00CF71E1">
            <w:pPr>
              <w:pStyle w:val="ListParagraph"/>
              <w:numPr>
                <w:ilvl w:val="1"/>
                <w:numId w:val="15"/>
              </w:numPr>
              <w:spacing w:before="60" w:after="60"/>
              <w:rPr>
                <w:sz w:val="16"/>
                <w:szCs w:val="16"/>
              </w:rPr>
            </w:pPr>
            <w:r>
              <w:rPr>
                <w:sz w:val="16"/>
                <w:szCs w:val="16"/>
              </w:rPr>
              <w:t>Add</w:t>
            </w:r>
            <w:r w:rsidR="00472E70">
              <w:rPr>
                <w:sz w:val="16"/>
                <w:szCs w:val="16"/>
              </w:rPr>
              <w:t>ed</w:t>
            </w:r>
            <w:r>
              <w:rPr>
                <w:sz w:val="16"/>
                <w:szCs w:val="16"/>
              </w:rPr>
              <w:t xml:space="preserve"> new class variable invalidDataType</w:t>
            </w:r>
            <w:r w:rsidR="00472E70">
              <w:rPr>
                <w:sz w:val="16"/>
                <w:szCs w:val="16"/>
              </w:rPr>
              <w:t>CheckDictionary</w:t>
            </w:r>
          </w:p>
          <w:p w14:paraId="31E15595" w14:textId="77777777" w:rsidR="00472E70" w:rsidRDefault="00472E70" w:rsidP="00CF71E1">
            <w:pPr>
              <w:pStyle w:val="ListParagraph"/>
              <w:numPr>
                <w:ilvl w:val="1"/>
                <w:numId w:val="15"/>
              </w:numPr>
              <w:spacing w:before="60" w:after="60"/>
              <w:rPr>
                <w:sz w:val="16"/>
                <w:szCs w:val="16"/>
              </w:rPr>
            </w:pPr>
            <w:r>
              <w:rPr>
                <w:sz w:val="16"/>
                <w:szCs w:val="16"/>
              </w:rPr>
              <w:t>Added new class variable baseDataTypeDictionary</w:t>
            </w:r>
          </w:p>
          <w:p w14:paraId="2C80EC70" w14:textId="77777777" w:rsidR="00472E70" w:rsidRDefault="00472E70" w:rsidP="00CF71E1">
            <w:pPr>
              <w:pStyle w:val="ListParagraph"/>
              <w:numPr>
                <w:ilvl w:val="1"/>
                <w:numId w:val="15"/>
              </w:numPr>
              <w:spacing w:before="60" w:after="60"/>
              <w:rPr>
                <w:sz w:val="16"/>
                <w:szCs w:val="16"/>
              </w:rPr>
            </w:pPr>
            <w:r>
              <w:rPr>
                <w:sz w:val="16"/>
                <w:szCs w:val="16"/>
              </w:rPr>
              <w:t>Added new method checkInvalidDataType</w:t>
            </w:r>
          </w:p>
          <w:p w14:paraId="1A460426" w14:textId="7BE899D0" w:rsidR="00472E70" w:rsidRPr="00CF71E1" w:rsidRDefault="00472E70" w:rsidP="00CF71E1">
            <w:pPr>
              <w:pStyle w:val="ListParagraph"/>
              <w:numPr>
                <w:ilvl w:val="1"/>
                <w:numId w:val="15"/>
              </w:numPr>
              <w:spacing w:before="60" w:after="60"/>
              <w:rPr>
                <w:sz w:val="16"/>
                <w:szCs w:val="16"/>
              </w:rPr>
            </w:pPr>
            <w:r>
              <w:rPr>
                <w:sz w:val="16"/>
                <w:szCs w:val="16"/>
              </w:rPr>
              <w:t>Added new method getBaseDataType</w:t>
            </w:r>
          </w:p>
        </w:tc>
      </w:tr>
      <w:tr w:rsidR="00AD7561" w14:paraId="67EDA8DD" w14:textId="77777777" w:rsidTr="00762023">
        <w:tc>
          <w:tcPr>
            <w:tcW w:w="1017" w:type="dxa"/>
          </w:tcPr>
          <w:p w14:paraId="7E98241B" w14:textId="52A1C620" w:rsidR="00AD7561" w:rsidRDefault="00AD7561" w:rsidP="00762023">
            <w:pPr>
              <w:spacing w:before="60" w:after="60"/>
              <w:rPr>
                <w:sz w:val="16"/>
                <w:szCs w:val="16"/>
              </w:rPr>
            </w:pPr>
            <w:r>
              <w:rPr>
                <w:sz w:val="16"/>
                <w:szCs w:val="16"/>
              </w:rPr>
              <w:t>4/18/2019</w:t>
            </w:r>
          </w:p>
        </w:tc>
        <w:tc>
          <w:tcPr>
            <w:tcW w:w="1156" w:type="dxa"/>
          </w:tcPr>
          <w:p w14:paraId="2DAE185F" w14:textId="4BC60FBE" w:rsidR="00AD7561" w:rsidRDefault="00AD7561" w:rsidP="00762023">
            <w:pPr>
              <w:spacing w:before="60" w:after="60"/>
              <w:rPr>
                <w:sz w:val="16"/>
                <w:szCs w:val="16"/>
              </w:rPr>
            </w:pPr>
            <w:r>
              <w:rPr>
                <w:sz w:val="16"/>
                <w:szCs w:val="16"/>
              </w:rPr>
              <w:t>1.0</w:t>
            </w:r>
          </w:p>
        </w:tc>
        <w:tc>
          <w:tcPr>
            <w:tcW w:w="801" w:type="dxa"/>
          </w:tcPr>
          <w:p w14:paraId="0AE9B208" w14:textId="04225EC3" w:rsidR="00AD7561" w:rsidRDefault="00AD7561" w:rsidP="00762023">
            <w:pPr>
              <w:spacing w:before="60" w:after="60"/>
              <w:rPr>
                <w:sz w:val="16"/>
                <w:szCs w:val="16"/>
              </w:rPr>
            </w:pPr>
            <w:r>
              <w:rPr>
                <w:sz w:val="16"/>
                <w:szCs w:val="16"/>
              </w:rPr>
              <w:t>CN</w:t>
            </w:r>
          </w:p>
        </w:tc>
        <w:tc>
          <w:tcPr>
            <w:tcW w:w="6376" w:type="dxa"/>
          </w:tcPr>
          <w:p w14:paraId="6C82D2F6" w14:textId="77777777" w:rsidR="00AD7561" w:rsidRDefault="00AD7561" w:rsidP="00762023">
            <w:pPr>
              <w:spacing w:before="60" w:after="60"/>
              <w:rPr>
                <w:sz w:val="16"/>
                <w:szCs w:val="16"/>
              </w:rPr>
            </w:pPr>
            <w:r w:rsidRPr="00AD7561">
              <w:rPr>
                <w:sz w:val="16"/>
                <w:szCs w:val="16"/>
              </w:rPr>
              <w:t>Added support for ProtobufTag_openfmb_profile on profile message</w:t>
            </w:r>
          </w:p>
          <w:p w14:paraId="7C383CB8" w14:textId="77777777" w:rsidR="00B3067C" w:rsidRPr="001C215E" w:rsidRDefault="00B3067C" w:rsidP="001C215E">
            <w:pPr>
              <w:pStyle w:val="ListParagraph"/>
              <w:numPr>
                <w:ilvl w:val="0"/>
                <w:numId w:val="16"/>
              </w:numPr>
              <w:spacing w:before="60" w:after="60"/>
              <w:rPr>
                <w:sz w:val="16"/>
                <w:szCs w:val="16"/>
              </w:rPr>
            </w:pPr>
            <w:r w:rsidRPr="001C215E">
              <w:rPr>
                <w:sz w:val="16"/>
                <w:szCs w:val="16"/>
              </w:rPr>
              <w:t>Main</w:t>
            </w:r>
          </w:p>
          <w:p w14:paraId="6764D28B" w14:textId="77777777" w:rsidR="00B3067C" w:rsidRDefault="00B3067C" w:rsidP="001C215E">
            <w:pPr>
              <w:pStyle w:val="ListParagraph"/>
              <w:numPr>
                <w:ilvl w:val="1"/>
                <w:numId w:val="16"/>
              </w:numPr>
              <w:spacing w:before="60" w:after="60"/>
              <w:rPr>
                <w:sz w:val="16"/>
                <w:szCs w:val="16"/>
              </w:rPr>
            </w:pPr>
            <w:r w:rsidRPr="001C215E">
              <w:rPr>
                <w:sz w:val="16"/>
                <w:szCs w:val="16"/>
              </w:rPr>
              <w:t xml:space="preserve">processGlobalElements now returns list of </w:t>
            </w:r>
            <w:r w:rsidR="001C215E" w:rsidRPr="001C215E">
              <w:rPr>
                <w:sz w:val="16"/>
                <w:szCs w:val="16"/>
              </w:rPr>
              <w:t>“Proto3MessageEnumeration”</w:t>
            </w:r>
          </w:p>
          <w:p w14:paraId="2E3E9F0C" w14:textId="77777777" w:rsidR="00A53863" w:rsidRDefault="00A53863" w:rsidP="001C215E">
            <w:pPr>
              <w:pStyle w:val="ListParagraph"/>
              <w:numPr>
                <w:ilvl w:val="1"/>
                <w:numId w:val="16"/>
              </w:numPr>
              <w:spacing w:before="60" w:after="60"/>
              <w:rPr>
                <w:sz w:val="16"/>
                <w:szCs w:val="16"/>
              </w:rPr>
            </w:pPr>
            <w:r w:rsidRPr="00A53863">
              <w:rPr>
                <w:sz w:val="16"/>
                <w:szCs w:val="16"/>
              </w:rPr>
              <w:t>buildProto3MessageEnumeration</w:t>
            </w:r>
            <w:r>
              <w:rPr>
                <w:sz w:val="16"/>
                <w:szCs w:val="16"/>
              </w:rPr>
              <w:t xml:space="preserve"> checks for “</w:t>
            </w:r>
            <w:r w:rsidRPr="00A53863">
              <w:rPr>
                <w:sz w:val="16"/>
                <w:szCs w:val="16"/>
              </w:rPr>
              <w:t>ProtobufTag_openfmb_profile</w:t>
            </w:r>
            <w:r>
              <w:rPr>
                <w:sz w:val="16"/>
                <w:szCs w:val="16"/>
              </w:rPr>
              <w:t>”</w:t>
            </w:r>
          </w:p>
          <w:p w14:paraId="6E7C9D2A" w14:textId="77777777" w:rsidR="00E93D77" w:rsidRDefault="00E93D77" w:rsidP="00E93D77">
            <w:pPr>
              <w:pStyle w:val="ListParagraph"/>
              <w:numPr>
                <w:ilvl w:val="0"/>
                <w:numId w:val="16"/>
              </w:numPr>
              <w:spacing w:before="60" w:after="60"/>
              <w:rPr>
                <w:sz w:val="16"/>
                <w:szCs w:val="16"/>
              </w:rPr>
            </w:pPr>
            <w:r w:rsidRPr="00E93D77">
              <w:rPr>
                <w:sz w:val="16"/>
                <w:szCs w:val="16"/>
              </w:rPr>
              <w:t>Proto3MessageEnumeration</w:t>
            </w:r>
          </w:p>
          <w:p w14:paraId="4C154647" w14:textId="77777777" w:rsidR="00E93D77" w:rsidRDefault="007B661F" w:rsidP="00E93D77">
            <w:pPr>
              <w:pStyle w:val="ListParagraph"/>
              <w:numPr>
                <w:ilvl w:val="1"/>
                <w:numId w:val="16"/>
              </w:numPr>
              <w:spacing w:before="60" w:after="60"/>
              <w:rPr>
                <w:sz w:val="16"/>
                <w:szCs w:val="16"/>
              </w:rPr>
            </w:pPr>
            <w:r>
              <w:rPr>
                <w:sz w:val="16"/>
                <w:szCs w:val="16"/>
              </w:rPr>
              <w:t xml:space="preserve">If openfmb flag is set, then write </w:t>
            </w:r>
            <w:r w:rsidRPr="007B661F">
              <w:rPr>
                <w:sz w:val="16"/>
                <w:szCs w:val="16"/>
              </w:rPr>
              <w:t>"option (uml.option_openfmb_profile) = true;"</w:t>
            </w:r>
          </w:p>
          <w:p w14:paraId="2DC009D0" w14:textId="77777777" w:rsidR="003153F6" w:rsidRDefault="003153F6" w:rsidP="003153F6">
            <w:pPr>
              <w:pStyle w:val="ListParagraph"/>
              <w:numPr>
                <w:ilvl w:val="0"/>
                <w:numId w:val="16"/>
              </w:numPr>
              <w:spacing w:before="60" w:after="60"/>
              <w:rPr>
                <w:sz w:val="16"/>
                <w:szCs w:val="16"/>
              </w:rPr>
            </w:pPr>
            <w:r w:rsidRPr="003153F6">
              <w:rPr>
                <w:sz w:val="16"/>
                <w:szCs w:val="16"/>
              </w:rPr>
              <w:t>Proto3ModulelInfo</w:t>
            </w:r>
          </w:p>
          <w:p w14:paraId="425F9541" w14:textId="76744502" w:rsidR="003153F6" w:rsidRPr="001C215E" w:rsidRDefault="003153F6" w:rsidP="003153F6">
            <w:pPr>
              <w:pStyle w:val="ListParagraph"/>
              <w:numPr>
                <w:ilvl w:val="1"/>
                <w:numId w:val="16"/>
              </w:numPr>
              <w:spacing w:before="60" w:after="60"/>
              <w:rPr>
                <w:sz w:val="16"/>
                <w:szCs w:val="16"/>
              </w:rPr>
            </w:pPr>
            <w:r>
              <w:rPr>
                <w:sz w:val="16"/>
                <w:szCs w:val="16"/>
              </w:rPr>
              <w:t>Support multiple “</w:t>
            </w:r>
            <w:r w:rsidRPr="003153F6">
              <w:rPr>
                <w:sz w:val="16"/>
                <w:szCs w:val="16"/>
              </w:rPr>
              <w:t>Proto3MessageEnumeration</w:t>
            </w:r>
            <w:r>
              <w:rPr>
                <w:sz w:val="16"/>
                <w:szCs w:val="16"/>
              </w:rPr>
              <w:t>”</w:t>
            </w:r>
          </w:p>
        </w:tc>
      </w:tr>
      <w:tr w:rsidR="00D3294E" w14:paraId="53F12343" w14:textId="77777777" w:rsidTr="00762023">
        <w:tc>
          <w:tcPr>
            <w:tcW w:w="1017" w:type="dxa"/>
          </w:tcPr>
          <w:p w14:paraId="7F82A3B6" w14:textId="4EEE8189" w:rsidR="00D3294E" w:rsidRDefault="00D3294E" w:rsidP="00762023">
            <w:pPr>
              <w:spacing w:before="60" w:after="60"/>
              <w:rPr>
                <w:sz w:val="16"/>
                <w:szCs w:val="16"/>
              </w:rPr>
            </w:pPr>
            <w:r>
              <w:rPr>
                <w:sz w:val="16"/>
                <w:szCs w:val="16"/>
              </w:rPr>
              <w:t>08/26/2021</w:t>
            </w:r>
          </w:p>
        </w:tc>
        <w:tc>
          <w:tcPr>
            <w:tcW w:w="1156" w:type="dxa"/>
          </w:tcPr>
          <w:p w14:paraId="51CF875C" w14:textId="304A9486" w:rsidR="00D3294E" w:rsidRDefault="00D3294E" w:rsidP="00762023">
            <w:pPr>
              <w:spacing w:before="60" w:after="60"/>
              <w:rPr>
                <w:sz w:val="16"/>
                <w:szCs w:val="16"/>
              </w:rPr>
            </w:pPr>
            <w:r>
              <w:rPr>
                <w:sz w:val="16"/>
                <w:szCs w:val="16"/>
              </w:rPr>
              <w:t>2.0</w:t>
            </w:r>
          </w:p>
        </w:tc>
        <w:tc>
          <w:tcPr>
            <w:tcW w:w="801" w:type="dxa"/>
          </w:tcPr>
          <w:p w14:paraId="2188B335" w14:textId="3AA5BEE2" w:rsidR="00D3294E" w:rsidRDefault="00D3294E" w:rsidP="00762023">
            <w:pPr>
              <w:spacing w:before="60" w:after="60"/>
              <w:rPr>
                <w:sz w:val="16"/>
                <w:szCs w:val="16"/>
              </w:rPr>
            </w:pPr>
            <w:r>
              <w:rPr>
                <w:sz w:val="16"/>
                <w:szCs w:val="16"/>
              </w:rPr>
              <w:t>CN</w:t>
            </w:r>
          </w:p>
        </w:tc>
        <w:tc>
          <w:tcPr>
            <w:tcW w:w="6376" w:type="dxa"/>
          </w:tcPr>
          <w:p w14:paraId="144FC97B" w14:textId="5F016EFA" w:rsidR="00D3294E" w:rsidRPr="00AD7561" w:rsidRDefault="00D3294E" w:rsidP="00762023">
            <w:pPr>
              <w:spacing w:before="60" w:after="60"/>
              <w:rPr>
                <w:sz w:val="16"/>
                <w:szCs w:val="16"/>
              </w:rPr>
            </w:pPr>
            <w:r>
              <w:rPr>
                <w:sz w:val="16"/>
                <w:szCs w:val="16"/>
              </w:rPr>
              <w:t>Update app name and about screenshot</w:t>
            </w:r>
          </w:p>
        </w:tc>
      </w:tr>
    </w:tbl>
    <w:p w14:paraId="5DA15326" w14:textId="42781435" w:rsidR="00672A88" w:rsidRDefault="00672A88" w:rsidP="00672A88"/>
    <w:p w14:paraId="13AC0D4C" w14:textId="4A86E07E" w:rsidR="00802F17" w:rsidRDefault="00802F17" w:rsidP="00672A88"/>
    <w:p w14:paraId="335F3158" w14:textId="7F754877" w:rsidR="00802F17" w:rsidRDefault="00802F17" w:rsidP="00672A88"/>
    <w:p w14:paraId="5169FE08" w14:textId="5A63D248" w:rsidR="00802F17" w:rsidRDefault="00802F17" w:rsidP="00672A88"/>
    <w:p w14:paraId="4286EA79" w14:textId="0EE9600E" w:rsidR="00802F17" w:rsidRDefault="00802F17" w:rsidP="00672A88"/>
    <w:p w14:paraId="2A16AA9D" w14:textId="045EF525" w:rsidR="00802F17" w:rsidRDefault="00802F17" w:rsidP="00672A88"/>
    <w:p w14:paraId="49EF40D1" w14:textId="0C0DD5B4" w:rsidR="00802F17" w:rsidRDefault="00802F17" w:rsidP="00672A88"/>
    <w:p w14:paraId="09CC02EE" w14:textId="66733368" w:rsidR="00802F17" w:rsidRDefault="00802F17" w:rsidP="00672A88"/>
    <w:p w14:paraId="45A7AD19" w14:textId="127728A4" w:rsidR="0052374B" w:rsidRDefault="0052374B">
      <w:pPr>
        <w:tabs>
          <w:tab w:val="clear" w:pos="180"/>
          <w:tab w:val="clear" w:pos="720"/>
        </w:tabs>
        <w:spacing w:before="0" w:after="0"/>
      </w:pPr>
      <w:r>
        <w:br w:type="page"/>
      </w:r>
    </w:p>
    <w:p w14:paraId="22D6D42D" w14:textId="77777777" w:rsidR="00295E0A" w:rsidRDefault="00295E0A">
      <w:pPr>
        <w:pStyle w:val="TOC1"/>
        <w:tabs>
          <w:tab w:val="left" w:pos="440"/>
          <w:tab w:val="right" w:leader="dot" w:pos="9350"/>
        </w:tabs>
        <w:rPr>
          <w:b/>
          <w:bCs/>
          <w:noProof/>
        </w:rPr>
      </w:pPr>
    </w:p>
    <w:p w14:paraId="00395077" w14:textId="77777777" w:rsidR="00D36264" w:rsidRDefault="00295E0A">
      <w:pPr>
        <w:pStyle w:val="TOC1"/>
        <w:tabs>
          <w:tab w:val="left" w:pos="440"/>
          <w:tab w:val="right" w:leader="dot" w:pos="9350"/>
        </w:tabs>
        <w:rPr>
          <w:rFonts w:asciiTheme="minorHAnsi" w:eastAsiaTheme="minorEastAsia" w:hAnsiTheme="minorHAnsi" w:cstheme="minorBidi"/>
          <w:noProof/>
          <w:szCs w:val="22"/>
        </w:rPr>
      </w:pPr>
      <w:r>
        <w:rPr>
          <w:b/>
          <w:bCs/>
          <w:noProof/>
        </w:rPr>
        <w:fldChar w:fldCharType="begin"/>
      </w:r>
      <w:r>
        <w:rPr>
          <w:b/>
          <w:bCs/>
          <w:noProof/>
        </w:rPr>
        <w:instrText xml:space="preserve"> TOC \o "1-3" \h \z \u </w:instrText>
      </w:r>
      <w:r>
        <w:rPr>
          <w:b/>
          <w:bCs/>
          <w:noProof/>
        </w:rPr>
        <w:fldChar w:fldCharType="separate"/>
      </w:r>
      <w:hyperlink w:anchor="_Toc6580761" w:history="1">
        <w:r w:rsidR="00D36264" w:rsidRPr="00EA7C24">
          <w:rPr>
            <w:rStyle w:val="Hyperlink"/>
            <w:noProof/>
          </w:rPr>
          <w:t>1</w:t>
        </w:r>
        <w:r w:rsidR="00D36264">
          <w:rPr>
            <w:rFonts w:asciiTheme="minorHAnsi" w:eastAsiaTheme="minorEastAsia" w:hAnsiTheme="minorHAnsi" w:cstheme="minorBidi"/>
            <w:noProof/>
            <w:szCs w:val="22"/>
          </w:rPr>
          <w:tab/>
        </w:r>
        <w:r w:rsidR="00D36264" w:rsidRPr="00EA7C24">
          <w:rPr>
            <w:rStyle w:val="Hyperlink"/>
            <w:noProof/>
          </w:rPr>
          <w:t>Overview</w:t>
        </w:r>
        <w:r w:rsidR="00D36264">
          <w:rPr>
            <w:noProof/>
            <w:webHidden/>
          </w:rPr>
          <w:tab/>
        </w:r>
        <w:r w:rsidR="00D36264">
          <w:rPr>
            <w:noProof/>
            <w:webHidden/>
          </w:rPr>
          <w:fldChar w:fldCharType="begin"/>
        </w:r>
        <w:r w:rsidR="00D36264">
          <w:rPr>
            <w:noProof/>
            <w:webHidden/>
          </w:rPr>
          <w:instrText xml:space="preserve"> PAGEREF _Toc6580761 \h </w:instrText>
        </w:r>
        <w:r w:rsidR="00D36264">
          <w:rPr>
            <w:noProof/>
            <w:webHidden/>
          </w:rPr>
        </w:r>
        <w:r w:rsidR="00D36264">
          <w:rPr>
            <w:noProof/>
            <w:webHidden/>
          </w:rPr>
          <w:fldChar w:fldCharType="separate"/>
        </w:r>
        <w:r w:rsidR="00D36264">
          <w:rPr>
            <w:noProof/>
            <w:webHidden/>
          </w:rPr>
          <w:t>4</w:t>
        </w:r>
        <w:r w:rsidR="00D36264">
          <w:rPr>
            <w:noProof/>
            <w:webHidden/>
          </w:rPr>
          <w:fldChar w:fldCharType="end"/>
        </w:r>
      </w:hyperlink>
    </w:p>
    <w:p w14:paraId="31D08753" w14:textId="77777777" w:rsidR="00D36264" w:rsidRDefault="009F0932">
      <w:pPr>
        <w:pStyle w:val="TOC1"/>
        <w:tabs>
          <w:tab w:val="left" w:pos="440"/>
          <w:tab w:val="right" w:leader="dot" w:pos="9350"/>
        </w:tabs>
        <w:rPr>
          <w:rFonts w:asciiTheme="minorHAnsi" w:eastAsiaTheme="minorEastAsia" w:hAnsiTheme="minorHAnsi" w:cstheme="minorBidi"/>
          <w:noProof/>
          <w:szCs w:val="22"/>
        </w:rPr>
      </w:pPr>
      <w:hyperlink w:anchor="_Toc6580762" w:history="1">
        <w:r w:rsidR="00D36264" w:rsidRPr="00EA7C24">
          <w:rPr>
            <w:rStyle w:val="Hyperlink"/>
            <w:noProof/>
          </w:rPr>
          <w:t>2</w:t>
        </w:r>
        <w:r w:rsidR="00D36264">
          <w:rPr>
            <w:rFonts w:asciiTheme="minorHAnsi" w:eastAsiaTheme="minorEastAsia" w:hAnsiTheme="minorHAnsi" w:cstheme="minorBidi"/>
            <w:noProof/>
            <w:szCs w:val="22"/>
          </w:rPr>
          <w:tab/>
        </w:r>
        <w:r w:rsidR="00D36264" w:rsidRPr="00EA7C24">
          <w:rPr>
            <w:rStyle w:val="Hyperlink"/>
            <w:noProof/>
          </w:rPr>
          <w:t>Classes</w:t>
        </w:r>
        <w:r w:rsidR="00D36264">
          <w:rPr>
            <w:noProof/>
            <w:webHidden/>
          </w:rPr>
          <w:tab/>
        </w:r>
        <w:r w:rsidR="00D36264">
          <w:rPr>
            <w:noProof/>
            <w:webHidden/>
          </w:rPr>
          <w:fldChar w:fldCharType="begin"/>
        </w:r>
        <w:r w:rsidR="00D36264">
          <w:rPr>
            <w:noProof/>
            <w:webHidden/>
          </w:rPr>
          <w:instrText xml:space="preserve"> PAGEREF _Toc6580762 \h </w:instrText>
        </w:r>
        <w:r w:rsidR="00D36264">
          <w:rPr>
            <w:noProof/>
            <w:webHidden/>
          </w:rPr>
        </w:r>
        <w:r w:rsidR="00D36264">
          <w:rPr>
            <w:noProof/>
            <w:webHidden/>
          </w:rPr>
          <w:fldChar w:fldCharType="separate"/>
        </w:r>
        <w:r w:rsidR="00D36264">
          <w:rPr>
            <w:noProof/>
            <w:webHidden/>
          </w:rPr>
          <w:t>5</w:t>
        </w:r>
        <w:r w:rsidR="00D36264">
          <w:rPr>
            <w:noProof/>
            <w:webHidden/>
          </w:rPr>
          <w:fldChar w:fldCharType="end"/>
        </w:r>
      </w:hyperlink>
    </w:p>
    <w:p w14:paraId="27E4476F" w14:textId="77777777" w:rsidR="00D36264" w:rsidRDefault="009F0932">
      <w:pPr>
        <w:pStyle w:val="TOC2"/>
        <w:tabs>
          <w:tab w:val="right" w:leader="dot" w:pos="9350"/>
        </w:tabs>
        <w:rPr>
          <w:rFonts w:asciiTheme="minorHAnsi" w:eastAsiaTheme="minorEastAsia" w:hAnsiTheme="minorHAnsi" w:cstheme="minorBidi"/>
          <w:noProof/>
          <w:szCs w:val="22"/>
        </w:rPr>
      </w:pPr>
      <w:hyperlink w:anchor="_Toc6580763" w:history="1">
        <w:r w:rsidR="00D36264" w:rsidRPr="00EA7C24">
          <w:rPr>
            <w:rStyle w:val="Hyperlink"/>
            <w:noProof/>
          </w:rPr>
          <w:t>2.1 Global</w:t>
        </w:r>
        <w:r w:rsidR="00D36264">
          <w:rPr>
            <w:noProof/>
            <w:webHidden/>
          </w:rPr>
          <w:tab/>
        </w:r>
        <w:r w:rsidR="00D36264">
          <w:rPr>
            <w:noProof/>
            <w:webHidden/>
          </w:rPr>
          <w:fldChar w:fldCharType="begin"/>
        </w:r>
        <w:r w:rsidR="00D36264">
          <w:rPr>
            <w:noProof/>
            <w:webHidden/>
          </w:rPr>
          <w:instrText xml:space="preserve"> PAGEREF _Toc6580763 \h </w:instrText>
        </w:r>
        <w:r w:rsidR="00D36264">
          <w:rPr>
            <w:noProof/>
            <w:webHidden/>
          </w:rPr>
        </w:r>
        <w:r w:rsidR="00D36264">
          <w:rPr>
            <w:noProof/>
            <w:webHidden/>
          </w:rPr>
          <w:fldChar w:fldCharType="separate"/>
        </w:r>
        <w:r w:rsidR="00D36264">
          <w:rPr>
            <w:noProof/>
            <w:webHidden/>
          </w:rPr>
          <w:t>5</w:t>
        </w:r>
        <w:r w:rsidR="00D36264">
          <w:rPr>
            <w:noProof/>
            <w:webHidden/>
          </w:rPr>
          <w:fldChar w:fldCharType="end"/>
        </w:r>
      </w:hyperlink>
    </w:p>
    <w:p w14:paraId="7B952BBC" w14:textId="77777777" w:rsidR="00D36264" w:rsidRDefault="009F0932">
      <w:pPr>
        <w:pStyle w:val="TOC2"/>
        <w:tabs>
          <w:tab w:val="right" w:leader="dot" w:pos="9350"/>
        </w:tabs>
        <w:rPr>
          <w:rFonts w:asciiTheme="minorHAnsi" w:eastAsiaTheme="minorEastAsia" w:hAnsiTheme="minorHAnsi" w:cstheme="minorBidi"/>
          <w:noProof/>
          <w:szCs w:val="22"/>
        </w:rPr>
      </w:pPr>
      <w:hyperlink w:anchor="_Toc6580764" w:history="1">
        <w:r w:rsidR="00D36264" w:rsidRPr="00EA7C24">
          <w:rPr>
            <w:rStyle w:val="Hyperlink"/>
            <w:noProof/>
          </w:rPr>
          <w:t>2.2 Main</w:t>
        </w:r>
        <w:r w:rsidR="00D36264">
          <w:rPr>
            <w:noProof/>
            <w:webHidden/>
          </w:rPr>
          <w:tab/>
        </w:r>
        <w:r w:rsidR="00D36264">
          <w:rPr>
            <w:noProof/>
            <w:webHidden/>
          </w:rPr>
          <w:fldChar w:fldCharType="begin"/>
        </w:r>
        <w:r w:rsidR="00D36264">
          <w:rPr>
            <w:noProof/>
            <w:webHidden/>
          </w:rPr>
          <w:instrText xml:space="preserve"> PAGEREF _Toc6580764 \h </w:instrText>
        </w:r>
        <w:r w:rsidR="00D36264">
          <w:rPr>
            <w:noProof/>
            <w:webHidden/>
          </w:rPr>
        </w:r>
        <w:r w:rsidR="00D36264">
          <w:rPr>
            <w:noProof/>
            <w:webHidden/>
          </w:rPr>
          <w:fldChar w:fldCharType="separate"/>
        </w:r>
        <w:r w:rsidR="00D36264">
          <w:rPr>
            <w:noProof/>
            <w:webHidden/>
          </w:rPr>
          <w:t>7</w:t>
        </w:r>
        <w:r w:rsidR="00D36264">
          <w:rPr>
            <w:noProof/>
            <w:webHidden/>
          </w:rPr>
          <w:fldChar w:fldCharType="end"/>
        </w:r>
      </w:hyperlink>
    </w:p>
    <w:p w14:paraId="24BBD744" w14:textId="77777777" w:rsidR="00D36264" w:rsidRDefault="009F0932">
      <w:pPr>
        <w:pStyle w:val="TOC2"/>
        <w:tabs>
          <w:tab w:val="right" w:leader="dot" w:pos="9350"/>
        </w:tabs>
        <w:rPr>
          <w:rFonts w:asciiTheme="minorHAnsi" w:eastAsiaTheme="minorEastAsia" w:hAnsiTheme="minorHAnsi" w:cstheme="minorBidi"/>
          <w:noProof/>
          <w:szCs w:val="22"/>
        </w:rPr>
      </w:pPr>
      <w:hyperlink w:anchor="_Toc6580765" w:history="1">
        <w:r w:rsidR="00D36264" w:rsidRPr="00EA7C24">
          <w:rPr>
            <w:rStyle w:val="Hyperlink"/>
            <w:noProof/>
          </w:rPr>
          <w:t>2.3 OpenFMBMessageProfileSelector</w:t>
        </w:r>
        <w:r w:rsidR="00D36264">
          <w:rPr>
            <w:noProof/>
            <w:webHidden/>
          </w:rPr>
          <w:tab/>
        </w:r>
        <w:r w:rsidR="00D36264">
          <w:rPr>
            <w:noProof/>
            <w:webHidden/>
          </w:rPr>
          <w:fldChar w:fldCharType="begin"/>
        </w:r>
        <w:r w:rsidR="00D36264">
          <w:rPr>
            <w:noProof/>
            <w:webHidden/>
          </w:rPr>
          <w:instrText xml:space="preserve"> PAGEREF _Toc6580765 \h </w:instrText>
        </w:r>
        <w:r w:rsidR="00D36264">
          <w:rPr>
            <w:noProof/>
            <w:webHidden/>
          </w:rPr>
        </w:r>
        <w:r w:rsidR="00D36264">
          <w:rPr>
            <w:noProof/>
            <w:webHidden/>
          </w:rPr>
          <w:fldChar w:fldCharType="separate"/>
        </w:r>
        <w:r w:rsidR="00D36264">
          <w:rPr>
            <w:noProof/>
            <w:webHidden/>
          </w:rPr>
          <w:t>19</w:t>
        </w:r>
        <w:r w:rsidR="00D36264">
          <w:rPr>
            <w:noProof/>
            <w:webHidden/>
          </w:rPr>
          <w:fldChar w:fldCharType="end"/>
        </w:r>
      </w:hyperlink>
    </w:p>
    <w:p w14:paraId="553E0ADE" w14:textId="77777777" w:rsidR="00D36264" w:rsidRDefault="009F0932">
      <w:pPr>
        <w:pStyle w:val="TOC2"/>
        <w:tabs>
          <w:tab w:val="right" w:leader="dot" w:pos="9350"/>
        </w:tabs>
        <w:rPr>
          <w:rFonts w:asciiTheme="minorHAnsi" w:eastAsiaTheme="minorEastAsia" w:hAnsiTheme="minorHAnsi" w:cstheme="minorBidi"/>
          <w:noProof/>
          <w:szCs w:val="22"/>
        </w:rPr>
      </w:pPr>
      <w:hyperlink w:anchor="_Toc6580766" w:history="1">
        <w:r w:rsidR="00D36264" w:rsidRPr="00EA7C24">
          <w:rPr>
            <w:rStyle w:val="Hyperlink"/>
            <w:noProof/>
          </w:rPr>
          <w:t>2.4 AboutBox</w:t>
        </w:r>
        <w:r w:rsidR="00D36264">
          <w:rPr>
            <w:noProof/>
            <w:webHidden/>
          </w:rPr>
          <w:tab/>
        </w:r>
        <w:r w:rsidR="00D36264">
          <w:rPr>
            <w:noProof/>
            <w:webHidden/>
          </w:rPr>
          <w:fldChar w:fldCharType="begin"/>
        </w:r>
        <w:r w:rsidR="00D36264">
          <w:rPr>
            <w:noProof/>
            <w:webHidden/>
          </w:rPr>
          <w:instrText xml:space="preserve"> PAGEREF _Toc6580766 \h </w:instrText>
        </w:r>
        <w:r w:rsidR="00D36264">
          <w:rPr>
            <w:noProof/>
            <w:webHidden/>
          </w:rPr>
        </w:r>
        <w:r w:rsidR="00D36264">
          <w:rPr>
            <w:noProof/>
            <w:webHidden/>
          </w:rPr>
          <w:fldChar w:fldCharType="separate"/>
        </w:r>
        <w:r w:rsidR="00D36264">
          <w:rPr>
            <w:noProof/>
            <w:webHidden/>
          </w:rPr>
          <w:t>22</w:t>
        </w:r>
        <w:r w:rsidR="00D36264">
          <w:rPr>
            <w:noProof/>
            <w:webHidden/>
          </w:rPr>
          <w:fldChar w:fldCharType="end"/>
        </w:r>
      </w:hyperlink>
    </w:p>
    <w:p w14:paraId="4833C535" w14:textId="77777777" w:rsidR="00D36264" w:rsidRDefault="009F0932">
      <w:pPr>
        <w:pStyle w:val="TOC2"/>
        <w:tabs>
          <w:tab w:val="right" w:leader="dot" w:pos="9350"/>
        </w:tabs>
        <w:rPr>
          <w:rFonts w:asciiTheme="minorHAnsi" w:eastAsiaTheme="minorEastAsia" w:hAnsiTheme="minorHAnsi" w:cstheme="minorBidi"/>
          <w:noProof/>
          <w:szCs w:val="22"/>
        </w:rPr>
      </w:pPr>
      <w:hyperlink w:anchor="_Toc6580767" w:history="1">
        <w:r w:rsidR="00D36264" w:rsidRPr="00EA7C24">
          <w:rPr>
            <w:rStyle w:val="Hyperlink"/>
            <w:noProof/>
          </w:rPr>
          <w:t>2.5 UserAction</w:t>
        </w:r>
        <w:r w:rsidR="00D36264">
          <w:rPr>
            <w:noProof/>
            <w:webHidden/>
          </w:rPr>
          <w:tab/>
        </w:r>
        <w:r w:rsidR="00D36264">
          <w:rPr>
            <w:noProof/>
            <w:webHidden/>
          </w:rPr>
          <w:fldChar w:fldCharType="begin"/>
        </w:r>
        <w:r w:rsidR="00D36264">
          <w:rPr>
            <w:noProof/>
            <w:webHidden/>
          </w:rPr>
          <w:instrText xml:space="preserve"> PAGEREF _Toc6580767 \h </w:instrText>
        </w:r>
        <w:r w:rsidR="00D36264">
          <w:rPr>
            <w:noProof/>
            <w:webHidden/>
          </w:rPr>
        </w:r>
        <w:r w:rsidR="00D36264">
          <w:rPr>
            <w:noProof/>
            <w:webHidden/>
          </w:rPr>
          <w:fldChar w:fldCharType="separate"/>
        </w:r>
        <w:r w:rsidR="00D36264">
          <w:rPr>
            <w:noProof/>
            <w:webHidden/>
          </w:rPr>
          <w:t>23</w:t>
        </w:r>
        <w:r w:rsidR="00D36264">
          <w:rPr>
            <w:noProof/>
            <w:webHidden/>
          </w:rPr>
          <w:fldChar w:fldCharType="end"/>
        </w:r>
      </w:hyperlink>
    </w:p>
    <w:p w14:paraId="052164F0" w14:textId="77777777" w:rsidR="00D36264" w:rsidRDefault="009F0932">
      <w:pPr>
        <w:pStyle w:val="TOC2"/>
        <w:tabs>
          <w:tab w:val="right" w:leader="dot" w:pos="9350"/>
        </w:tabs>
        <w:rPr>
          <w:rFonts w:asciiTheme="minorHAnsi" w:eastAsiaTheme="minorEastAsia" w:hAnsiTheme="minorHAnsi" w:cstheme="minorBidi"/>
          <w:noProof/>
          <w:szCs w:val="22"/>
        </w:rPr>
      </w:pPr>
      <w:hyperlink w:anchor="_Toc6580768" w:history="1">
        <w:r w:rsidR="00D36264" w:rsidRPr="00EA7C24">
          <w:rPr>
            <w:rStyle w:val="Hyperlink"/>
            <w:noProof/>
          </w:rPr>
          <w:t>2.6 DataTypeConversion</w:t>
        </w:r>
        <w:r w:rsidR="00D36264">
          <w:rPr>
            <w:noProof/>
            <w:webHidden/>
          </w:rPr>
          <w:tab/>
        </w:r>
        <w:r w:rsidR="00D36264">
          <w:rPr>
            <w:noProof/>
            <w:webHidden/>
          </w:rPr>
          <w:fldChar w:fldCharType="begin"/>
        </w:r>
        <w:r w:rsidR="00D36264">
          <w:rPr>
            <w:noProof/>
            <w:webHidden/>
          </w:rPr>
          <w:instrText xml:space="preserve"> PAGEREF _Toc6580768 \h </w:instrText>
        </w:r>
        <w:r w:rsidR="00D36264">
          <w:rPr>
            <w:noProof/>
            <w:webHidden/>
          </w:rPr>
        </w:r>
        <w:r w:rsidR="00D36264">
          <w:rPr>
            <w:noProof/>
            <w:webHidden/>
          </w:rPr>
          <w:fldChar w:fldCharType="separate"/>
        </w:r>
        <w:r w:rsidR="00D36264">
          <w:rPr>
            <w:noProof/>
            <w:webHidden/>
          </w:rPr>
          <w:t>24</w:t>
        </w:r>
        <w:r w:rsidR="00D36264">
          <w:rPr>
            <w:noProof/>
            <w:webHidden/>
          </w:rPr>
          <w:fldChar w:fldCharType="end"/>
        </w:r>
      </w:hyperlink>
    </w:p>
    <w:p w14:paraId="6D2A0721" w14:textId="77777777" w:rsidR="00D36264" w:rsidRDefault="009F0932">
      <w:pPr>
        <w:pStyle w:val="TOC2"/>
        <w:tabs>
          <w:tab w:val="right" w:leader="dot" w:pos="9350"/>
        </w:tabs>
        <w:rPr>
          <w:rFonts w:asciiTheme="minorHAnsi" w:eastAsiaTheme="minorEastAsia" w:hAnsiTheme="minorHAnsi" w:cstheme="minorBidi"/>
          <w:noProof/>
          <w:szCs w:val="22"/>
        </w:rPr>
      </w:pPr>
      <w:hyperlink w:anchor="_Toc6580769" w:history="1">
        <w:r w:rsidR="00D36264" w:rsidRPr="00EA7C24">
          <w:rPr>
            <w:rStyle w:val="Hyperlink"/>
            <w:noProof/>
          </w:rPr>
          <w:t>2.7 PrimitiveDataTypeWrappers</w:t>
        </w:r>
        <w:r w:rsidR="00D36264">
          <w:rPr>
            <w:noProof/>
            <w:webHidden/>
          </w:rPr>
          <w:tab/>
        </w:r>
        <w:r w:rsidR="00D36264">
          <w:rPr>
            <w:noProof/>
            <w:webHidden/>
          </w:rPr>
          <w:fldChar w:fldCharType="begin"/>
        </w:r>
        <w:r w:rsidR="00D36264">
          <w:rPr>
            <w:noProof/>
            <w:webHidden/>
          </w:rPr>
          <w:instrText xml:space="preserve"> PAGEREF _Toc6580769 \h </w:instrText>
        </w:r>
        <w:r w:rsidR="00D36264">
          <w:rPr>
            <w:noProof/>
            <w:webHidden/>
          </w:rPr>
        </w:r>
        <w:r w:rsidR="00D36264">
          <w:rPr>
            <w:noProof/>
            <w:webHidden/>
          </w:rPr>
          <w:fldChar w:fldCharType="separate"/>
        </w:r>
        <w:r w:rsidR="00D36264">
          <w:rPr>
            <w:noProof/>
            <w:webHidden/>
          </w:rPr>
          <w:t>28</w:t>
        </w:r>
        <w:r w:rsidR="00D36264">
          <w:rPr>
            <w:noProof/>
            <w:webHidden/>
          </w:rPr>
          <w:fldChar w:fldCharType="end"/>
        </w:r>
      </w:hyperlink>
    </w:p>
    <w:p w14:paraId="006062D2" w14:textId="77777777" w:rsidR="00D36264" w:rsidRDefault="009F0932">
      <w:pPr>
        <w:pStyle w:val="TOC2"/>
        <w:tabs>
          <w:tab w:val="right" w:leader="dot" w:pos="9350"/>
        </w:tabs>
        <w:rPr>
          <w:rFonts w:asciiTheme="minorHAnsi" w:eastAsiaTheme="minorEastAsia" w:hAnsiTheme="minorHAnsi" w:cstheme="minorBidi"/>
          <w:noProof/>
          <w:szCs w:val="22"/>
        </w:rPr>
      </w:pPr>
      <w:hyperlink w:anchor="_Toc6580770" w:history="1">
        <w:r w:rsidR="00D36264" w:rsidRPr="00EA7C24">
          <w:rPr>
            <w:rStyle w:val="Hyperlink"/>
            <w:noProof/>
          </w:rPr>
          <w:t>2.8 Proto3ModuleInfo</w:t>
        </w:r>
        <w:r w:rsidR="00D36264">
          <w:rPr>
            <w:noProof/>
            <w:webHidden/>
          </w:rPr>
          <w:tab/>
        </w:r>
        <w:r w:rsidR="00D36264">
          <w:rPr>
            <w:noProof/>
            <w:webHidden/>
          </w:rPr>
          <w:fldChar w:fldCharType="begin"/>
        </w:r>
        <w:r w:rsidR="00D36264">
          <w:rPr>
            <w:noProof/>
            <w:webHidden/>
          </w:rPr>
          <w:instrText xml:space="preserve"> PAGEREF _Toc6580770 \h </w:instrText>
        </w:r>
        <w:r w:rsidR="00D36264">
          <w:rPr>
            <w:noProof/>
            <w:webHidden/>
          </w:rPr>
        </w:r>
        <w:r w:rsidR="00D36264">
          <w:rPr>
            <w:noProof/>
            <w:webHidden/>
          </w:rPr>
          <w:fldChar w:fldCharType="separate"/>
        </w:r>
        <w:r w:rsidR="00D36264">
          <w:rPr>
            <w:noProof/>
            <w:webHidden/>
          </w:rPr>
          <w:t>29</w:t>
        </w:r>
        <w:r w:rsidR="00D36264">
          <w:rPr>
            <w:noProof/>
            <w:webHidden/>
          </w:rPr>
          <w:fldChar w:fldCharType="end"/>
        </w:r>
      </w:hyperlink>
    </w:p>
    <w:p w14:paraId="0CBBC013" w14:textId="77777777" w:rsidR="00D36264" w:rsidRDefault="009F0932">
      <w:pPr>
        <w:pStyle w:val="TOC2"/>
        <w:tabs>
          <w:tab w:val="right" w:leader="dot" w:pos="9350"/>
        </w:tabs>
        <w:rPr>
          <w:rFonts w:asciiTheme="minorHAnsi" w:eastAsiaTheme="minorEastAsia" w:hAnsiTheme="minorHAnsi" w:cstheme="minorBidi"/>
          <w:noProof/>
          <w:szCs w:val="22"/>
        </w:rPr>
      </w:pPr>
      <w:hyperlink w:anchor="_Toc6580771" w:history="1">
        <w:r w:rsidR="00D36264" w:rsidRPr="00EA7C24">
          <w:rPr>
            <w:rStyle w:val="Hyperlink"/>
            <w:noProof/>
          </w:rPr>
          <w:t>2.9 Proto3File</w:t>
        </w:r>
        <w:r w:rsidR="00D36264">
          <w:rPr>
            <w:noProof/>
            <w:webHidden/>
          </w:rPr>
          <w:tab/>
        </w:r>
        <w:r w:rsidR="00D36264">
          <w:rPr>
            <w:noProof/>
            <w:webHidden/>
          </w:rPr>
          <w:fldChar w:fldCharType="begin"/>
        </w:r>
        <w:r w:rsidR="00D36264">
          <w:rPr>
            <w:noProof/>
            <w:webHidden/>
          </w:rPr>
          <w:instrText xml:space="preserve"> PAGEREF _Toc6580771 \h </w:instrText>
        </w:r>
        <w:r w:rsidR="00D36264">
          <w:rPr>
            <w:noProof/>
            <w:webHidden/>
          </w:rPr>
        </w:r>
        <w:r w:rsidR="00D36264">
          <w:rPr>
            <w:noProof/>
            <w:webHidden/>
          </w:rPr>
          <w:fldChar w:fldCharType="separate"/>
        </w:r>
        <w:r w:rsidR="00D36264">
          <w:rPr>
            <w:noProof/>
            <w:webHidden/>
          </w:rPr>
          <w:t>32</w:t>
        </w:r>
        <w:r w:rsidR="00D36264">
          <w:rPr>
            <w:noProof/>
            <w:webHidden/>
          </w:rPr>
          <w:fldChar w:fldCharType="end"/>
        </w:r>
      </w:hyperlink>
    </w:p>
    <w:p w14:paraId="19C44BB5" w14:textId="77777777" w:rsidR="00D36264" w:rsidRDefault="009F0932">
      <w:pPr>
        <w:pStyle w:val="TOC2"/>
        <w:tabs>
          <w:tab w:val="right" w:leader="dot" w:pos="9350"/>
        </w:tabs>
        <w:rPr>
          <w:rFonts w:asciiTheme="minorHAnsi" w:eastAsiaTheme="minorEastAsia" w:hAnsiTheme="minorHAnsi" w:cstheme="minorBidi"/>
          <w:noProof/>
          <w:szCs w:val="22"/>
        </w:rPr>
      </w:pPr>
      <w:hyperlink w:anchor="_Toc6580772" w:history="1">
        <w:r w:rsidR="00D36264" w:rsidRPr="00EA7C24">
          <w:rPr>
            <w:rStyle w:val="Hyperlink"/>
            <w:noProof/>
          </w:rPr>
          <w:t>2.10 Proto3MessageEnumeration</w:t>
        </w:r>
        <w:r w:rsidR="00D36264">
          <w:rPr>
            <w:noProof/>
            <w:webHidden/>
          </w:rPr>
          <w:tab/>
        </w:r>
        <w:r w:rsidR="00D36264">
          <w:rPr>
            <w:noProof/>
            <w:webHidden/>
          </w:rPr>
          <w:fldChar w:fldCharType="begin"/>
        </w:r>
        <w:r w:rsidR="00D36264">
          <w:rPr>
            <w:noProof/>
            <w:webHidden/>
          </w:rPr>
          <w:instrText xml:space="preserve"> PAGEREF _Toc6580772 \h </w:instrText>
        </w:r>
        <w:r w:rsidR="00D36264">
          <w:rPr>
            <w:noProof/>
            <w:webHidden/>
          </w:rPr>
        </w:r>
        <w:r w:rsidR="00D36264">
          <w:rPr>
            <w:noProof/>
            <w:webHidden/>
          </w:rPr>
          <w:fldChar w:fldCharType="separate"/>
        </w:r>
        <w:r w:rsidR="00D36264">
          <w:rPr>
            <w:noProof/>
            <w:webHidden/>
          </w:rPr>
          <w:t>35</w:t>
        </w:r>
        <w:r w:rsidR="00D36264">
          <w:rPr>
            <w:noProof/>
            <w:webHidden/>
          </w:rPr>
          <w:fldChar w:fldCharType="end"/>
        </w:r>
      </w:hyperlink>
    </w:p>
    <w:p w14:paraId="1A992674" w14:textId="77777777" w:rsidR="00D36264" w:rsidRDefault="009F0932">
      <w:pPr>
        <w:pStyle w:val="TOC2"/>
        <w:tabs>
          <w:tab w:val="right" w:leader="dot" w:pos="9350"/>
        </w:tabs>
        <w:rPr>
          <w:rFonts w:asciiTheme="minorHAnsi" w:eastAsiaTheme="minorEastAsia" w:hAnsiTheme="minorHAnsi" w:cstheme="minorBidi"/>
          <w:noProof/>
          <w:szCs w:val="22"/>
        </w:rPr>
      </w:pPr>
      <w:hyperlink w:anchor="_Toc6580773" w:history="1">
        <w:r w:rsidR="00D36264" w:rsidRPr="00EA7C24">
          <w:rPr>
            <w:rStyle w:val="Hyperlink"/>
            <w:noProof/>
          </w:rPr>
          <w:t>2.11 Proto3Field</w:t>
        </w:r>
        <w:r w:rsidR="00D36264">
          <w:rPr>
            <w:noProof/>
            <w:webHidden/>
          </w:rPr>
          <w:tab/>
        </w:r>
        <w:r w:rsidR="00D36264">
          <w:rPr>
            <w:noProof/>
            <w:webHidden/>
          </w:rPr>
          <w:fldChar w:fldCharType="begin"/>
        </w:r>
        <w:r w:rsidR="00D36264">
          <w:rPr>
            <w:noProof/>
            <w:webHidden/>
          </w:rPr>
          <w:instrText xml:space="preserve"> PAGEREF _Toc6580773 \h </w:instrText>
        </w:r>
        <w:r w:rsidR="00D36264">
          <w:rPr>
            <w:noProof/>
            <w:webHidden/>
          </w:rPr>
        </w:r>
        <w:r w:rsidR="00D36264">
          <w:rPr>
            <w:noProof/>
            <w:webHidden/>
          </w:rPr>
          <w:fldChar w:fldCharType="separate"/>
        </w:r>
        <w:r w:rsidR="00D36264">
          <w:rPr>
            <w:noProof/>
            <w:webHidden/>
          </w:rPr>
          <w:t>37</w:t>
        </w:r>
        <w:r w:rsidR="00D36264">
          <w:rPr>
            <w:noProof/>
            <w:webHidden/>
          </w:rPr>
          <w:fldChar w:fldCharType="end"/>
        </w:r>
      </w:hyperlink>
    </w:p>
    <w:p w14:paraId="0064F438" w14:textId="77777777" w:rsidR="00D36264" w:rsidRDefault="009F0932">
      <w:pPr>
        <w:pStyle w:val="TOC2"/>
        <w:tabs>
          <w:tab w:val="right" w:leader="dot" w:pos="9350"/>
        </w:tabs>
        <w:rPr>
          <w:rFonts w:asciiTheme="minorHAnsi" w:eastAsiaTheme="minorEastAsia" w:hAnsiTheme="minorHAnsi" w:cstheme="minorBidi"/>
          <w:noProof/>
          <w:szCs w:val="22"/>
        </w:rPr>
      </w:pPr>
      <w:hyperlink w:anchor="_Toc6580774" w:history="1">
        <w:r w:rsidR="00D36264" w:rsidRPr="00EA7C24">
          <w:rPr>
            <w:rStyle w:val="Hyperlink"/>
            <w:noProof/>
          </w:rPr>
          <w:t>2.12 TextBoxOutput</w:t>
        </w:r>
        <w:r w:rsidR="00D36264">
          <w:rPr>
            <w:noProof/>
            <w:webHidden/>
          </w:rPr>
          <w:tab/>
        </w:r>
        <w:r w:rsidR="00D36264">
          <w:rPr>
            <w:noProof/>
            <w:webHidden/>
          </w:rPr>
          <w:fldChar w:fldCharType="begin"/>
        </w:r>
        <w:r w:rsidR="00D36264">
          <w:rPr>
            <w:noProof/>
            <w:webHidden/>
          </w:rPr>
          <w:instrText xml:space="preserve"> PAGEREF _Toc6580774 \h </w:instrText>
        </w:r>
        <w:r w:rsidR="00D36264">
          <w:rPr>
            <w:noProof/>
            <w:webHidden/>
          </w:rPr>
        </w:r>
        <w:r w:rsidR="00D36264">
          <w:rPr>
            <w:noProof/>
            <w:webHidden/>
          </w:rPr>
          <w:fldChar w:fldCharType="separate"/>
        </w:r>
        <w:r w:rsidR="00D36264">
          <w:rPr>
            <w:noProof/>
            <w:webHidden/>
          </w:rPr>
          <w:t>40</w:t>
        </w:r>
        <w:r w:rsidR="00D36264">
          <w:rPr>
            <w:noProof/>
            <w:webHidden/>
          </w:rPr>
          <w:fldChar w:fldCharType="end"/>
        </w:r>
      </w:hyperlink>
    </w:p>
    <w:p w14:paraId="3BF9A96D" w14:textId="77777777" w:rsidR="00D36264" w:rsidRDefault="009F0932">
      <w:pPr>
        <w:pStyle w:val="TOC2"/>
        <w:tabs>
          <w:tab w:val="right" w:leader="dot" w:pos="9350"/>
        </w:tabs>
        <w:rPr>
          <w:rFonts w:asciiTheme="minorHAnsi" w:eastAsiaTheme="minorEastAsia" w:hAnsiTheme="minorHAnsi" w:cstheme="minorBidi"/>
          <w:noProof/>
          <w:szCs w:val="22"/>
        </w:rPr>
      </w:pPr>
      <w:hyperlink w:anchor="_Toc6580775" w:history="1">
        <w:r w:rsidR="00D36264" w:rsidRPr="00EA7C24">
          <w:rPr>
            <w:rStyle w:val="Hyperlink"/>
            <w:noProof/>
          </w:rPr>
          <w:t>2.13 WriteProto3File</w:t>
        </w:r>
        <w:r w:rsidR="00D36264">
          <w:rPr>
            <w:noProof/>
            <w:webHidden/>
          </w:rPr>
          <w:tab/>
        </w:r>
        <w:r w:rsidR="00D36264">
          <w:rPr>
            <w:noProof/>
            <w:webHidden/>
          </w:rPr>
          <w:fldChar w:fldCharType="begin"/>
        </w:r>
        <w:r w:rsidR="00D36264">
          <w:rPr>
            <w:noProof/>
            <w:webHidden/>
          </w:rPr>
          <w:instrText xml:space="preserve"> PAGEREF _Toc6580775 \h </w:instrText>
        </w:r>
        <w:r w:rsidR="00D36264">
          <w:rPr>
            <w:noProof/>
            <w:webHidden/>
          </w:rPr>
        </w:r>
        <w:r w:rsidR="00D36264">
          <w:rPr>
            <w:noProof/>
            <w:webHidden/>
          </w:rPr>
          <w:fldChar w:fldCharType="separate"/>
        </w:r>
        <w:r w:rsidR="00D36264">
          <w:rPr>
            <w:noProof/>
            <w:webHidden/>
          </w:rPr>
          <w:t>42</w:t>
        </w:r>
        <w:r w:rsidR="00D36264">
          <w:rPr>
            <w:noProof/>
            <w:webHidden/>
          </w:rPr>
          <w:fldChar w:fldCharType="end"/>
        </w:r>
      </w:hyperlink>
    </w:p>
    <w:p w14:paraId="02B3D29D" w14:textId="0190A111" w:rsidR="00802F17" w:rsidRDefault="00295E0A" w:rsidP="00672A88">
      <w:pPr>
        <w:rPr>
          <w:b/>
          <w:bCs/>
          <w:noProof/>
        </w:rPr>
      </w:pPr>
      <w:r>
        <w:rPr>
          <w:b/>
          <w:bCs/>
          <w:noProof/>
        </w:rPr>
        <w:fldChar w:fldCharType="end"/>
      </w:r>
    </w:p>
    <w:p w14:paraId="247FBED4" w14:textId="0B11B4DB" w:rsidR="00802F17" w:rsidRDefault="00802F17" w:rsidP="00672A88">
      <w:pPr>
        <w:rPr>
          <w:b/>
          <w:bCs/>
          <w:noProof/>
        </w:rPr>
      </w:pPr>
    </w:p>
    <w:p w14:paraId="4153F805" w14:textId="3CE97954" w:rsidR="00802F17" w:rsidRDefault="00802F17" w:rsidP="00672A88">
      <w:pPr>
        <w:rPr>
          <w:b/>
          <w:bCs/>
          <w:noProof/>
        </w:rPr>
      </w:pPr>
    </w:p>
    <w:p w14:paraId="63E06FD8" w14:textId="347B2AC4" w:rsidR="00802F17" w:rsidRDefault="00802F17" w:rsidP="00672A88">
      <w:pPr>
        <w:rPr>
          <w:b/>
          <w:bCs/>
          <w:noProof/>
        </w:rPr>
      </w:pPr>
    </w:p>
    <w:p w14:paraId="742472A6" w14:textId="17B7E3D9" w:rsidR="00802F17" w:rsidRDefault="00802F17" w:rsidP="00672A88">
      <w:pPr>
        <w:rPr>
          <w:b/>
          <w:bCs/>
          <w:noProof/>
        </w:rPr>
      </w:pPr>
    </w:p>
    <w:p w14:paraId="70564BA2" w14:textId="07A51406" w:rsidR="00802F17" w:rsidRDefault="00802F17" w:rsidP="00672A88">
      <w:pPr>
        <w:rPr>
          <w:b/>
          <w:bCs/>
          <w:noProof/>
        </w:rPr>
      </w:pPr>
    </w:p>
    <w:p w14:paraId="62FDDAA8" w14:textId="3FBA4CE0" w:rsidR="00802F17" w:rsidRDefault="00802F17" w:rsidP="00672A88">
      <w:pPr>
        <w:rPr>
          <w:b/>
          <w:bCs/>
          <w:noProof/>
        </w:rPr>
      </w:pPr>
    </w:p>
    <w:p w14:paraId="69241227" w14:textId="715F1547" w:rsidR="00802F17" w:rsidRDefault="00802F17" w:rsidP="00672A88">
      <w:pPr>
        <w:rPr>
          <w:b/>
          <w:bCs/>
          <w:noProof/>
        </w:rPr>
      </w:pPr>
    </w:p>
    <w:p w14:paraId="67C02779" w14:textId="3FD5C695" w:rsidR="00802F17" w:rsidRDefault="00802F17" w:rsidP="00672A88">
      <w:pPr>
        <w:rPr>
          <w:b/>
          <w:bCs/>
          <w:noProof/>
        </w:rPr>
      </w:pPr>
    </w:p>
    <w:p w14:paraId="073014C7" w14:textId="00C173FC" w:rsidR="00802F17" w:rsidRDefault="00802F17" w:rsidP="00672A88">
      <w:pPr>
        <w:rPr>
          <w:b/>
          <w:bCs/>
          <w:noProof/>
        </w:rPr>
      </w:pPr>
    </w:p>
    <w:p w14:paraId="188B28BF" w14:textId="595C6447" w:rsidR="00802F17" w:rsidRDefault="00802F17" w:rsidP="00672A88">
      <w:pPr>
        <w:rPr>
          <w:b/>
          <w:bCs/>
          <w:noProof/>
        </w:rPr>
      </w:pPr>
    </w:p>
    <w:p w14:paraId="487FED0E" w14:textId="464DFB05" w:rsidR="0052374B" w:rsidRDefault="0052374B">
      <w:pPr>
        <w:tabs>
          <w:tab w:val="clear" w:pos="180"/>
          <w:tab w:val="clear" w:pos="720"/>
        </w:tabs>
        <w:spacing w:before="0" w:after="0"/>
        <w:rPr>
          <w:b/>
          <w:bCs/>
          <w:noProof/>
        </w:rPr>
      </w:pPr>
      <w:r>
        <w:rPr>
          <w:b/>
          <w:bCs/>
          <w:noProof/>
        </w:rPr>
        <w:br w:type="page"/>
      </w:r>
    </w:p>
    <w:p w14:paraId="38A3D458" w14:textId="77777777" w:rsidR="00802F17" w:rsidRDefault="00802F17" w:rsidP="00672A88">
      <w:pPr>
        <w:rPr>
          <w:b/>
          <w:bCs/>
          <w:noProof/>
        </w:rPr>
      </w:pPr>
    </w:p>
    <w:p w14:paraId="2C8E15C8" w14:textId="77777777" w:rsidR="00672A88" w:rsidRDefault="00672A88" w:rsidP="0052374B">
      <w:pPr>
        <w:pStyle w:val="Heading1"/>
      </w:pPr>
      <w:bookmarkStart w:id="1" w:name="_Toc522196714"/>
      <w:bookmarkStart w:id="2" w:name="_Toc6569557"/>
      <w:bookmarkStart w:id="3" w:name="_Toc6580761"/>
      <w:r>
        <w:t>Overview</w:t>
      </w:r>
      <w:bookmarkEnd w:id="1"/>
      <w:bookmarkEnd w:id="2"/>
      <w:bookmarkEnd w:id="3"/>
    </w:p>
    <w:p w14:paraId="61E66FD2" w14:textId="13EAD144" w:rsidR="00672A88" w:rsidRDefault="00084CF3" w:rsidP="00672A88">
      <w:pPr>
        <w:pStyle w:val="NoSpacing"/>
      </w:pPr>
      <w:bookmarkStart w:id="4" w:name="_Hlk513023970"/>
      <w:r>
        <w:t>The OpenFMB Protobuf Generator utilizes the Enterprise Architect Add-In facility to provide a menu that allows users to convert an OpenFMB UML model into Protocol Buffer definition files.</w:t>
      </w:r>
      <w:bookmarkEnd w:id="4"/>
    </w:p>
    <w:p w14:paraId="1F36F146" w14:textId="5AAD95FB" w:rsidR="00D36264" w:rsidRDefault="00D36264">
      <w:pPr>
        <w:tabs>
          <w:tab w:val="clear" w:pos="180"/>
          <w:tab w:val="clear" w:pos="720"/>
        </w:tabs>
        <w:spacing w:before="0" w:after="0"/>
        <w:rPr>
          <w:rFonts w:asciiTheme="minorHAnsi" w:eastAsiaTheme="minorHAnsi" w:hAnsiTheme="minorHAnsi" w:cstheme="minorBidi"/>
          <w:szCs w:val="22"/>
        </w:rPr>
      </w:pPr>
      <w:r>
        <w:rPr>
          <w:rFonts w:asciiTheme="minorHAnsi" w:eastAsiaTheme="minorHAnsi" w:hAnsiTheme="minorHAnsi" w:cstheme="minorBidi"/>
          <w:szCs w:val="22"/>
        </w:rPr>
        <w:br w:type="page"/>
      </w:r>
    </w:p>
    <w:p w14:paraId="505F9360" w14:textId="77777777" w:rsidR="00295E0A" w:rsidRDefault="00295E0A">
      <w:pPr>
        <w:tabs>
          <w:tab w:val="clear" w:pos="180"/>
          <w:tab w:val="clear" w:pos="720"/>
        </w:tabs>
        <w:spacing w:before="0" w:after="0"/>
        <w:rPr>
          <w:rFonts w:asciiTheme="minorHAnsi" w:eastAsiaTheme="minorHAnsi" w:hAnsiTheme="minorHAnsi" w:cstheme="minorBidi"/>
          <w:szCs w:val="22"/>
        </w:rPr>
      </w:pPr>
    </w:p>
    <w:p w14:paraId="696FDD52" w14:textId="77777777" w:rsidR="00295E0A" w:rsidRDefault="00672A88" w:rsidP="00295E0A">
      <w:pPr>
        <w:pStyle w:val="Heading1"/>
      </w:pPr>
      <w:bookmarkStart w:id="5" w:name="_Toc522196715"/>
      <w:bookmarkStart w:id="6" w:name="_Toc6569558"/>
      <w:bookmarkStart w:id="7" w:name="_Toc6580762"/>
      <w:r w:rsidRPr="0052374B">
        <w:t>Classes</w:t>
      </w:r>
      <w:bookmarkStart w:id="8" w:name="_Toc522196716"/>
      <w:bookmarkStart w:id="9" w:name="_Toc6569559"/>
      <w:bookmarkEnd w:id="5"/>
      <w:bookmarkEnd w:id="6"/>
      <w:bookmarkEnd w:id="7"/>
    </w:p>
    <w:p w14:paraId="6478F78F" w14:textId="77777777" w:rsidR="00D36264" w:rsidRDefault="00D36264" w:rsidP="00D36264">
      <w:pPr>
        <w:pStyle w:val="Heading2"/>
        <w:numPr>
          <w:ilvl w:val="0"/>
          <w:numId w:val="0"/>
        </w:numPr>
        <w:ind w:left="576"/>
        <w:rPr>
          <w:rFonts w:cs="Times New Roman"/>
          <w:b w:val="0"/>
          <w:bCs w:val="0"/>
          <w:iCs w:val="0"/>
          <w:sz w:val="22"/>
          <w:szCs w:val="20"/>
        </w:rPr>
      </w:pPr>
    </w:p>
    <w:p w14:paraId="6250B9F2" w14:textId="2998574B" w:rsidR="00672A88" w:rsidRDefault="00D36264" w:rsidP="00D36264">
      <w:pPr>
        <w:pStyle w:val="Heading2"/>
        <w:numPr>
          <w:ilvl w:val="0"/>
          <w:numId w:val="0"/>
        </w:numPr>
      </w:pPr>
      <w:bookmarkStart w:id="10" w:name="_Toc6580763"/>
      <w:r>
        <w:t xml:space="preserve">2.1 </w:t>
      </w:r>
      <w:r w:rsidR="00672A88">
        <w:t>Global</w:t>
      </w:r>
      <w:bookmarkEnd w:id="8"/>
      <w:bookmarkEnd w:id="9"/>
      <w:bookmarkEnd w:id="10"/>
    </w:p>
    <w:p w14:paraId="7436CCAC" w14:textId="77777777" w:rsidR="00D36264" w:rsidRDefault="00D36264" w:rsidP="00672A88">
      <w:pPr>
        <w:pStyle w:val="NoSpacing"/>
      </w:pPr>
    </w:p>
    <w:p w14:paraId="4DFA5B25" w14:textId="77777777" w:rsidR="00672A88" w:rsidRDefault="00672A88" w:rsidP="00672A88">
      <w:pPr>
        <w:pStyle w:val="NoSpacing"/>
      </w:pPr>
      <w:r>
        <w:t>Class containing global variables.</w:t>
      </w:r>
    </w:p>
    <w:p w14:paraId="1887794E" w14:textId="77777777" w:rsidR="00672A88" w:rsidRDefault="00672A88" w:rsidP="00672A88">
      <w:pPr>
        <w:pStyle w:val="NoSpacing"/>
      </w:pPr>
    </w:p>
    <w:tbl>
      <w:tblPr>
        <w:tblStyle w:val="TableGrid"/>
        <w:tblW w:w="0" w:type="auto"/>
        <w:tblLook w:val="04A0" w:firstRow="1" w:lastRow="0" w:firstColumn="1" w:lastColumn="0" w:noHBand="0" w:noVBand="1"/>
      </w:tblPr>
      <w:tblGrid>
        <w:gridCol w:w="4638"/>
        <w:gridCol w:w="4712"/>
      </w:tblGrid>
      <w:tr w:rsidR="00672A88" w14:paraId="37FBBE98" w14:textId="77777777" w:rsidTr="00CD0C4B">
        <w:tc>
          <w:tcPr>
            <w:tcW w:w="4638" w:type="dxa"/>
            <w:tcBorders>
              <w:right w:val="nil"/>
            </w:tcBorders>
            <w:shd w:val="clear" w:color="auto" w:fill="DBE5F1" w:themeFill="accent1" w:themeFillTint="33"/>
          </w:tcPr>
          <w:p w14:paraId="2045572A" w14:textId="77777777" w:rsidR="00672A88" w:rsidRDefault="00672A88" w:rsidP="00762023">
            <w:pPr>
              <w:pStyle w:val="NoSpacing"/>
            </w:pPr>
            <w:r w:rsidRPr="00045292">
              <w:t>Class Variables</w:t>
            </w:r>
          </w:p>
        </w:tc>
        <w:tc>
          <w:tcPr>
            <w:tcW w:w="4712" w:type="dxa"/>
            <w:tcBorders>
              <w:left w:val="nil"/>
            </w:tcBorders>
            <w:shd w:val="clear" w:color="auto" w:fill="DBE5F1" w:themeFill="accent1" w:themeFillTint="33"/>
          </w:tcPr>
          <w:p w14:paraId="1F2DB815" w14:textId="77777777" w:rsidR="00672A88" w:rsidRDefault="00672A88" w:rsidP="00762023">
            <w:pPr>
              <w:pStyle w:val="NoSpacing"/>
            </w:pPr>
          </w:p>
        </w:tc>
      </w:tr>
      <w:tr w:rsidR="00672A88" w14:paraId="2AAFCA29" w14:textId="77777777" w:rsidTr="00CD0C4B">
        <w:tc>
          <w:tcPr>
            <w:tcW w:w="4638" w:type="dxa"/>
          </w:tcPr>
          <w:p w14:paraId="4FCB9333" w14:textId="77777777" w:rsidR="00672A88" w:rsidRDefault="00672A88" w:rsidP="00762023">
            <w:pPr>
              <w:pStyle w:val="NoSpacing"/>
            </w:pPr>
            <w:r>
              <w:t>EA.Repository</w:t>
            </w:r>
          </w:p>
        </w:tc>
        <w:tc>
          <w:tcPr>
            <w:tcW w:w="4712" w:type="dxa"/>
          </w:tcPr>
          <w:p w14:paraId="4FDAFE64" w14:textId="77777777" w:rsidR="00672A88" w:rsidRDefault="00672A88" w:rsidP="00762023">
            <w:pPr>
              <w:pStyle w:val="NoSpacing"/>
            </w:pPr>
            <w:r>
              <w:t>repository</w:t>
            </w:r>
          </w:p>
          <w:p w14:paraId="1F5E2DA1" w14:textId="77777777" w:rsidR="00672A88" w:rsidRDefault="00672A88" w:rsidP="00762023">
            <w:pPr>
              <w:pStyle w:val="NoSpacing"/>
            </w:pPr>
          </w:p>
          <w:p w14:paraId="7B093128" w14:textId="77777777" w:rsidR="00672A88" w:rsidRDefault="00672A88" w:rsidP="00762023">
            <w:pPr>
              <w:pStyle w:val="NoSpacing"/>
            </w:pPr>
            <w:r>
              <w:t>Reference to the Enterprise Architect Repository object representing the currently open Enterprise Architect model.</w:t>
            </w:r>
          </w:p>
        </w:tc>
      </w:tr>
      <w:tr w:rsidR="00672A88" w14:paraId="10B27517" w14:textId="77777777" w:rsidTr="00CD0C4B">
        <w:tc>
          <w:tcPr>
            <w:tcW w:w="4638" w:type="dxa"/>
          </w:tcPr>
          <w:p w14:paraId="34EB5FD6" w14:textId="77777777" w:rsidR="00672A88" w:rsidRDefault="00672A88" w:rsidP="00762023">
            <w:pPr>
              <w:pStyle w:val="NoSpacing"/>
            </w:pPr>
            <w:r>
              <w:t>UserAction</w:t>
            </w:r>
          </w:p>
          <w:p w14:paraId="44C85F85" w14:textId="77777777" w:rsidR="00672A88" w:rsidRPr="009669E7" w:rsidRDefault="00672A88" w:rsidP="00762023"/>
          <w:p w14:paraId="560555CB" w14:textId="77777777" w:rsidR="00672A88" w:rsidRDefault="00672A88" w:rsidP="00762023"/>
          <w:p w14:paraId="25B93CD7" w14:textId="77777777" w:rsidR="00672A88" w:rsidRDefault="00672A88" w:rsidP="00762023"/>
          <w:p w14:paraId="4E5FD3C1" w14:textId="77777777" w:rsidR="00672A88" w:rsidRPr="009669E7" w:rsidRDefault="00672A88" w:rsidP="00762023">
            <w:pPr>
              <w:ind w:firstLine="720"/>
            </w:pPr>
          </w:p>
        </w:tc>
        <w:tc>
          <w:tcPr>
            <w:tcW w:w="4712" w:type="dxa"/>
          </w:tcPr>
          <w:p w14:paraId="4D4B702C" w14:textId="77777777" w:rsidR="00672A88" w:rsidRDefault="00672A88" w:rsidP="00762023">
            <w:pPr>
              <w:pStyle w:val="NoSpacing"/>
            </w:pPr>
            <w:r>
              <w:t>userAction</w:t>
            </w:r>
          </w:p>
          <w:p w14:paraId="621B38C0" w14:textId="77777777" w:rsidR="00672A88" w:rsidRDefault="00672A88" w:rsidP="00762023">
            <w:pPr>
              <w:pStyle w:val="NoSpacing"/>
            </w:pPr>
          </w:p>
          <w:p w14:paraId="495D05C0" w14:textId="77777777" w:rsidR="00672A88" w:rsidRDefault="00672A88" w:rsidP="00762023">
            <w:pPr>
              <w:pStyle w:val="NoSpacing"/>
            </w:pPr>
            <w:r>
              <w:t>Reference to the UserAction class. This is an intermediary between the Windows Forms user actions and the Main class.</w:t>
            </w:r>
          </w:p>
        </w:tc>
      </w:tr>
      <w:tr w:rsidR="00672A88" w:rsidRPr="00A05AD0" w14:paraId="32D6C32F" w14:textId="77777777" w:rsidTr="00CD0C4B">
        <w:tc>
          <w:tcPr>
            <w:tcW w:w="4638" w:type="dxa"/>
          </w:tcPr>
          <w:p w14:paraId="29429AC5" w14:textId="77777777" w:rsidR="00672A88" w:rsidRPr="00A05AD0" w:rsidRDefault="00672A88" w:rsidP="00762023">
            <w:pPr>
              <w:pStyle w:val="NoSpacing"/>
            </w:pPr>
            <w:r w:rsidRPr="00045292">
              <w:t>TextBoxOutput</w:t>
            </w:r>
          </w:p>
        </w:tc>
        <w:tc>
          <w:tcPr>
            <w:tcW w:w="4712" w:type="dxa"/>
          </w:tcPr>
          <w:p w14:paraId="7B383FDE" w14:textId="77777777" w:rsidR="00672A88" w:rsidRDefault="00672A88" w:rsidP="00762023">
            <w:pPr>
              <w:pStyle w:val="NoSpacing"/>
            </w:pPr>
            <w:r>
              <w:t>textBoxOutput</w:t>
            </w:r>
          </w:p>
          <w:p w14:paraId="37F732B7" w14:textId="77777777" w:rsidR="00672A88" w:rsidRDefault="00672A88" w:rsidP="00762023">
            <w:pPr>
              <w:pStyle w:val="NoSpacing"/>
            </w:pPr>
          </w:p>
          <w:p w14:paraId="2161751E" w14:textId="77777777" w:rsidR="00672A88" w:rsidRPr="00A05AD0" w:rsidRDefault="00672A88" w:rsidP="00762023">
            <w:pPr>
              <w:pStyle w:val="NoSpacing"/>
            </w:pPr>
            <w:r>
              <w:t>Reference to the TextBoxOutput class. This is used to write information to the TextBox (right pane) of the OpenFMBMessageProfileSelector User Interface.</w:t>
            </w:r>
          </w:p>
        </w:tc>
      </w:tr>
      <w:tr w:rsidR="00672A88" w14:paraId="1163AA24" w14:textId="77777777" w:rsidTr="00CD0C4B">
        <w:tc>
          <w:tcPr>
            <w:tcW w:w="4638" w:type="dxa"/>
          </w:tcPr>
          <w:p w14:paraId="740AC042" w14:textId="77777777" w:rsidR="00672A88" w:rsidRDefault="00672A88" w:rsidP="00762023">
            <w:pPr>
              <w:pStyle w:val="NoSpacing"/>
            </w:pPr>
            <w:r>
              <w:t>String</w:t>
            </w:r>
          </w:p>
        </w:tc>
        <w:tc>
          <w:tcPr>
            <w:tcW w:w="4712" w:type="dxa"/>
          </w:tcPr>
          <w:p w14:paraId="5B7E8A2D" w14:textId="77777777" w:rsidR="00672A88" w:rsidRDefault="00672A88" w:rsidP="00762023">
            <w:pPr>
              <w:pStyle w:val="NoSpacing"/>
            </w:pPr>
            <w:r>
              <w:t>umlFileName</w:t>
            </w:r>
          </w:p>
          <w:p w14:paraId="2087D743" w14:textId="77777777" w:rsidR="00672A88" w:rsidRDefault="00672A88" w:rsidP="00762023">
            <w:pPr>
              <w:pStyle w:val="NoSpacing"/>
            </w:pPr>
          </w:p>
          <w:p w14:paraId="1659E2EF" w14:textId="77777777" w:rsidR="00672A88" w:rsidRDefault="00672A88" w:rsidP="00762023">
            <w:pPr>
              <w:pStyle w:val="NoSpacing"/>
            </w:pPr>
            <w:r>
              <w:t>Name of the Enterprise Architect file that is being processed.</w:t>
            </w:r>
          </w:p>
        </w:tc>
      </w:tr>
      <w:tr w:rsidR="00672A88" w14:paraId="73495981" w14:textId="77777777" w:rsidTr="00CD0C4B">
        <w:tc>
          <w:tcPr>
            <w:tcW w:w="4638" w:type="dxa"/>
          </w:tcPr>
          <w:p w14:paraId="3782ED36" w14:textId="77777777" w:rsidR="00672A88" w:rsidRDefault="00672A88" w:rsidP="00762023">
            <w:pPr>
              <w:pStyle w:val="NoSpacing"/>
            </w:pPr>
            <w:r>
              <w:t>String</w:t>
            </w:r>
          </w:p>
        </w:tc>
        <w:tc>
          <w:tcPr>
            <w:tcW w:w="4712" w:type="dxa"/>
          </w:tcPr>
          <w:p w14:paraId="34D30B0F" w14:textId="77777777" w:rsidR="00672A88" w:rsidRDefault="00672A88" w:rsidP="00762023">
            <w:pPr>
              <w:pStyle w:val="NoSpacing"/>
            </w:pPr>
            <w:r>
              <w:t>protoFileGenerationDateTime</w:t>
            </w:r>
          </w:p>
          <w:p w14:paraId="1F5BFB25" w14:textId="77777777" w:rsidR="00672A88" w:rsidRDefault="00672A88" w:rsidP="00762023">
            <w:pPr>
              <w:pStyle w:val="NoSpacing"/>
            </w:pPr>
          </w:p>
          <w:p w14:paraId="26BE72DD" w14:textId="77777777" w:rsidR="00672A88" w:rsidRDefault="00672A88" w:rsidP="00762023">
            <w:pPr>
              <w:pStyle w:val="NoSpacing"/>
            </w:pPr>
            <w:r>
              <w:t>Generation Date/Time (in UTC format) of the Protobuf files.</w:t>
            </w:r>
          </w:p>
        </w:tc>
      </w:tr>
      <w:tr w:rsidR="00672A88" w:rsidRPr="00A05AD0" w14:paraId="4B778E97" w14:textId="77777777" w:rsidTr="00CD0C4B">
        <w:tc>
          <w:tcPr>
            <w:tcW w:w="4638" w:type="dxa"/>
          </w:tcPr>
          <w:p w14:paraId="5FFBA62B" w14:textId="77777777" w:rsidR="00672A88" w:rsidRDefault="00672A88" w:rsidP="00762023">
            <w:pPr>
              <w:pStyle w:val="NoSpacing"/>
            </w:pPr>
            <w:r>
              <w:t>HashSet&lt;String&gt;</w:t>
            </w:r>
          </w:p>
        </w:tc>
        <w:tc>
          <w:tcPr>
            <w:tcW w:w="4712" w:type="dxa"/>
          </w:tcPr>
          <w:p w14:paraId="5422A6A6" w14:textId="77777777" w:rsidR="00672A88" w:rsidRDefault="00672A88" w:rsidP="00762023">
            <w:pPr>
              <w:pStyle w:val="NoSpacing"/>
            </w:pPr>
            <w:r>
              <w:t>checkedElements</w:t>
            </w:r>
          </w:p>
          <w:p w14:paraId="505FFEC7" w14:textId="77777777" w:rsidR="00672A88" w:rsidRDefault="00672A88" w:rsidP="00762023">
            <w:pPr>
              <w:pStyle w:val="NoSpacing"/>
            </w:pPr>
          </w:p>
          <w:p w14:paraId="0DBDF548" w14:textId="4C9D5694" w:rsidR="00672A88" w:rsidRDefault="00672A88" w:rsidP="00762023">
            <w:pPr>
              <w:pStyle w:val="NoSpacing"/>
            </w:pPr>
            <w:r>
              <w:t>Reference to the HashSet&lt;T&gt; class. This is used to collect the names of the TreeNode names (UML item names) that will have a check box enabled.</w:t>
            </w:r>
          </w:p>
        </w:tc>
      </w:tr>
      <w:tr w:rsidR="00672A88" w:rsidRPr="00A05AD0" w14:paraId="6D2CD40D" w14:textId="77777777" w:rsidTr="00CD0C4B">
        <w:tc>
          <w:tcPr>
            <w:tcW w:w="4638" w:type="dxa"/>
          </w:tcPr>
          <w:p w14:paraId="44A622FA" w14:textId="77777777" w:rsidR="00672A88" w:rsidRDefault="00672A88" w:rsidP="00762023">
            <w:pPr>
              <w:pStyle w:val="NoSpacing"/>
            </w:pPr>
            <w:r>
              <w:t>HashSet&lt;String&gt;</w:t>
            </w:r>
          </w:p>
        </w:tc>
        <w:tc>
          <w:tcPr>
            <w:tcW w:w="4712" w:type="dxa"/>
          </w:tcPr>
          <w:p w14:paraId="3498AEC8" w14:textId="77777777" w:rsidR="00672A88" w:rsidRDefault="00672A88" w:rsidP="00762023">
            <w:pPr>
              <w:pStyle w:val="NoSpacing"/>
            </w:pPr>
            <w:r>
              <w:t>hideCheckBoxList</w:t>
            </w:r>
          </w:p>
          <w:p w14:paraId="6075FFF4" w14:textId="77777777" w:rsidR="00672A88" w:rsidRDefault="00672A88" w:rsidP="00762023">
            <w:pPr>
              <w:pStyle w:val="NoSpacing"/>
            </w:pPr>
          </w:p>
          <w:p w14:paraId="29E9108E" w14:textId="4B0F57F6" w:rsidR="00672A88" w:rsidRDefault="00672A88" w:rsidP="00762023">
            <w:pPr>
              <w:pStyle w:val="NoSpacing"/>
            </w:pPr>
            <w:r>
              <w:t>Reference to the HashSet&lt;T&gt; class. This is used to collect the names of the TreeNode names (UML item names) that will have their checked box disabled and hidden from view</w:t>
            </w:r>
          </w:p>
        </w:tc>
      </w:tr>
      <w:tr w:rsidR="00CD0C4B" w:rsidRPr="00A05AD0" w14:paraId="15BF71B2" w14:textId="77777777" w:rsidTr="00CD0C4B">
        <w:tc>
          <w:tcPr>
            <w:tcW w:w="4638" w:type="dxa"/>
          </w:tcPr>
          <w:p w14:paraId="483D9DF0" w14:textId="17F0CE92" w:rsidR="00CD0C4B" w:rsidRDefault="00CD0C4B" w:rsidP="00762023">
            <w:pPr>
              <w:pStyle w:val="NoSpacing"/>
            </w:pPr>
            <w:r>
              <w:t>List&lt;String&gt;</w:t>
            </w:r>
          </w:p>
        </w:tc>
        <w:tc>
          <w:tcPr>
            <w:tcW w:w="4712" w:type="dxa"/>
          </w:tcPr>
          <w:p w14:paraId="4DF57C41" w14:textId="77777777" w:rsidR="00CD0C4B" w:rsidRDefault="00CD0C4B" w:rsidP="00762023">
            <w:pPr>
              <w:pStyle w:val="NoSpacing"/>
            </w:pPr>
            <w:r>
              <w:t>informationalMessages</w:t>
            </w:r>
          </w:p>
          <w:p w14:paraId="42AE4ED2" w14:textId="77777777" w:rsidR="00CD0C4B" w:rsidRDefault="00CD0C4B" w:rsidP="00762023">
            <w:pPr>
              <w:pStyle w:val="NoSpacing"/>
            </w:pPr>
          </w:p>
          <w:p w14:paraId="7EE0EBB5" w14:textId="511E68AC" w:rsidR="00CD0C4B" w:rsidRDefault="00CD0C4B" w:rsidP="00762023">
            <w:pPr>
              <w:pStyle w:val="NoSpacing"/>
            </w:pPr>
            <w:r>
              <w:t>Reference to the List&lt;T&gt; class. This is used to collect the informational messages generated during</w:t>
            </w:r>
            <w:r w:rsidR="009324E6">
              <w:t xml:space="preserve"> processing</w:t>
            </w:r>
            <w:r>
              <w:t>.</w:t>
            </w:r>
            <w:r w:rsidR="009324E6">
              <w:t xml:space="preserve"> If this list is not empty then this list of messages will be written to the Text Box Output when the generation of the protobuf proto3 files has concluded.</w:t>
            </w:r>
          </w:p>
        </w:tc>
      </w:tr>
      <w:tr w:rsidR="00CD0C4B" w:rsidRPr="00A05AD0" w14:paraId="0F6A9303" w14:textId="77777777" w:rsidTr="00CD0C4B">
        <w:tc>
          <w:tcPr>
            <w:tcW w:w="4638" w:type="dxa"/>
          </w:tcPr>
          <w:p w14:paraId="296A9969" w14:textId="61BD299D" w:rsidR="00CD0C4B" w:rsidRDefault="00CD0C4B" w:rsidP="00CD0C4B">
            <w:pPr>
              <w:pStyle w:val="NoSpacing"/>
            </w:pPr>
            <w:r>
              <w:lastRenderedPageBreak/>
              <w:t>List&lt;String&gt;</w:t>
            </w:r>
          </w:p>
        </w:tc>
        <w:tc>
          <w:tcPr>
            <w:tcW w:w="4712" w:type="dxa"/>
          </w:tcPr>
          <w:p w14:paraId="67066D7A" w14:textId="77777777" w:rsidR="00CD0C4B" w:rsidRDefault="00CD0C4B" w:rsidP="00CD0C4B">
            <w:pPr>
              <w:pStyle w:val="NoSpacing"/>
            </w:pPr>
            <w:r>
              <w:t>warningMessages</w:t>
            </w:r>
          </w:p>
          <w:p w14:paraId="0F4B2803" w14:textId="77777777" w:rsidR="009324E6" w:rsidRDefault="009324E6" w:rsidP="00CD0C4B">
            <w:pPr>
              <w:pStyle w:val="NoSpacing"/>
            </w:pPr>
          </w:p>
          <w:p w14:paraId="798C1E12" w14:textId="272E009C" w:rsidR="009324E6" w:rsidRDefault="009324E6" w:rsidP="00CD0C4B">
            <w:pPr>
              <w:pStyle w:val="NoSpacing"/>
            </w:pPr>
            <w:r>
              <w:t>Reference to the List&lt;T&gt; class. This is used to collect the warning messages generated during processing. If this list is not empty then this list of messages will be written to the Text Box Output when the generation of the protobuf proto3 files has concluded.</w:t>
            </w:r>
          </w:p>
        </w:tc>
      </w:tr>
      <w:tr w:rsidR="00CD0C4B" w:rsidRPr="00A05AD0" w14:paraId="58D8582B" w14:textId="77777777" w:rsidTr="00CD0C4B">
        <w:tc>
          <w:tcPr>
            <w:tcW w:w="4638" w:type="dxa"/>
          </w:tcPr>
          <w:p w14:paraId="1C60398D" w14:textId="0BC1AFA6" w:rsidR="00CD0C4B" w:rsidRDefault="00CD0C4B" w:rsidP="00CD0C4B">
            <w:pPr>
              <w:pStyle w:val="NoSpacing"/>
            </w:pPr>
            <w:r>
              <w:t>List&lt;String&gt;</w:t>
            </w:r>
          </w:p>
        </w:tc>
        <w:tc>
          <w:tcPr>
            <w:tcW w:w="4712" w:type="dxa"/>
          </w:tcPr>
          <w:p w14:paraId="5BB9E198" w14:textId="77777777" w:rsidR="00CD0C4B" w:rsidRDefault="00CD0C4B" w:rsidP="00CD0C4B">
            <w:pPr>
              <w:pStyle w:val="NoSpacing"/>
            </w:pPr>
            <w:r>
              <w:t>errorMessages</w:t>
            </w:r>
          </w:p>
          <w:p w14:paraId="5FEC9782" w14:textId="77777777" w:rsidR="009324E6" w:rsidRDefault="009324E6" w:rsidP="00CD0C4B">
            <w:pPr>
              <w:pStyle w:val="NoSpacing"/>
            </w:pPr>
          </w:p>
          <w:p w14:paraId="328CA666" w14:textId="150B400C" w:rsidR="009324E6" w:rsidRDefault="009324E6" w:rsidP="00CD0C4B">
            <w:pPr>
              <w:pStyle w:val="NoSpacing"/>
            </w:pPr>
            <w:r>
              <w:t>Reference to the List&lt;T&gt; class. This is used to collect the error messages generated during processing. If this list is not empty then this list of messages will be written to the Text Box Output when the generation of the protobuf proto3 files has concluded and the Save Protobuf button will be disabled.</w:t>
            </w:r>
          </w:p>
        </w:tc>
      </w:tr>
      <w:tr w:rsidR="00CD0C4B" w:rsidRPr="00A05AD0" w14:paraId="4EA219E3" w14:textId="77777777" w:rsidTr="00CD0C4B">
        <w:tc>
          <w:tcPr>
            <w:tcW w:w="4638" w:type="dxa"/>
          </w:tcPr>
          <w:p w14:paraId="6BCFE6F7" w14:textId="77777777" w:rsidR="00CD0C4B" w:rsidRDefault="00CD0C4B" w:rsidP="00CD0C4B">
            <w:pPr>
              <w:pStyle w:val="NoSpacing"/>
            </w:pPr>
            <w:r>
              <w:t>Boolean</w:t>
            </w:r>
          </w:p>
        </w:tc>
        <w:tc>
          <w:tcPr>
            <w:tcW w:w="4712" w:type="dxa"/>
          </w:tcPr>
          <w:p w14:paraId="21DC6F78" w14:textId="77777777" w:rsidR="00CD0C4B" w:rsidRDefault="00CD0C4B" w:rsidP="00CD0C4B">
            <w:pPr>
              <w:pStyle w:val="NoSpacing"/>
            </w:pPr>
            <w:r>
              <w:t>errorGeneratingProtobuf</w:t>
            </w:r>
          </w:p>
          <w:p w14:paraId="20AD0B10" w14:textId="77777777" w:rsidR="00CD0C4B" w:rsidRDefault="00CD0C4B" w:rsidP="00CD0C4B">
            <w:pPr>
              <w:pStyle w:val="NoSpacing"/>
            </w:pPr>
          </w:p>
          <w:p w14:paraId="298E2EB2" w14:textId="77777777" w:rsidR="00CD0C4B" w:rsidRDefault="00CD0C4B" w:rsidP="00CD0C4B">
            <w:pPr>
              <w:pStyle w:val="NoSpacing"/>
            </w:pPr>
            <w:r>
              <w:t>Determines if there were any errors during the generation of the protobuf files.</w:t>
            </w:r>
          </w:p>
        </w:tc>
      </w:tr>
      <w:tr w:rsidR="009324E6" w:rsidRPr="00A05AD0" w14:paraId="77F3B15B" w14:textId="77777777" w:rsidTr="00CD0C4B">
        <w:tc>
          <w:tcPr>
            <w:tcW w:w="4638" w:type="dxa"/>
          </w:tcPr>
          <w:p w14:paraId="0780B6C6" w14:textId="5CF6EEC0" w:rsidR="009324E6" w:rsidRDefault="009324E6" w:rsidP="00CD0C4B">
            <w:pPr>
              <w:pStyle w:val="NoSpacing"/>
            </w:pPr>
            <w:r>
              <w:t>String</w:t>
            </w:r>
          </w:p>
        </w:tc>
        <w:tc>
          <w:tcPr>
            <w:tcW w:w="4712" w:type="dxa"/>
          </w:tcPr>
          <w:p w14:paraId="71656059" w14:textId="77777777" w:rsidR="009324E6" w:rsidRDefault="009324E6" w:rsidP="00CD0C4B">
            <w:pPr>
              <w:pStyle w:val="NoSpacing"/>
            </w:pPr>
            <w:r>
              <w:t>INVALID_PROTOBUF_DATATYPE</w:t>
            </w:r>
          </w:p>
          <w:p w14:paraId="58C1A7A0" w14:textId="77777777" w:rsidR="006D1A81" w:rsidRDefault="006D1A81" w:rsidP="00CD0C4B">
            <w:pPr>
              <w:pStyle w:val="NoSpacing"/>
            </w:pPr>
          </w:p>
          <w:p w14:paraId="6FF07CE1" w14:textId="04A8F00D" w:rsidR="006D1A81" w:rsidRDefault="006D1A81" w:rsidP="00CD0C4B">
            <w:pPr>
              <w:pStyle w:val="NoSpacing"/>
            </w:pPr>
            <w:r>
              <w:t>Constant string “Invalid data type in Open FMB Model” defining the search string to determine an invalid Protobuf data type.</w:t>
            </w:r>
          </w:p>
        </w:tc>
      </w:tr>
    </w:tbl>
    <w:p w14:paraId="3BC7EE49" w14:textId="3F1E4F5D" w:rsidR="003E6709" w:rsidRDefault="003E6709" w:rsidP="00672A88"/>
    <w:p w14:paraId="08D78B8A" w14:textId="77777777" w:rsidR="003E6709" w:rsidRDefault="003E6709">
      <w:pPr>
        <w:tabs>
          <w:tab w:val="clear" w:pos="180"/>
          <w:tab w:val="clear" w:pos="720"/>
        </w:tabs>
        <w:spacing w:before="0" w:after="0"/>
      </w:pPr>
      <w:r>
        <w:br w:type="page"/>
      </w:r>
    </w:p>
    <w:p w14:paraId="226606C4" w14:textId="77777777" w:rsidR="00672A88" w:rsidRDefault="00672A88" w:rsidP="00672A88"/>
    <w:p w14:paraId="000D31AD" w14:textId="5459A725" w:rsidR="00672A88" w:rsidRPr="00F878D4" w:rsidRDefault="00D36264" w:rsidP="00D36264">
      <w:pPr>
        <w:pStyle w:val="Heading2"/>
        <w:numPr>
          <w:ilvl w:val="0"/>
          <w:numId w:val="0"/>
        </w:numPr>
      </w:pPr>
      <w:bookmarkStart w:id="11" w:name="_Toc522196717"/>
      <w:bookmarkStart w:id="12" w:name="_Toc6569560"/>
      <w:bookmarkStart w:id="13" w:name="_Toc6580764"/>
      <w:r>
        <w:t xml:space="preserve">2.2 </w:t>
      </w:r>
      <w:r w:rsidR="00672A88" w:rsidRPr="00F878D4">
        <w:t>Main</w:t>
      </w:r>
      <w:bookmarkEnd w:id="11"/>
      <w:bookmarkEnd w:id="12"/>
      <w:bookmarkEnd w:id="13"/>
    </w:p>
    <w:p w14:paraId="15377472" w14:textId="77777777" w:rsidR="00672A88" w:rsidRDefault="00672A88" w:rsidP="00672A88">
      <w:pPr>
        <w:pStyle w:val="NoSpacing"/>
      </w:pPr>
      <w:r>
        <w:t>Main control point of the application.</w:t>
      </w:r>
    </w:p>
    <w:p w14:paraId="0B7AEE8B" w14:textId="77777777" w:rsidR="00672A88" w:rsidRDefault="00672A88" w:rsidP="00672A88">
      <w:pPr>
        <w:pStyle w:val="NoSpacing"/>
      </w:pPr>
    </w:p>
    <w:tbl>
      <w:tblPr>
        <w:tblStyle w:val="TableGrid"/>
        <w:tblW w:w="0" w:type="auto"/>
        <w:tblLook w:val="04A0" w:firstRow="1" w:lastRow="0" w:firstColumn="1" w:lastColumn="0" w:noHBand="0" w:noVBand="1"/>
      </w:tblPr>
      <w:tblGrid>
        <w:gridCol w:w="4788"/>
        <w:gridCol w:w="4788"/>
      </w:tblGrid>
      <w:tr w:rsidR="00672A88" w14:paraId="52C1C316" w14:textId="77777777" w:rsidTr="00762023">
        <w:tc>
          <w:tcPr>
            <w:tcW w:w="4788" w:type="dxa"/>
            <w:tcBorders>
              <w:right w:val="nil"/>
            </w:tcBorders>
            <w:shd w:val="clear" w:color="auto" w:fill="DBE5F1" w:themeFill="accent1" w:themeFillTint="33"/>
          </w:tcPr>
          <w:p w14:paraId="061E0350" w14:textId="77777777" w:rsidR="00672A88" w:rsidRDefault="00672A88" w:rsidP="00762023">
            <w:pPr>
              <w:pStyle w:val="NoSpacing"/>
            </w:pPr>
            <w:r w:rsidRPr="00045292">
              <w:t>Class Variables</w:t>
            </w:r>
          </w:p>
        </w:tc>
        <w:tc>
          <w:tcPr>
            <w:tcW w:w="4788" w:type="dxa"/>
            <w:tcBorders>
              <w:left w:val="nil"/>
            </w:tcBorders>
            <w:shd w:val="clear" w:color="auto" w:fill="DBE5F1" w:themeFill="accent1" w:themeFillTint="33"/>
          </w:tcPr>
          <w:p w14:paraId="4871D9EA" w14:textId="77777777" w:rsidR="00672A88" w:rsidRDefault="00672A88" w:rsidP="00762023">
            <w:pPr>
              <w:pStyle w:val="NoSpacing"/>
            </w:pPr>
          </w:p>
        </w:tc>
      </w:tr>
      <w:tr w:rsidR="00672A88" w14:paraId="6A00EEA6" w14:textId="77777777" w:rsidTr="00762023">
        <w:tc>
          <w:tcPr>
            <w:tcW w:w="4788" w:type="dxa"/>
          </w:tcPr>
          <w:p w14:paraId="6E660BE4" w14:textId="77777777" w:rsidR="00672A88" w:rsidRPr="00045292" w:rsidRDefault="00672A88" w:rsidP="00762023">
            <w:pPr>
              <w:pStyle w:val="NoSpacing"/>
            </w:pPr>
            <w:r>
              <w:t>String</w:t>
            </w:r>
          </w:p>
        </w:tc>
        <w:tc>
          <w:tcPr>
            <w:tcW w:w="4788" w:type="dxa"/>
          </w:tcPr>
          <w:p w14:paraId="5BE30F0E" w14:textId="77777777" w:rsidR="00672A88" w:rsidRDefault="00672A88" w:rsidP="00762023">
            <w:pPr>
              <w:pStyle w:val="NoSpacing"/>
            </w:pPr>
            <w:r>
              <w:t>menuHeader</w:t>
            </w:r>
          </w:p>
          <w:p w14:paraId="30C57536" w14:textId="77777777" w:rsidR="00672A88" w:rsidRDefault="00672A88" w:rsidP="00762023">
            <w:pPr>
              <w:pStyle w:val="NoSpacing"/>
            </w:pPr>
          </w:p>
          <w:p w14:paraId="222E6C64" w14:textId="77777777" w:rsidR="00672A88" w:rsidRDefault="00672A88" w:rsidP="00762023">
            <w:pPr>
              <w:pStyle w:val="NoSpacing"/>
            </w:pPr>
            <w:r>
              <w:t>The top-level menu of the Enterprise Architect to Protocol Buffer (ProtoBuf) Exporter.</w:t>
            </w:r>
          </w:p>
        </w:tc>
      </w:tr>
      <w:tr w:rsidR="00672A88" w14:paraId="0093792A" w14:textId="77777777" w:rsidTr="00762023">
        <w:tc>
          <w:tcPr>
            <w:tcW w:w="4788" w:type="dxa"/>
          </w:tcPr>
          <w:p w14:paraId="40D04A98" w14:textId="77777777" w:rsidR="00672A88" w:rsidRDefault="00672A88" w:rsidP="00762023">
            <w:pPr>
              <w:pStyle w:val="NoSpacing"/>
            </w:pPr>
            <w:r>
              <w:t>String</w:t>
            </w:r>
          </w:p>
        </w:tc>
        <w:tc>
          <w:tcPr>
            <w:tcW w:w="4788" w:type="dxa"/>
          </w:tcPr>
          <w:p w14:paraId="11CA7F77" w14:textId="77777777" w:rsidR="00672A88" w:rsidRDefault="00672A88" w:rsidP="00762023">
            <w:pPr>
              <w:pStyle w:val="NoSpacing"/>
            </w:pPr>
            <w:r>
              <w:t>menuItem_Generate_proto3</w:t>
            </w:r>
          </w:p>
          <w:p w14:paraId="2088AE55" w14:textId="77777777" w:rsidR="00672A88" w:rsidRDefault="00672A88" w:rsidP="00762023">
            <w:pPr>
              <w:pStyle w:val="NoSpacing"/>
            </w:pPr>
          </w:p>
          <w:p w14:paraId="3694ABE6" w14:textId="77777777" w:rsidR="00672A88" w:rsidRDefault="00672A88" w:rsidP="00762023">
            <w:pPr>
              <w:pStyle w:val="NoSpacing"/>
            </w:pPr>
            <w:r>
              <w:t>Sub-menu of the top-level menu, when selected it will initiate the generate protobuf proto3 process.</w:t>
            </w:r>
          </w:p>
        </w:tc>
      </w:tr>
      <w:tr w:rsidR="00672A88" w14:paraId="6C01B0B6" w14:textId="77777777" w:rsidTr="00762023">
        <w:tc>
          <w:tcPr>
            <w:tcW w:w="4788" w:type="dxa"/>
          </w:tcPr>
          <w:p w14:paraId="349BF53C" w14:textId="77777777" w:rsidR="00672A88" w:rsidRDefault="00672A88" w:rsidP="00762023">
            <w:pPr>
              <w:pStyle w:val="NoSpacing"/>
            </w:pPr>
            <w:r>
              <w:t>String</w:t>
            </w:r>
          </w:p>
        </w:tc>
        <w:tc>
          <w:tcPr>
            <w:tcW w:w="4788" w:type="dxa"/>
          </w:tcPr>
          <w:p w14:paraId="5E1BC262" w14:textId="77777777" w:rsidR="00672A88" w:rsidRDefault="00672A88" w:rsidP="00762023">
            <w:pPr>
              <w:pStyle w:val="NoSpacing"/>
            </w:pPr>
            <w:r>
              <w:t>menuItem_About</w:t>
            </w:r>
          </w:p>
          <w:p w14:paraId="69FD08CC" w14:textId="77777777" w:rsidR="00672A88" w:rsidRDefault="00672A88" w:rsidP="00762023">
            <w:pPr>
              <w:pStyle w:val="NoSpacing"/>
            </w:pPr>
          </w:p>
          <w:p w14:paraId="2B475E84" w14:textId="77777777" w:rsidR="00672A88" w:rsidRDefault="00672A88" w:rsidP="00762023">
            <w:pPr>
              <w:pStyle w:val="NoSpacing"/>
            </w:pPr>
            <w:r>
              <w:t>Sub-menu of the top-level menu, when selected it will display a window showing the information about the Enterprise Architect to Protocol Buffer (ProtoBuf) Exporter.</w:t>
            </w:r>
          </w:p>
        </w:tc>
      </w:tr>
      <w:tr w:rsidR="00672A88" w14:paraId="6D2DAFA1" w14:textId="77777777" w:rsidTr="00762023">
        <w:tc>
          <w:tcPr>
            <w:tcW w:w="4788" w:type="dxa"/>
          </w:tcPr>
          <w:p w14:paraId="17E53041" w14:textId="77777777" w:rsidR="00672A88" w:rsidRDefault="00672A88" w:rsidP="00762023">
            <w:pPr>
              <w:pStyle w:val="NoSpacing"/>
            </w:pPr>
            <w:r>
              <w:t>String</w:t>
            </w:r>
          </w:p>
        </w:tc>
        <w:tc>
          <w:tcPr>
            <w:tcW w:w="4788" w:type="dxa"/>
          </w:tcPr>
          <w:p w14:paraId="4E78E416" w14:textId="77777777" w:rsidR="00672A88" w:rsidRDefault="00672A88" w:rsidP="00762023">
            <w:pPr>
              <w:pStyle w:val="NoSpacing"/>
            </w:pPr>
            <w:r>
              <w:t>logFileName</w:t>
            </w:r>
          </w:p>
          <w:p w14:paraId="0ED2FBDC" w14:textId="77777777" w:rsidR="00672A88" w:rsidRDefault="00672A88" w:rsidP="00762023">
            <w:pPr>
              <w:pStyle w:val="NoSpacing"/>
            </w:pPr>
          </w:p>
          <w:p w14:paraId="4F14CE8F" w14:textId="77777777" w:rsidR="00672A88" w:rsidRDefault="00672A88" w:rsidP="00762023">
            <w:pPr>
              <w:pStyle w:val="NoSpacing"/>
            </w:pPr>
            <w:r>
              <w:t>Name of the log file where processing information will be saved.</w:t>
            </w:r>
          </w:p>
          <w:p w14:paraId="6C452128" w14:textId="77777777" w:rsidR="00672A88" w:rsidRDefault="00672A88" w:rsidP="00762023">
            <w:pPr>
              <w:pStyle w:val="NoSpacing"/>
            </w:pPr>
          </w:p>
          <w:p w14:paraId="3315FA3C" w14:textId="77777777" w:rsidR="00672A88" w:rsidRDefault="00672A88" w:rsidP="00762023">
            <w:pPr>
              <w:pStyle w:val="NoSpacing"/>
            </w:pPr>
            <w:r>
              <w:t xml:space="preserve">The log file name is determined by the absolute path, file name of the Enterprise Architect Project (.eap) file, and the current date and time. For example, if the Enterprise Architect Project (.eap) file is located in “C:\OpenFMB\UML\ </w:t>
            </w:r>
            <w:r w:rsidRPr="00F43B19">
              <w:t>OpenFMB Model (61850-CIM) - 2018-04-16</w:t>
            </w:r>
            <w:r>
              <w:t xml:space="preserve">.eap” then the corresponding log file will be located in “C:\OpenFMB\UML\ </w:t>
            </w:r>
            <w:r w:rsidRPr="00F43B19">
              <w:t>OpenFMB Model (61850-CIM) - 2018-04-16</w:t>
            </w:r>
            <w:r>
              <w:t>_HH.mm.ss.log”.</w:t>
            </w:r>
          </w:p>
        </w:tc>
      </w:tr>
      <w:tr w:rsidR="00672A88" w:rsidRPr="00A05AD0" w14:paraId="4F92FD92" w14:textId="77777777" w:rsidTr="00762023">
        <w:tc>
          <w:tcPr>
            <w:tcW w:w="4788" w:type="dxa"/>
          </w:tcPr>
          <w:p w14:paraId="0CB7998B" w14:textId="77777777" w:rsidR="00672A88" w:rsidRPr="00045292" w:rsidRDefault="00672A88" w:rsidP="00762023">
            <w:pPr>
              <w:pStyle w:val="NoSpacing"/>
            </w:pPr>
            <w:r>
              <w:t>OpenFMBMessageProfileSelector</w:t>
            </w:r>
          </w:p>
        </w:tc>
        <w:tc>
          <w:tcPr>
            <w:tcW w:w="4788" w:type="dxa"/>
          </w:tcPr>
          <w:p w14:paraId="7A8A2C41" w14:textId="77777777" w:rsidR="00672A88" w:rsidRDefault="00672A88" w:rsidP="00762023">
            <w:pPr>
              <w:pStyle w:val="NoSpacing"/>
            </w:pPr>
            <w:r>
              <w:t>profileSelector</w:t>
            </w:r>
          </w:p>
          <w:p w14:paraId="21D0B3C0" w14:textId="77777777" w:rsidR="00672A88" w:rsidRDefault="00672A88" w:rsidP="00762023">
            <w:pPr>
              <w:pStyle w:val="NoSpacing"/>
            </w:pPr>
          </w:p>
          <w:p w14:paraId="5E8C8339" w14:textId="77777777" w:rsidR="00672A88" w:rsidRDefault="00672A88" w:rsidP="00762023">
            <w:pPr>
              <w:pStyle w:val="NoSpacing"/>
            </w:pPr>
            <w:r>
              <w:t>Reference to the OpenFMBMessageProfileSelector class. This is used to setup and show the user interface.</w:t>
            </w:r>
          </w:p>
        </w:tc>
      </w:tr>
      <w:tr w:rsidR="00672A88" w:rsidRPr="00A05AD0" w14:paraId="211AB43D" w14:textId="77777777" w:rsidTr="00762023">
        <w:tc>
          <w:tcPr>
            <w:tcW w:w="4788" w:type="dxa"/>
          </w:tcPr>
          <w:p w14:paraId="5516980A" w14:textId="77777777" w:rsidR="00672A88" w:rsidRDefault="00672A88" w:rsidP="00762023">
            <w:pPr>
              <w:pStyle w:val="NoSpacing"/>
            </w:pPr>
            <w:r>
              <w:t>TreeNodeCollection</w:t>
            </w:r>
          </w:p>
        </w:tc>
        <w:tc>
          <w:tcPr>
            <w:tcW w:w="4788" w:type="dxa"/>
          </w:tcPr>
          <w:p w14:paraId="5ED394D8" w14:textId="77777777" w:rsidR="00672A88" w:rsidRDefault="00672A88" w:rsidP="00762023">
            <w:pPr>
              <w:pStyle w:val="NoSpacing"/>
            </w:pPr>
            <w:r>
              <w:t>treeNodes</w:t>
            </w:r>
          </w:p>
          <w:p w14:paraId="7601FACE" w14:textId="77777777" w:rsidR="00672A88" w:rsidRDefault="00672A88" w:rsidP="00762023">
            <w:pPr>
              <w:pStyle w:val="NoSpacing"/>
            </w:pPr>
          </w:p>
          <w:p w14:paraId="44FFB6F5" w14:textId="77777777" w:rsidR="00672A88" w:rsidRDefault="00672A88" w:rsidP="00762023">
            <w:pPr>
              <w:pStyle w:val="NoSpacing"/>
            </w:pPr>
            <w:r>
              <w:t>Reference to the TreeNodeCollection class. This is used to represent a collection of TreeNode objects based on the Open FMB UML model.</w:t>
            </w:r>
          </w:p>
        </w:tc>
      </w:tr>
      <w:tr w:rsidR="00672A88" w:rsidRPr="00A05AD0" w14:paraId="27094450" w14:textId="77777777" w:rsidTr="00762023">
        <w:tc>
          <w:tcPr>
            <w:tcW w:w="4788" w:type="dxa"/>
          </w:tcPr>
          <w:p w14:paraId="18815CD5" w14:textId="77777777" w:rsidR="00672A88" w:rsidRDefault="00672A88" w:rsidP="00762023">
            <w:pPr>
              <w:pStyle w:val="NoSpacing"/>
            </w:pPr>
            <w:r>
              <w:t>TreeNode</w:t>
            </w:r>
          </w:p>
        </w:tc>
        <w:tc>
          <w:tcPr>
            <w:tcW w:w="4788" w:type="dxa"/>
          </w:tcPr>
          <w:p w14:paraId="35D31499" w14:textId="77777777" w:rsidR="00672A88" w:rsidRDefault="00672A88" w:rsidP="00762023">
            <w:pPr>
              <w:pStyle w:val="NoSpacing"/>
            </w:pPr>
            <w:r>
              <w:t>parentPackageNode</w:t>
            </w:r>
          </w:p>
          <w:p w14:paraId="7DC9F46A" w14:textId="77777777" w:rsidR="00672A88" w:rsidRDefault="00672A88" w:rsidP="00762023">
            <w:pPr>
              <w:pStyle w:val="NoSpacing"/>
            </w:pPr>
          </w:p>
          <w:p w14:paraId="47B2879C" w14:textId="77777777" w:rsidR="00672A88" w:rsidRDefault="00672A88" w:rsidP="00762023">
            <w:pPr>
              <w:pStyle w:val="NoSpacing"/>
            </w:pPr>
            <w:r>
              <w:t xml:space="preserve">Reference to the TreeNode class. This is used to hold the current </w:t>
            </w:r>
            <w:bookmarkStart w:id="14" w:name="_Hlk525031718"/>
            <w:r>
              <w:t xml:space="preserve">top-level UML package containing </w:t>
            </w:r>
            <w:r>
              <w:lastRenderedPageBreak/>
              <w:t xml:space="preserve">the Open FMB UML packages (Open FMB Parent Package) </w:t>
            </w:r>
            <w:bookmarkEnd w:id="14"/>
            <w:r>
              <w:t>and will check or uncheck the check box accordingly.</w:t>
            </w:r>
          </w:p>
        </w:tc>
      </w:tr>
      <w:tr w:rsidR="00672A88" w:rsidRPr="00A05AD0" w14:paraId="4BA354C7" w14:textId="77777777" w:rsidTr="00762023">
        <w:tc>
          <w:tcPr>
            <w:tcW w:w="4788" w:type="dxa"/>
          </w:tcPr>
          <w:p w14:paraId="298E8655" w14:textId="77777777" w:rsidR="00672A88" w:rsidRDefault="00672A88" w:rsidP="00762023">
            <w:pPr>
              <w:pStyle w:val="NoSpacing"/>
            </w:pPr>
            <w:r>
              <w:lastRenderedPageBreak/>
              <w:t>HashSet&lt;String&gt;</w:t>
            </w:r>
          </w:p>
        </w:tc>
        <w:tc>
          <w:tcPr>
            <w:tcW w:w="4788" w:type="dxa"/>
          </w:tcPr>
          <w:p w14:paraId="5BC4397A" w14:textId="77777777" w:rsidR="00672A88" w:rsidRDefault="00672A88" w:rsidP="00762023">
            <w:pPr>
              <w:pStyle w:val="NoSpacing"/>
            </w:pPr>
            <w:r>
              <w:t>unnestedElements</w:t>
            </w:r>
          </w:p>
          <w:p w14:paraId="11DDEBEB" w14:textId="77777777" w:rsidR="00672A88" w:rsidRDefault="00672A88" w:rsidP="00762023">
            <w:pPr>
              <w:pStyle w:val="NoSpacing"/>
            </w:pPr>
          </w:p>
          <w:p w14:paraId="09B04DBF" w14:textId="22AD624E" w:rsidR="00672A88" w:rsidRDefault="00672A88" w:rsidP="00762023">
            <w:pPr>
              <w:pStyle w:val="NoSpacing"/>
            </w:pPr>
            <w:r>
              <w:t>Reference to the HashSet&lt;T&gt; class. This is used to collect the names of the UML elements that contain the name/value pair of “nested” and “FALSE” or “ProtobufTag_extend” and “TRUE”. This combined with the recursiveProcessing flag will determine when to recursively process the UML elements.</w:t>
            </w:r>
          </w:p>
        </w:tc>
      </w:tr>
      <w:tr w:rsidR="00672A88" w:rsidRPr="00A05AD0" w14:paraId="24017657" w14:textId="77777777" w:rsidTr="00762023">
        <w:tc>
          <w:tcPr>
            <w:tcW w:w="4788" w:type="dxa"/>
          </w:tcPr>
          <w:p w14:paraId="53F83F91" w14:textId="77777777" w:rsidR="00672A88" w:rsidRDefault="00672A88" w:rsidP="00762023">
            <w:pPr>
              <w:pStyle w:val="NoSpacing"/>
            </w:pPr>
            <w:r>
              <w:t>Boolean</w:t>
            </w:r>
          </w:p>
        </w:tc>
        <w:tc>
          <w:tcPr>
            <w:tcW w:w="4788" w:type="dxa"/>
          </w:tcPr>
          <w:p w14:paraId="75AB7F61" w14:textId="77777777" w:rsidR="00672A88" w:rsidRDefault="00672A88" w:rsidP="00762023">
            <w:pPr>
              <w:pStyle w:val="NoSpacing"/>
            </w:pPr>
            <w:r>
              <w:t>checkModelNode</w:t>
            </w:r>
          </w:p>
          <w:p w14:paraId="4F42A70C" w14:textId="77777777" w:rsidR="00672A88" w:rsidRDefault="00672A88" w:rsidP="00762023">
            <w:pPr>
              <w:pStyle w:val="NoSpacing"/>
            </w:pPr>
          </w:p>
          <w:p w14:paraId="4B0F461C" w14:textId="77777777" w:rsidR="00672A88" w:rsidRDefault="00672A88" w:rsidP="00762023">
            <w:pPr>
              <w:pStyle w:val="NoSpacing"/>
            </w:pPr>
            <w:r>
              <w:t>Determines if the check box at the UML model level is checked or not.</w:t>
            </w:r>
          </w:p>
        </w:tc>
      </w:tr>
      <w:tr w:rsidR="00672A88" w:rsidRPr="00A05AD0" w14:paraId="1DCB4F5E" w14:textId="77777777" w:rsidTr="00762023">
        <w:tc>
          <w:tcPr>
            <w:tcW w:w="4788" w:type="dxa"/>
          </w:tcPr>
          <w:p w14:paraId="6725BD19" w14:textId="77777777" w:rsidR="00672A88" w:rsidRDefault="00672A88" w:rsidP="00762023">
            <w:pPr>
              <w:pStyle w:val="NoSpacing"/>
            </w:pPr>
            <w:r>
              <w:t>Boolean</w:t>
            </w:r>
          </w:p>
        </w:tc>
        <w:tc>
          <w:tcPr>
            <w:tcW w:w="4788" w:type="dxa"/>
          </w:tcPr>
          <w:p w14:paraId="2DD44B97" w14:textId="77777777" w:rsidR="00672A88" w:rsidRDefault="00672A88" w:rsidP="00762023">
            <w:pPr>
              <w:pStyle w:val="NoSpacing"/>
            </w:pPr>
            <w:r>
              <w:t>checkParentPacakageNode</w:t>
            </w:r>
          </w:p>
          <w:p w14:paraId="44649BB9" w14:textId="77777777" w:rsidR="00672A88" w:rsidRDefault="00672A88" w:rsidP="00762023">
            <w:pPr>
              <w:pStyle w:val="NoSpacing"/>
            </w:pPr>
          </w:p>
          <w:p w14:paraId="62B6E711" w14:textId="77777777" w:rsidR="00672A88" w:rsidRDefault="00672A88" w:rsidP="00762023">
            <w:pPr>
              <w:pStyle w:val="NoSpacing"/>
            </w:pPr>
            <w:r>
              <w:t xml:space="preserve">Determines if the check box at the </w:t>
            </w:r>
            <w:bookmarkStart w:id="15" w:name="_Hlk513024724"/>
            <w:r>
              <w:t>top-level UML package containing the Open FMB UML packages (Open FMB Parent Package)</w:t>
            </w:r>
            <w:bookmarkEnd w:id="15"/>
            <w:r>
              <w:t xml:space="preserve"> is checked or not.</w:t>
            </w:r>
          </w:p>
        </w:tc>
      </w:tr>
      <w:tr w:rsidR="00672A88" w:rsidRPr="00A05AD0" w14:paraId="1E0325D8" w14:textId="77777777" w:rsidTr="00762023">
        <w:tc>
          <w:tcPr>
            <w:tcW w:w="4788" w:type="dxa"/>
          </w:tcPr>
          <w:p w14:paraId="1BB09AF9" w14:textId="77777777" w:rsidR="00672A88" w:rsidRDefault="00672A88" w:rsidP="00762023">
            <w:pPr>
              <w:pStyle w:val="NoSpacing"/>
            </w:pPr>
            <w:r>
              <w:t>Boolean</w:t>
            </w:r>
          </w:p>
        </w:tc>
        <w:tc>
          <w:tcPr>
            <w:tcW w:w="4788" w:type="dxa"/>
          </w:tcPr>
          <w:p w14:paraId="6136036B" w14:textId="77777777" w:rsidR="00672A88" w:rsidRDefault="00672A88" w:rsidP="00762023">
            <w:pPr>
              <w:pStyle w:val="NoSpacing"/>
            </w:pPr>
            <w:r>
              <w:t>checkPackageNode</w:t>
            </w:r>
          </w:p>
          <w:p w14:paraId="702E0C37" w14:textId="77777777" w:rsidR="00672A88" w:rsidRDefault="00672A88" w:rsidP="00762023">
            <w:pPr>
              <w:pStyle w:val="NoSpacing"/>
            </w:pPr>
          </w:p>
          <w:p w14:paraId="31978CD9" w14:textId="77777777" w:rsidR="00672A88" w:rsidRDefault="00672A88" w:rsidP="00762023">
            <w:pPr>
              <w:pStyle w:val="NoSpacing"/>
            </w:pPr>
            <w:r>
              <w:t>Determines if the check box at the UML package containing an Open FMB module is checked or not.</w:t>
            </w:r>
          </w:p>
        </w:tc>
      </w:tr>
      <w:tr w:rsidR="00672A88" w:rsidRPr="00A05AD0" w14:paraId="61915823" w14:textId="77777777" w:rsidTr="00762023">
        <w:tc>
          <w:tcPr>
            <w:tcW w:w="4788" w:type="dxa"/>
          </w:tcPr>
          <w:p w14:paraId="79CF8E1B" w14:textId="77777777" w:rsidR="00672A88" w:rsidRDefault="00672A88" w:rsidP="00762023">
            <w:pPr>
              <w:pStyle w:val="NoSpacing"/>
            </w:pPr>
            <w:r>
              <w:t>Proto3ModuleInfo</w:t>
            </w:r>
          </w:p>
        </w:tc>
        <w:tc>
          <w:tcPr>
            <w:tcW w:w="4788" w:type="dxa"/>
          </w:tcPr>
          <w:p w14:paraId="2A8B9C51" w14:textId="77777777" w:rsidR="00672A88" w:rsidRDefault="00672A88" w:rsidP="00762023">
            <w:pPr>
              <w:pStyle w:val="NoSpacing"/>
            </w:pPr>
            <w:r>
              <w:t>proto3GlobalModuleInfo</w:t>
            </w:r>
          </w:p>
          <w:p w14:paraId="48F8A8AA" w14:textId="77777777" w:rsidR="00672A88" w:rsidRDefault="00672A88" w:rsidP="00762023">
            <w:pPr>
              <w:pStyle w:val="NoSpacing"/>
            </w:pPr>
          </w:p>
          <w:p w14:paraId="066B686A" w14:textId="77777777" w:rsidR="00672A88" w:rsidRDefault="00672A88" w:rsidP="00762023">
            <w:pPr>
              <w:pStyle w:val="NoSpacing"/>
            </w:pPr>
            <w:r>
              <w:t>Reference to the Proto3ModuleInfo class containing the module header information for all protobuf proto3 files.</w:t>
            </w:r>
          </w:p>
        </w:tc>
      </w:tr>
      <w:tr w:rsidR="00672A88" w:rsidRPr="00A05AD0" w14:paraId="4014A499" w14:textId="77777777" w:rsidTr="00762023">
        <w:tc>
          <w:tcPr>
            <w:tcW w:w="4788" w:type="dxa"/>
          </w:tcPr>
          <w:p w14:paraId="1FEF284F" w14:textId="77777777" w:rsidR="00672A88" w:rsidRDefault="00672A88" w:rsidP="00762023">
            <w:pPr>
              <w:pStyle w:val="NoSpacing"/>
            </w:pPr>
            <w:r>
              <w:t>HashSet&lt;int&gt;</w:t>
            </w:r>
          </w:p>
        </w:tc>
        <w:tc>
          <w:tcPr>
            <w:tcW w:w="4788" w:type="dxa"/>
          </w:tcPr>
          <w:p w14:paraId="34EA2043" w14:textId="77777777" w:rsidR="00672A88" w:rsidRDefault="00672A88" w:rsidP="00762023">
            <w:pPr>
              <w:pStyle w:val="NoSpacing"/>
            </w:pPr>
            <w:r>
              <w:t>importPackageIDs</w:t>
            </w:r>
          </w:p>
          <w:p w14:paraId="14E481B6" w14:textId="77777777" w:rsidR="00672A88" w:rsidRDefault="00672A88" w:rsidP="00762023">
            <w:pPr>
              <w:pStyle w:val="NoSpacing"/>
            </w:pPr>
          </w:p>
          <w:p w14:paraId="1D50CEA7" w14:textId="77777777" w:rsidR="00672A88" w:rsidRDefault="00672A88" w:rsidP="00762023">
            <w:pPr>
              <w:pStyle w:val="NoSpacing"/>
            </w:pPr>
            <w:r>
              <w:t>Reference to the HashSet&lt;T&gt; class. This is used to collect the UML package IDs of the packages that need to be imported by the UML packages containing an Open FMB modules. This helps control the recursive processing so that we don’t process the entire model.</w:t>
            </w:r>
          </w:p>
        </w:tc>
      </w:tr>
      <w:tr w:rsidR="00672A88" w:rsidRPr="00A05AD0" w14:paraId="3A00C080" w14:textId="77777777" w:rsidTr="00762023">
        <w:tc>
          <w:tcPr>
            <w:tcW w:w="4788" w:type="dxa"/>
          </w:tcPr>
          <w:p w14:paraId="72FB69CE" w14:textId="77777777" w:rsidR="00672A88" w:rsidRDefault="00672A88" w:rsidP="00762023">
            <w:pPr>
              <w:pStyle w:val="NoSpacing"/>
            </w:pPr>
            <w:r>
              <w:t>List&lt;String&gt;</w:t>
            </w:r>
          </w:p>
        </w:tc>
        <w:tc>
          <w:tcPr>
            <w:tcW w:w="4788" w:type="dxa"/>
          </w:tcPr>
          <w:p w14:paraId="3216F714" w14:textId="77777777" w:rsidR="00672A88" w:rsidRDefault="00672A88" w:rsidP="00762023">
            <w:pPr>
              <w:pStyle w:val="NoSpacing"/>
            </w:pPr>
            <w:r>
              <w:t>proto3FileNames</w:t>
            </w:r>
          </w:p>
          <w:p w14:paraId="36117BD4" w14:textId="77777777" w:rsidR="00672A88" w:rsidRDefault="00672A88" w:rsidP="00762023">
            <w:pPr>
              <w:pStyle w:val="NoSpacing"/>
            </w:pPr>
          </w:p>
          <w:p w14:paraId="57C84B62" w14:textId="77777777" w:rsidR="00672A88" w:rsidRDefault="00672A88" w:rsidP="00762023">
            <w:pPr>
              <w:pStyle w:val="NoSpacing"/>
            </w:pPr>
            <w:r>
              <w:t>Reference to the List&lt;T&gt; class. This is used to collect the packageName of the Proto3File classes that have been processed. This will prevent a packageName from being processed more than once.</w:t>
            </w:r>
          </w:p>
        </w:tc>
      </w:tr>
      <w:tr w:rsidR="00672A88" w:rsidRPr="00A05AD0" w14:paraId="16BECD8A" w14:textId="77777777" w:rsidTr="00762023">
        <w:tc>
          <w:tcPr>
            <w:tcW w:w="4788" w:type="dxa"/>
          </w:tcPr>
          <w:p w14:paraId="49E5B66E" w14:textId="77777777" w:rsidR="00672A88" w:rsidRDefault="00672A88" w:rsidP="00762023">
            <w:pPr>
              <w:pStyle w:val="NoSpacing"/>
            </w:pPr>
            <w:r>
              <w:t>List&lt;Proto3File&gt;</w:t>
            </w:r>
          </w:p>
        </w:tc>
        <w:tc>
          <w:tcPr>
            <w:tcW w:w="4788" w:type="dxa"/>
          </w:tcPr>
          <w:p w14:paraId="0C948231" w14:textId="77777777" w:rsidR="00672A88" w:rsidRDefault="00672A88" w:rsidP="00762023">
            <w:pPr>
              <w:pStyle w:val="NoSpacing"/>
            </w:pPr>
            <w:r>
              <w:t>proto3Files</w:t>
            </w:r>
          </w:p>
          <w:p w14:paraId="38533851" w14:textId="77777777" w:rsidR="00672A88" w:rsidRDefault="00672A88" w:rsidP="00762023">
            <w:pPr>
              <w:pStyle w:val="NoSpacing"/>
            </w:pPr>
          </w:p>
          <w:p w14:paraId="6BA43CD6" w14:textId="77777777" w:rsidR="00672A88" w:rsidRDefault="00672A88" w:rsidP="00762023">
            <w:pPr>
              <w:pStyle w:val="NoSpacing"/>
            </w:pPr>
            <w:r>
              <w:lastRenderedPageBreak/>
              <w:t>Reference to the List&lt;T&gt; class. This is used to collect the Proto3File classes.</w:t>
            </w:r>
          </w:p>
        </w:tc>
      </w:tr>
      <w:tr w:rsidR="00672A88" w:rsidRPr="00A05AD0" w14:paraId="740DE988" w14:textId="77777777" w:rsidTr="00762023">
        <w:tc>
          <w:tcPr>
            <w:tcW w:w="4788" w:type="dxa"/>
          </w:tcPr>
          <w:p w14:paraId="30DFDAE9" w14:textId="77777777" w:rsidR="00672A88" w:rsidRDefault="00672A88" w:rsidP="00762023">
            <w:pPr>
              <w:pStyle w:val="NoSpacing"/>
            </w:pPr>
            <w:r>
              <w:lastRenderedPageBreak/>
              <w:t>String</w:t>
            </w:r>
          </w:p>
        </w:tc>
        <w:tc>
          <w:tcPr>
            <w:tcW w:w="4788" w:type="dxa"/>
          </w:tcPr>
          <w:p w14:paraId="16DDE3D4" w14:textId="77777777" w:rsidR="00672A88" w:rsidRDefault="00672A88" w:rsidP="00762023">
            <w:pPr>
              <w:pStyle w:val="NoSpacing"/>
            </w:pPr>
            <w:r>
              <w:t>childPackageName</w:t>
            </w:r>
          </w:p>
          <w:p w14:paraId="597A04EB" w14:textId="77777777" w:rsidR="00672A88" w:rsidRDefault="00672A88" w:rsidP="00762023">
            <w:pPr>
              <w:pStyle w:val="NoSpacing"/>
            </w:pPr>
          </w:p>
          <w:p w14:paraId="391BA175" w14:textId="77777777" w:rsidR="00672A88" w:rsidRDefault="00672A88" w:rsidP="00762023">
            <w:pPr>
              <w:pStyle w:val="NoSpacing"/>
            </w:pPr>
            <w:r>
              <w:t>Package name of the UML package containing an Open FMB module that is currently being processed. This helps to determine if a package import encountered during processing needs to be imported. If the name of the package import is the same as the childPackageName then we are within the same package and the import is not needed (a package cannot import itself).</w:t>
            </w:r>
          </w:p>
        </w:tc>
      </w:tr>
      <w:tr w:rsidR="00672A88" w:rsidRPr="00A05AD0" w14:paraId="20F48528" w14:textId="77777777" w:rsidTr="00762023">
        <w:tc>
          <w:tcPr>
            <w:tcW w:w="4788" w:type="dxa"/>
          </w:tcPr>
          <w:p w14:paraId="54C4F30D" w14:textId="77777777" w:rsidR="00672A88" w:rsidRDefault="00672A88" w:rsidP="00762023">
            <w:pPr>
              <w:pStyle w:val="NoSpacing"/>
            </w:pPr>
            <w:r>
              <w:t>Boolean</w:t>
            </w:r>
          </w:p>
        </w:tc>
        <w:tc>
          <w:tcPr>
            <w:tcW w:w="4788" w:type="dxa"/>
          </w:tcPr>
          <w:p w14:paraId="22AD2240" w14:textId="77777777" w:rsidR="00672A88" w:rsidRDefault="00672A88" w:rsidP="00762023">
            <w:pPr>
              <w:pStyle w:val="NoSpacing"/>
            </w:pPr>
            <w:r>
              <w:t>recursiveProcessing</w:t>
            </w:r>
          </w:p>
          <w:p w14:paraId="6707B3A2" w14:textId="77777777" w:rsidR="00672A88" w:rsidRDefault="00672A88" w:rsidP="00762023">
            <w:pPr>
              <w:pStyle w:val="NoSpacing"/>
            </w:pPr>
          </w:p>
          <w:p w14:paraId="2D834B82" w14:textId="77777777" w:rsidR="00672A88" w:rsidRDefault="00672A88" w:rsidP="00762023">
            <w:pPr>
              <w:pStyle w:val="NoSpacing"/>
            </w:pPr>
            <w:r>
              <w:t>Determines if the protobuf processing should be recursive or not.</w:t>
            </w:r>
          </w:p>
        </w:tc>
      </w:tr>
    </w:tbl>
    <w:p w14:paraId="5FA51B95" w14:textId="77777777" w:rsidR="00672A88" w:rsidRDefault="00672A88" w:rsidP="00672A88">
      <w:pPr>
        <w:pStyle w:val="NoSpacing"/>
      </w:pPr>
    </w:p>
    <w:p w14:paraId="5C200AFA" w14:textId="77777777" w:rsidR="00672A88" w:rsidRDefault="00672A88" w:rsidP="00672A88">
      <w:pPr>
        <w:pStyle w:val="NoSpacing"/>
      </w:pPr>
    </w:p>
    <w:tbl>
      <w:tblPr>
        <w:tblStyle w:val="TableGrid"/>
        <w:tblW w:w="0" w:type="auto"/>
        <w:tblLook w:val="04A0" w:firstRow="1" w:lastRow="0" w:firstColumn="1" w:lastColumn="0" w:noHBand="0" w:noVBand="1"/>
      </w:tblPr>
      <w:tblGrid>
        <w:gridCol w:w="4948"/>
        <w:gridCol w:w="4628"/>
      </w:tblGrid>
      <w:tr w:rsidR="00672A88" w14:paraId="2995825D" w14:textId="77777777" w:rsidTr="00762023">
        <w:tc>
          <w:tcPr>
            <w:tcW w:w="4948" w:type="dxa"/>
            <w:tcBorders>
              <w:right w:val="nil"/>
            </w:tcBorders>
            <w:shd w:val="clear" w:color="auto" w:fill="DBE5F1" w:themeFill="accent1" w:themeFillTint="33"/>
          </w:tcPr>
          <w:p w14:paraId="54520F95" w14:textId="77777777" w:rsidR="00672A88" w:rsidRDefault="00672A88" w:rsidP="00762023">
            <w:pPr>
              <w:pStyle w:val="NoSpacing"/>
            </w:pPr>
            <w:r>
              <w:t>Methods</w:t>
            </w:r>
          </w:p>
        </w:tc>
        <w:tc>
          <w:tcPr>
            <w:tcW w:w="4628" w:type="dxa"/>
            <w:tcBorders>
              <w:left w:val="nil"/>
            </w:tcBorders>
            <w:shd w:val="clear" w:color="auto" w:fill="DBE5F1" w:themeFill="accent1" w:themeFillTint="33"/>
          </w:tcPr>
          <w:p w14:paraId="6B2C9D25" w14:textId="77777777" w:rsidR="00672A88" w:rsidRDefault="00672A88" w:rsidP="00762023">
            <w:pPr>
              <w:pStyle w:val="NoSpacing"/>
            </w:pPr>
          </w:p>
        </w:tc>
      </w:tr>
      <w:tr w:rsidR="00672A88" w14:paraId="4AA5C2B7" w14:textId="77777777" w:rsidTr="00762023">
        <w:tc>
          <w:tcPr>
            <w:tcW w:w="4948" w:type="dxa"/>
          </w:tcPr>
          <w:p w14:paraId="67B6EF3E" w14:textId="77777777" w:rsidR="00672A88" w:rsidRPr="00045292" w:rsidRDefault="00672A88" w:rsidP="00762023">
            <w:pPr>
              <w:pStyle w:val="NoSpacing"/>
            </w:pPr>
            <w:r>
              <w:t>public String EA_Connect(Repository repository)</w:t>
            </w:r>
          </w:p>
        </w:tc>
        <w:tc>
          <w:tcPr>
            <w:tcW w:w="4628" w:type="dxa"/>
          </w:tcPr>
          <w:p w14:paraId="700505F9" w14:textId="77777777" w:rsidR="00672A88" w:rsidRPr="003360B5" w:rsidRDefault="00672A88" w:rsidP="00762023">
            <w:pPr>
              <w:pStyle w:val="ptabletext"/>
              <w:spacing w:before="0" w:beforeAutospacing="0" w:after="0" w:afterAutospacing="0" w:line="225" w:lineRule="atLeast"/>
              <w:rPr>
                <w:rStyle w:val="ftabletext"/>
                <w:rFonts w:asciiTheme="minorHAnsi" w:eastAsiaTheme="majorEastAsia" w:hAnsiTheme="minorHAnsi" w:cstheme="minorHAnsi"/>
                <w:color w:val="000000"/>
                <w:sz w:val="22"/>
                <w:szCs w:val="22"/>
              </w:rPr>
            </w:pPr>
            <w:r w:rsidRPr="003360B5">
              <w:rPr>
                <w:rStyle w:val="ftabletext"/>
                <w:rFonts w:asciiTheme="minorHAnsi" w:eastAsiaTheme="majorEastAsia" w:hAnsiTheme="minorHAnsi" w:cstheme="minorHAnsi"/>
                <w:color w:val="000000"/>
                <w:sz w:val="22"/>
                <w:szCs w:val="22"/>
              </w:rPr>
              <w:t xml:space="preserve">Enterprise Architect event that enables </w:t>
            </w:r>
            <w:r>
              <w:rPr>
                <w:rStyle w:val="ftabletext"/>
                <w:rFonts w:asciiTheme="minorHAnsi" w:eastAsiaTheme="majorEastAsia" w:hAnsiTheme="minorHAnsi" w:cstheme="minorHAnsi"/>
                <w:color w:val="000000"/>
                <w:sz w:val="22"/>
                <w:szCs w:val="22"/>
              </w:rPr>
              <w:t xml:space="preserve">the </w:t>
            </w:r>
            <w:r w:rsidRPr="003360B5">
              <w:rPr>
                <w:rStyle w:val="ftabletext"/>
                <w:rFonts w:asciiTheme="minorHAnsi" w:eastAsiaTheme="majorEastAsia" w:hAnsiTheme="minorHAnsi" w:cstheme="minorHAnsi"/>
                <w:color w:val="000000"/>
                <w:sz w:val="22"/>
                <w:szCs w:val="22"/>
              </w:rPr>
              <w:t>Add-In to identify their type and to respond to Enterprise Architect start up.</w:t>
            </w:r>
          </w:p>
          <w:p w14:paraId="0BC3033E" w14:textId="77777777" w:rsidR="00672A88" w:rsidRPr="003360B5" w:rsidRDefault="00672A88" w:rsidP="00762023">
            <w:pPr>
              <w:pStyle w:val="ptabletext"/>
              <w:spacing w:before="0" w:beforeAutospacing="0" w:after="0" w:afterAutospacing="0" w:line="225" w:lineRule="atLeast"/>
              <w:rPr>
                <w:rFonts w:asciiTheme="minorHAnsi" w:hAnsiTheme="minorHAnsi" w:cstheme="minorHAnsi"/>
                <w:color w:val="000000"/>
                <w:sz w:val="22"/>
                <w:szCs w:val="22"/>
              </w:rPr>
            </w:pPr>
          </w:p>
          <w:p w14:paraId="536016A6" w14:textId="77777777" w:rsidR="00672A88" w:rsidRDefault="00672A88" w:rsidP="00762023">
            <w:pPr>
              <w:pStyle w:val="ptabletext"/>
              <w:spacing w:before="0" w:beforeAutospacing="0" w:after="0" w:afterAutospacing="0" w:line="225" w:lineRule="atLeast"/>
              <w:rPr>
                <w:rStyle w:val="ftabletext"/>
                <w:rFonts w:asciiTheme="minorHAnsi" w:eastAsiaTheme="majorEastAsia" w:hAnsiTheme="minorHAnsi" w:cstheme="minorHAnsi"/>
                <w:color w:val="000000"/>
                <w:sz w:val="22"/>
                <w:szCs w:val="22"/>
              </w:rPr>
            </w:pPr>
            <w:r w:rsidRPr="003360B5">
              <w:rPr>
                <w:rStyle w:val="ftabletext"/>
                <w:rFonts w:asciiTheme="minorHAnsi" w:eastAsiaTheme="majorEastAsia" w:hAnsiTheme="minorHAnsi" w:cstheme="minorHAnsi"/>
                <w:color w:val="000000"/>
                <w:sz w:val="22"/>
                <w:szCs w:val="22"/>
              </w:rPr>
              <w:t>This event occurs when Enterprise Architect first loads your Add-In. Enterprise Architect itself is loading at this time so that while a Repository object is supplied, there is limited information that you can extract from it.</w:t>
            </w:r>
            <w:r>
              <w:rPr>
                <w:rStyle w:val="ftabletext"/>
                <w:rFonts w:asciiTheme="minorHAnsi" w:eastAsiaTheme="majorEastAsia" w:hAnsiTheme="minorHAnsi" w:cstheme="minorHAnsi"/>
                <w:color w:val="000000"/>
                <w:sz w:val="22"/>
                <w:szCs w:val="22"/>
              </w:rPr>
              <w:t xml:space="preserve"> The main use is to initialize the global Add-In data.</w:t>
            </w:r>
          </w:p>
          <w:p w14:paraId="2851AFD4" w14:textId="77777777" w:rsidR="00672A88" w:rsidRPr="003360B5" w:rsidRDefault="00672A88" w:rsidP="00762023">
            <w:pPr>
              <w:pStyle w:val="ptabletext"/>
              <w:spacing w:before="0" w:beforeAutospacing="0" w:after="0" w:afterAutospacing="0" w:line="225" w:lineRule="atLeast"/>
              <w:rPr>
                <w:rFonts w:asciiTheme="minorHAnsi" w:hAnsiTheme="minorHAnsi" w:cstheme="minorHAnsi"/>
                <w:color w:val="000000"/>
                <w:sz w:val="22"/>
                <w:szCs w:val="22"/>
              </w:rPr>
            </w:pPr>
          </w:p>
          <w:p w14:paraId="60D32377" w14:textId="77777777" w:rsidR="00672A88" w:rsidRDefault="00672A88" w:rsidP="00762023">
            <w:pPr>
              <w:pStyle w:val="NoSpacing"/>
            </w:pPr>
            <w:r>
              <w:t>Parameters:</w:t>
            </w:r>
          </w:p>
          <w:p w14:paraId="1F048910" w14:textId="77777777" w:rsidR="00672A88" w:rsidRDefault="00672A88" w:rsidP="00672A88">
            <w:pPr>
              <w:pStyle w:val="NoSpacing"/>
              <w:numPr>
                <w:ilvl w:val="0"/>
                <w:numId w:val="8"/>
              </w:numPr>
            </w:pPr>
            <w:r>
              <w:t>repository – Enterprise Architect Repository object representing the currently open Enterprise Architect model.</w:t>
            </w:r>
          </w:p>
          <w:p w14:paraId="0C0AF5D2" w14:textId="77777777" w:rsidR="00672A88" w:rsidRDefault="00672A88" w:rsidP="00762023">
            <w:pPr>
              <w:pStyle w:val="NoSpacing"/>
            </w:pPr>
          </w:p>
          <w:p w14:paraId="1B8525F3" w14:textId="77777777" w:rsidR="00672A88" w:rsidRDefault="00672A88" w:rsidP="00762023">
            <w:pPr>
              <w:pStyle w:val="NoSpacing"/>
            </w:pPr>
            <w:r>
              <w:t>Return Value:</w:t>
            </w:r>
          </w:p>
          <w:p w14:paraId="5E0D98A4" w14:textId="77777777" w:rsidR="00672A88" w:rsidRDefault="00672A88" w:rsidP="00672A88">
            <w:pPr>
              <w:pStyle w:val="NoSpacing"/>
              <w:numPr>
                <w:ilvl w:val="0"/>
                <w:numId w:val="8"/>
              </w:numPr>
            </w:pPr>
            <w:r>
              <w:t>A string identifying a non-specialized Add-In.</w:t>
            </w:r>
          </w:p>
        </w:tc>
      </w:tr>
      <w:tr w:rsidR="00672A88" w:rsidRPr="00A05AD0" w14:paraId="1503E11F" w14:textId="77777777" w:rsidTr="00762023">
        <w:tc>
          <w:tcPr>
            <w:tcW w:w="4948" w:type="dxa"/>
          </w:tcPr>
          <w:p w14:paraId="542BB8FA" w14:textId="77777777" w:rsidR="00672A88" w:rsidRPr="00A05AD0" w:rsidRDefault="00672A88" w:rsidP="00762023">
            <w:pPr>
              <w:pStyle w:val="NoSpacing"/>
            </w:pPr>
            <w:r>
              <w:t>public void EA_Disconnect()</w:t>
            </w:r>
          </w:p>
        </w:tc>
        <w:tc>
          <w:tcPr>
            <w:tcW w:w="4628" w:type="dxa"/>
          </w:tcPr>
          <w:p w14:paraId="2C642823" w14:textId="77777777" w:rsidR="00672A88" w:rsidRPr="002A02FE" w:rsidRDefault="00672A88" w:rsidP="00762023">
            <w:pPr>
              <w:pStyle w:val="NoSpacing"/>
              <w:rPr>
                <w:rFonts w:cstheme="minorHAnsi"/>
              </w:rPr>
            </w:pPr>
            <w:r w:rsidRPr="002A02FE">
              <w:rPr>
                <w:rStyle w:val="ftabletext"/>
                <w:rFonts w:eastAsiaTheme="majorEastAsia" w:cstheme="minorHAnsi"/>
                <w:color w:val="000000"/>
              </w:rPr>
              <w:t>Enterprise Architect event that enables the Add-In to</w:t>
            </w:r>
            <w:r w:rsidRPr="002A02FE">
              <w:rPr>
                <w:rFonts w:cstheme="minorHAnsi"/>
                <w:color w:val="000000"/>
                <w:shd w:val="clear" w:color="auto" w:fill="FFFFFF"/>
              </w:rPr>
              <w:t xml:space="preserve"> respond to user requests to disconnect the model branch from an external project</w:t>
            </w:r>
            <w:r w:rsidRPr="002A02FE">
              <w:rPr>
                <w:rFonts w:cstheme="minorHAnsi"/>
              </w:rPr>
              <w:t>.</w:t>
            </w:r>
          </w:p>
          <w:p w14:paraId="19648DF9" w14:textId="77777777" w:rsidR="00672A88" w:rsidRPr="002A02FE" w:rsidRDefault="00672A88" w:rsidP="00762023">
            <w:pPr>
              <w:pStyle w:val="NoSpacing"/>
              <w:rPr>
                <w:rFonts w:cstheme="minorHAnsi"/>
              </w:rPr>
            </w:pPr>
          </w:p>
          <w:p w14:paraId="41A75955" w14:textId="77777777" w:rsidR="00672A88" w:rsidRPr="002A02FE" w:rsidRDefault="00672A88" w:rsidP="00762023">
            <w:pPr>
              <w:pStyle w:val="NoSpacing"/>
              <w:rPr>
                <w:rFonts w:cstheme="minorHAnsi"/>
                <w:color w:val="000000"/>
                <w:shd w:val="clear" w:color="auto" w:fill="FFFFFF"/>
              </w:rPr>
            </w:pPr>
            <w:r w:rsidRPr="002A02FE">
              <w:rPr>
                <w:rFonts w:cstheme="minorHAnsi"/>
                <w:color w:val="000000"/>
                <w:shd w:val="clear" w:color="auto" w:fill="FFFFFF"/>
              </w:rPr>
              <w:t>called when the Enterprise Architect closes. If you have stored references to Enterprise Architect objects (not particularly recommended anyway), you must release them here.</w:t>
            </w:r>
          </w:p>
          <w:p w14:paraId="4C1ADD7B" w14:textId="77777777" w:rsidR="00672A88" w:rsidRPr="002A02FE" w:rsidRDefault="00672A88" w:rsidP="00762023">
            <w:pPr>
              <w:pStyle w:val="NoSpacing"/>
              <w:rPr>
                <w:rFonts w:cstheme="minorHAnsi"/>
              </w:rPr>
            </w:pPr>
          </w:p>
          <w:p w14:paraId="3DAF9C17" w14:textId="77777777" w:rsidR="00672A88" w:rsidRPr="00A05AD0" w:rsidRDefault="00672A88" w:rsidP="00762023">
            <w:pPr>
              <w:pStyle w:val="NoSpacing"/>
            </w:pPr>
            <w:r w:rsidRPr="002A02FE">
              <w:rPr>
                <w:rFonts w:cstheme="minorHAnsi"/>
              </w:rPr>
              <w:t>Note: .</w:t>
            </w:r>
            <w:r w:rsidRPr="002A02FE">
              <w:rPr>
                <w:rFonts w:cstheme="minorHAnsi"/>
                <w:color w:val="000000"/>
                <w:shd w:val="clear" w:color="auto" w:fill="FFFFFF"/>
              </w:rPr>
              <w:t>NET users must call memory management functions.</w:t>
            </w:r>
          </w:p>
        </w:tc>
      </w:tr>
      <w:tr w:rsidR="00672A88" w:rsidRPr="00A05AD0" w14:paraId="5931B8A3" w14:textId="77777777" w:rsidTr="00762023">
        <w:tc>
          <w:tcPr>
            <w:tcW w:w="4948" w:type="dxa"/>
          </w:tcPr>
          <w:p w14:paraId="50E00FAB" w14:textId="77777777" w:rsidR="00672A88" w:rsidRDefault="00672A88" w:rsidP="00762023">
            <w:pPr>
              <w:pStyle w:val="NoSpacing"/>
            </w:pPr>
            <w:r>
              <w:lastRenderedPageBreak/>
              <w:t>public pbject EA_GetMenuItems(Repository repository, String menuLocation, String menuName)</w:t>
            </w:r>
          </w:p>
        </w:tc>
        <w:tc>
          <w:tcPr>
            <w:tcW w:w="4628" w:type="dxa"/>
          </w:tcPr>
          <w:p w14:paraId="3EC5EFCF" w14:textId="77777777" w:rsidR="00672A88" w:rsidRPr="005E4936" w:rsidRDefault="00672A88" w:rsidP="00762023">
            <w:pPr>
              <w:pStyle w:val="ptabletext"/>
              <w:spacing w:before="0" w:beforeAutospacing="0" w:after="0" w:afterAutospacing="0" w:line="225" w:lineRule="atLeast"/>
              <w:rPr>
                <w:rStyle w:val="ftabletext"/>
                <w:rFonts w:asciiTheme="minorHAnsi" w:eastAsiaTheme="majorEastAsia" w:hAnsiTheme="minorHAnsi" w:cstheme="minorHAnsi"/>
                <w:color w:val="000000"/>
                <w:sz w:val="22"/>
                <w:szCs w:val="22"/>
              </w:rPr>
            </w:pPr>
            <w:r w:rsidRPr="005E4936">
              <w:rPr>
                <w:rStyle w:val="ftabletext"/>
                <w:rFonts w:asciiTheme="minorHAnsi" w:eastAsiaTheme="majorEastAsia" w:hAnsiTheme="minorHAnsi" w:cstheme="minorHAnsi"/>
                <w:color w:val="000000"/>
                <w:sz w:val="22"/>
                <w:szCs w:val="22"/>
              </w:rPr>
              <w:t>Enterprise Architect event that enables the Add-In to</w:t>
            </w:r>
            <w:r w:rsidRPr="005E4936">
              <w:rPr>
                <w:rFonts w:asciiTheme="minorHAnsi" w:hAnsiTheme="minorHAnsi" w:cstheme="minorHAnsi"/>
                <w:color w:val="000000"/>
                <w:sz w:val="22"/>
                <w:szCs w:val="22"/>
              </w:rPr>
              <w:t xml:space="preserve"> </w:t>
            </w:r>
            <w:r w:rsidRPr="005E4936">
              <w:rPr>
                <w:rStyle w:val="ftabletext"/>
                <w:rFonts w:asciiTheme="minorHAnsi" w:eastAsiaTheme="majorEastAsia" w:hAnsiTheme="minorHAnsi" w:cstheme="minorHAnsi"/>
                <w:color w:val="000000"/>
                <w:sz w:val="22"/>
                <w:szCs w:val="22"/>
              </w:rPr>
              <w:t>provide the Enterprise Architect user interface with additional Add-In menu options in various context and main menus. When a user selects an Add-In menu option, an event is raised and passed back to the Add-In that originally defined that menu option.</w:t>
            </w:r>
          </w:p>
          <w:p w14:paraId="4A8DA620" w14:textId="77777777" w:rsidR="00672A88" w:rsidRPr="005E4936" w:rsidRDefault="00672A88" w:rsidP="00762023">
            <w:pPr>
              <w:pStyle w:val="ptabletext"/>
              <w:spacing w:before="0" w:beforeAutospacing="0" w:after="0" w:afterAutospacing="0" w:line="225" w:lineRule="atLeast"/>
              <w:rPr>
                <w:rFonts w:asciiTheme="minorHAnsi" w:hAnsiTheme="minorHAnsi" w:cstheme="minorHAnsi"/>
                <w:color w:val="000000"/>
                <w:sz w:val="22"/>
                <w:szCs w:val="22"/>
              </w:rPr>
            </w:pPr>
          </w:p>
          <w:p w14:paraId="372AEFDE" w14:textId="77777777" w:rsidR="00672A88" w:rsidRPr="005E4936" w:rsidRDefault="00672A88" w:rsidP="00762023">
            <w:pPr>
              <w:pStyle w:val="ptabletext"/>
              <w:spacing w:before="0" w:beforeAutospacing="0" w:after="0" w:afterAutospacing="0" w:line="225" w:lineRule="atLeast"/>
              <w:rPr>
                <w:rFonts w:asciiTheme="minorHAnsi" w:hAnsiTheme="minorHAnsi" w:cstheme="minorHAnsi"/>
                <w:color w:val="000000"/>
                <w:sz w:val="22"/>
                <w:szCs w:val="22"/>
              </w:rPr>
            </w:pPr>
            <w:r w:rsidRPr="005E4936">
              <w:rPr>
                <w:rStyle w:val="ftabletext"/>
                <w:rFonts w:asciiTheme="minorHAnsi" w:eastAsiaTheme="majorEastAsia" w:hAnsiTheme="minorHAnsi" w:cstheme="minorHAnsi"/>
                <w:color w:val="000000"/>
                <w:sz w:val="22"/>
                <w:szCs w:val="22"/>
              </w:rPr>
              <w:t>This event is raised just before Enterprise Architect shows menu options to the user.</w:t>
            </w:r>
          </w:p>
          <w:p w14:paraId="0540F41D" w14:textId="77777777" w:rsidR="00672A88" w:rsidRDefault="00672A88" w:rsidP="00762023">
            <w:pPr>
              <w:pStyle w:val="NoSpacing"/>
            </w:pPr>
          </w:p>
          <w:p w14:paraId="27E1B58F" w14:textId="77777777" w:rsidR="00672A88" w:rsidRDefault="00672A88" w:rsidP="00762023">
            <w:pPr>
              <w:pStyle w:val="NoSpacing"/>
            </w:pPr>
            <w:r>
              <w:t>Parameters:</w:t>
            </w:r>
          </w:p>
          <w:p w14:paraId="18FEEB32" w14:textId="77777777" w:rsidR="00672A88" w:rsidRDefault="00672A88" w:rsidP="00672A88">
            <w:pPr>
              <w:pStyle w:val="NoSpacing"/>
              <w:numPr>
                <w:ilvl w:val="0"/>
                <w:numId w:val="8"/>
              </w:numPr>
            </w:pPr>
            <w:r>
              <w:t>repository – Enterprise Architect Repository object representing the currently open Enterprise Architect model.</w:t>
            </w:r>
          </w:p>
          <w:p w14:paraId="06919224" w14:textId="5BFBE3CA" w:rsidR="00672A88" w:rsidRPr="005E4936" w:rsidRDefault="00672A88" w:rsidP="00672A88">
            <w:pPr>
              <w:pStyle w:val="NoSpacing"/>
              <w:numPr>
                <w:ilvl w:val="0"/>
                <w:numId w:val="8"/>
              </w:numPr>
              <w:rPr>
                <w:rFonts w:cstheme="minorHAnsi"/>
              </w:rPr>
            </w:pPr>
            <w:r w:rsidRPr="005E4936">
              <w:rPr>
                <w:rFonts w:cstheme="minorHAnsi"/>
              </w:rPr>
              <w:t xml:space="preserve">menuLocation – </w:t>
            </w:r>
            <w:r w:rsidR="009324E6">
              <w:rPr>
                <w:rStyle w:val="ftabletext"/>
                <w:color w:val="000000"/>
                <w:shd w:val="clear" w:color="auto" w:fill="FFFFFF"/>
              </w:rPr>
              <w:t>S</w:t>
            </w:r>
            <w:r w:rsidRPr="005E4936">
              <w:rPr>
                <w:rStyle w:val="ftabletext"/>
                <w:rFonts w:cstheme="minorHAnsi"/>
                <w:color w:val="000000"/>
                <w:shd w:val="clear" w:color="auto" w:fill="FFFFFF"/>
              </w:rPr>
              <w:t xml:space="preserve">tring representing the part of the user interface that brought up the menu. </w:t>
            </w:r>
            <w:r>
              <w:rPr>
                <w:rStyle w:val="ftabletext"/>
                <w:rFonts w:cstheme="minorHAnsi"/>
                <w:color w:val="000000"/>
                <w:shd w:val="clear" w:color="auto" w:fill="FFFFFF"/>
              </w:rPr>
              <w:t>This can be TreeView, MainMenu, or Diagram.</w:t>
            </w:r>
          </w:p>
          <w:p w14:paraId="19A032AB" w14:textId="7116E7F0" w:rsidR="00672A88" w:rsidRPr="00BE1C23" w:rsidRDefault="00672A88" w:rsidP="00672A88">
            <w:pPr>
              <w:pStyle w:val="NoSpacing"/>
              <w:numPr>
                <w:ilvl w:val="0"/>
                <w:numId w:val="8"/>
              </w:numPr>
            </w:pPr>
            <w:r w:rsidRPr="005E4936">
              <w:rPr>
                <w:rFonts w:cstheme="minorHAnsi"/>
              </w:rPr>
              <w:t xml:space="preserve">menuName - </w:t>
            </w:r>
            <w:r w:rsidR="009324E6">
              <w:rPr>
                <w:rFonts w:cstheme="minorHAnsi"/>
                <w:color w:val="000000"/>
                <w:shd w:val="clear" w:color="auto" w:fill="FFFFFF"/>
              </w:rPr>
              <w:t>N</w:t>
            </w:r>
            <w:r w:rsidRPr="005E4936">
              <w:rPr>
                <w:rFonts w:cstheme="minorHAnsi"/>
                <w:color w:val="000000"/>
                <w:shd w:val="clear" w:color="auto" w:fill="FFFFFF"/>
              </w:rPr>
              <w:t>ame of the parent menu for which sub-items are to be defined. In the case of the top-level menu this is an empty string.</w:t>
            </w:r>
          </w:p>
          <w:p w14:paraId="31C47774" w14:textId="77777777" w:rsidR="00672A88" w:rsidRDefault="00672A88" w:rsidP="00762023">
            <w:pPr>
              <w:pStyle w:val="NoSpacing"/>
            </w:pPr>
          </w:p>
          <w:p w14:paraId="592772DB" w14:textId="77777777" w:rsidR="00672A88" w:rsidRDefault="00672A88" w:rsidP="00762023">
            <w:pPr>
              <w:pStyle w:val="NoSpacing"/>
            </w:pPr>
            <w:r>
              <w:t>Return Value:</w:t>
            </w:r>
          </w:p>
          <w:p w14:paraId="596E33F8" w14:textId="77777777" w:rsidR="00672A88" w:rsidRPr="00BE1C23" w:rsidRDefault="00672A88" w:rsidP="00762023">
            <w:pPr>
              <w:pStyle w:val="NoSpacing"/>
              <w:rPr>
                <w:rFonts w:cstheme="minorHAnsi"/>
              </w:rPr>
            </w:pPr>
          </w:p>
          <w:p w14:paraId="73CC86F5" w14:textId="77777777" w:rsidR="00672A88" w:rsidRPr="00BE1C23" w:rsidRDefault="00672A88" w:rsidP="00762023">
            <w:pPr>
              <w:pStyle w:val="NoSpacing"/>
              <w:rPr>
                <w:rFonts w:cstheme="minorHAnsi"/>
              </w:rPr>
            </w:pPr>
            <w:r w:rsidRPr="00BE1C23">
              <w:rPr>
                <w:rFonts w:cstheme="minorHAnsi"/>
                <w:color w:val="333333"/>
                <w:shd w:val="clear" w:color="auto" w:fill="FFFFFF"/>
              </w:rPr>
              <w:t>One of the following types:</w:t>
            </w:r>
          </w:p>
          <w:p w14:paraId="08626B5B" w14:textId="77777777" w:rsidR="00672A88" w:rsidRPr="00BE1C23" w:rsidRDefault="00672A88" w:rsidP="00672A88">
            <w:pPr>
              <w:pStyle w:val="NoSpacing"/>
              <w:numPr>
                <w:ilvl w:val="0"/>
                <w:numId w:val="8"/>
              </w:numPr>
              <w:rPr>
                <w:rFonts w:cstheme="minorHAnsi"/>
              </w:rPr>
            </w:pPr>
            <w:r w:rsidRPr="00BE1C23">
              <w:rPr>
                <w:rFonts w:cstheme="minorHAnsi"/>
                <w:color w:val="333333"/>
                <w:shd w:val="clear" w:color="auto" w:fill="FFFFFF"/>
              </w:rPr>
              <w:t>string indicating the label for a single menu option</w:t>
            </w:r>
            <w:r w:rsidRPr="00BE1C23">
              <w:rPr>
                <w:rFonts w:cstheme="minorHAnsi"/>
              </w:rPr>
              <w:t>.</w:t>
            </w:r>
          </w:p>
          <w:p w14:paraId="42BD2965" w14:textId="6C7D977D" w:rsidR="00672A88" w:rsidRPr="00BE1C23" w:rsidRDefault="00672A88" w:rsidP="00672A88">
            <w:pPr>
              <w:pStyle w:val="NoSpacing"/>
              <w:numPr>
                <w:ilvl w:val="0"/>
                <w:numId w:val="8"/>
              </w:numPr>
              <w:rPr>
                <w:rFonts w:cstheme="minorHAnsi"/>
              </w:rPr>
            </w:pPr>
            <w:r w:rsidRPr="00BE1C23">
              <w:rPr>
                <w:rFonts w:cstheme="minorHAnsi"/>
                <w:color w:val="333333"/>
                <w:shd w:val="clear" w:color="auto" w:fill="FFFFFF"/>
              </w:rPr>
              <w:t>array of strings indicating a multiple menu option.</w:t>
            </w:r>
          </w:p>
          <w:p w14:paraId="6DE9EF64" w14:textId="77777777" w:rsidR="00672A88" w:rsidRPr="00BE1C23" w:rsidRDefault="00672A88" w:rsidP="00672A88">
            <w:pPr>
              <w:pStyle w:val="NoSpacing"/>
              <w:numPr>
                <w:ilvl w:val="0"/>
                <w:numId w:val="8"/>
              </w:numPr>
              <w:rPr>
                <w:rFonts w:cstheme="minorHAnsi"/>
              </w:rPr>
            </w:pPr>
            <w:r w:rsidRPr="00BE1C23">
              <w:rPr>
                <w:rFonts w:cstheme="minorHAnsi"/>
                <w:color w:val="333333"/>
                <w:shd w:val="clear" w:color="auto" w:fill="FFFFFF"/>
              </w:rPr>
              <w:t>null to indicate that no menu should be displayed.</w:t>
            </w:r>
          </w:p>
          <w:p w14:paraId="4291B827" w14:textId="77777777" w:rsidR="00672A88" w:rsidRPr="00BE1C23" w:rsidRDefault="00672A88" w:rsidP="00762023">
            <w:pPr>
              <w:pStyle w:val="NoSpacing"/>
              <w:rPr>
                <w:rFonts w:cstheme="minorHAnsi"/>
              </w:rPr>
            </w:pPr>
          </w:p>
          <w:p w14:paraId="6B528E80" w14:textId="77777777" w:rsidR="00672A88" w:rsidRDefault="00672A88" w:rsidP="00762023">
            <w:pPr>
              <w:pStyle w:val="NoSpacing"/>
            </w:pPr>
            <w:r w:rsidRPr="00BE1C23">
              <w:rPr>
                <w:rFonts w:cstheme="minorHAnsi"/>
                <w:color w:val="333333"/>
                <w:shd w:val="clear" w:color="auto" w:fill="FFFFFF"/>
              </w:rPr>
              <w:t>In the case of the top-level menu it should be a single string or an array containing only one item, or empty/null.</w:t>
            </w:r>
          </w:p>
        </w:tc>
      </w:tr>
      <w:tr w:rsidR="00672A88" w:rsidRPr="00A05AD0" w14:paraId="7A70739E" w14:textId="77777777" w:rsidTr="00762023">
        <w:tc>
          <w:tcPr>
            <w:tcW w:w="4948" w:type="dxa"/>
          </w:tcPr>
          <w:p w14:paraId="63853408" w14:textId="77777777" w:rsidR="00672A88" w:rsidRDefault="00672A88" w:rsidP="00762023">
            <w:pPr>
              <w:pStyle w:val="NoSpacing"/>
            </w:pPr>
            <w:r>
              <w:t>public Boolean IsProjectOpen(Repository repository)</w:t>
            </w:r>
          </w:p>
        </w:tc>
        <w:tc>
          <w:tcPr>
            <w:tcW w:w="4628" w:type="dxa"/>
          </w:tcPr>
          <w:p w14:paraId="082A098D" w14:textId="77777777" w:rsidR="00672A88" w:rsidRDefault="00672A88" w:rsidP="00762023">
            <w:pPr>
              <w:pStyle w:val="NoSpacing"/>
            </w:pPr>
            <w:r>
              <w:t>Tests to determine if the Enterprise Architect Repository object representing the currently open Enterprise Architect model is accessible.</w:t>
            </w:r>
          </w:p>
          <w:p w14:paraId="4FBD1640" w14:textId="77777777" w:rsidR="00672A88" w:rsidRDefault="00672A88" w:rsidP="00762023">
            <w:pPr>
              <w:pStyle w:val="NoSpacing"/>
            </w:pPr>
          </w:p>
          <w:p w14:paraId="240B7FA6" w14:textId="77777777" w:rsidR="00672A88" w:rsidRDefault="00672A88" w:rsidP="00762023">
            <w:pPr>
              <w:pStyle w:val="NoSpacing"/>
            </w:pPr>
            <w:r>
              <w:t>Parameters:</w:t>
            </w:r>
          </w:p>
          <w:p w14:paraId="682CDA72" w14:textId="77777777" w:rsidR="00672A88" w:rsidRDefault="00672A88" w:rsidP="00672A88">
            <w:pPr>
              <w:pStyle w:val="NoSpacing"/>
              <w:numPr>
                <w:ilvl w:val="0"/>
                <w:numId w:val="8"/>
              </w:numPr>
            </w:pPr>
            <w:r>
              <w:t xml:space="preserve">repository – Enterprise Architect </w:t>
            </w:r>
            <w:r>
              <w:lastRenderedPageBreak/>
              <w:t>Repository object representing the currently open Enterprise Architect model.</w:t>
            </w:r>
          </w:p>
          <w:p w14:paraId="1BC52AC6" w14:textId="77777777" w:rsidR="00672A88" w:rsidRDefault="00672A88" w:rsidP="00762023">
            <w:pPr>
              <w:pStyle w:val="NoSpacing"/>
            </w:pPr>
          </w:p>
          <w:p w14:paraId="76069BDC" w14:textId="77777777" w:rsidR="00672A88" w:rsidRDefault="00672A88" w:rsidP="00762023">
            <w:pPr>
              <w:pStyle w:val="NoSpacing"/>
            </w:pPr>
            <w:r>
              <w:t>Return Value:</w:t>
            </w:r>
          </w:p>
          <w:p w14:paraId="76962E05" w14:textId="77777777" w:rsidR="00672A88" w:rsidRDefault="00672A88" w:rsidP="00672A88">
            <w:pPr>
              <w:pStyle w:val="NoSpacing"/>
              <w:numPr>
                <w:ilvl w:val="0"/>
                <w:numId w:val="8"/>
              </w:numPr>
            </w:pPr>
            <w:r>
              <w:t>Boolean to indicate whether the Enterprise Architect model is accessible. A value of true is returned if the model is accessible.</w:t>
            </w:r>
          </w:p>
        </w:tc>
      </w:tr>
      <w:tr w:rsidR="00672A88" w:rsidRPr="00A05AD0" w14:paraId="44AB476D" w14:textId="77777777" w:rsidTr="00762023">
        <w:tc>
          <w:tcPr>
            <w:tcW w:w="4948" w:type="dxa"/>
          </w:tcPr>
          <w:p w14:paraId="471073B4" w14:textId="77777777" w:rsidR="00672A88" w:rsidRDefault="00672A88" w:rsidP="00762023">
            <w:pPr>
              <w:pStyle w:val="NoSpacing"/>
            </w:pPr>
            <w:r>
              <w:lastRenderedPageBreak/>
              <w:t>public void EA_GetMenuState(Repository repository, String menuLocation, String menuName, String menuItemName, ref Boolean isMenuEnabled, ref Boolean isMenuChecked)</w:t>
            </w:r>
          </w:p>
        </w:tc>
        <w:tc>
          <w:tcPr>
            <w:tcW w:w="4628" w:type="dxa"/>
          </w:tcPr>
          <w:p w14:paraId="5D338B3E" w14:textId="77777777" w:rsidR="00672A88" w:rsidRPr="002841FE" w:rsidRDefault="00672A88" w:rsidP="00762023">
            <w:pPr>
              <w:pStyle w:val="NoSpacing"/>
              <w:rPr>
                <w:rFonts w:cstheme="minorHAnsi"/>
              </w:rPr>
            </w:pPr>
            <w:r w:rsidRPr="002841FE">
              <w:rPr>
                <w:rStyle w:val="ftabletext"/>
                <w:rFonts w:eastAsiaTheme="majorEastAsia" w:cstheme="minorHAnsi"/>
                <w:color w:val="000000"/>
              </w:rPr>
              <w:t>Enterprise Architect event that enables the Add-In to</w:t>
            </w:r>
            <w:r w:rsidRPr="002841FE">
              <w:rPr>
                <w:rFonts w:cstheme="minorHAnsi"/>
                <w:color w:val="000000"/>
                <w:shd w:val="clear" w:color="auto" w:fill="FFFFFF"/>
              </w:rPr>
              <w:t xml:space="preserve"> set a menu option to either enabled or disabled. This is useful when dealing with locked packages and other situations where it is convenient to show a menu option, but not enable it for use.</w:t>
            </w:r>
          </w:p>
          <w:p w14:paraId="1D71B4F9" w14:textId="77777777" w:rsidR="00672A88" w:rsidRDefault="00672A88" w:rsidP="00762023">
            <w:pPr>
              <w:pStyle w:val="NoSpacing"/>
            </w:pPr>
          </w:p>
          <w:p w14:paraId="2E387A11" w14:textId="77777777" w:rsidR="00672A88" w:rsidRPr="005E4936" w:rsidRDefault="00672A88" w:rsidP="00762023">
            <w:pPr>
              <w:pStyle w:val="ptabletext"/>
              <w:spacing w:before="0" w:beforeAutospacing="0" w:after="0" w:afterAutospacing="0" w:line="225" w:lineRule="atLeast"/>
              <w:rPr>
                <w:rFonts w:asciiTheme="minorHAnsi" w:hAnsiTheme="minorHAnsi" w:cstheme="minorHAnsi"/>
                <w:color w:val="000000"/>
                <w:sz w:val="22"/>
                <w:szCs w:val="22"/>
              </w:rPr>
            </w:pPr>
            <w:r w:rsidRPr="005E4936">
              <w:rPr>
                <w:rStyle w:val="ftabletext"/>
                <w:rFonts w:asciiTheme="minorHAnsi" w:eastAsiaTheme="majorEastAsia" w:hAnsiTheme="minorHAnsi" w:cstheme="minorHAnsi"/>
                <w:color w:val="000000"/>
                <w:sz w:val="22"/>
                <w:szCs w:val="22"/>
              </w:rPr>
              <w:t>This event is raised just before Enterprise Architect shows menu options to the user.</w:t>
            </w:r>
          </w:p>
          <w:p w14:paraId="47AFAE33" w14:textId="77777777" w:rsidR="00672A88" w:rsidRDefault="00672A88" w:rsidP="00762023">
            <w:pPr>
              <w:pStyle w:val="NoSpacing"/>
            </w:pPr>
          </w:p>
          <w:p w14:paraId="39BAB411" w14:textId="77777777" w:rsidR="00672A88" w:rsidRDefault="00672A88" w:rsidP="00762023">
            <w:pPr>
              <w:pStyle w:val="NoSpacing"/>
            </w:pPr>
            <w:r>
              <w:t>Parameters:</w:t>
            </w:r>
          </w:p>
          <w:p w14:paraId="4A9ACC56" w14:textId="77777777" w:rsidR="00672A88" w:rsidRDefault="00672A88" w:rsidP="00672A88">
            <w:pPr>
              <w:pStyle w:val="NoSpacing"/>
              <w:numPr>
                <w:ilvl w:val="0"/>
                <w:numId w:val="8"/>
              </w:numPr>
            </w:pPr>
            <w:r>
              <w:t>repository – Enterprise Architect Repository object representing the currently open Enterprise Architect model.</w:t>
            </w:r>
          </w:p>
          <w:p w14:paraId="2F9DE91E" w14:textId="77777777" w:rsidR="00672A88" w:rsidRPr="005E4936" w:rsidRDefault="00672A88" w:rsidP="00672A88">
            <w:pPr>
              <w:pStyle w:val="NoSpacing"/>
              <w:numPr>
                <w:ilvl w:val="0"/>
                <w:numId w:val="8"/>
              </w:numPr>
              <w:rPr>
                <w:rFonts w:cstheme="minorHAnsi"/>
              </w:rPr>
            </w:pPr>
            <w:r w:rsidRPr="005E4936">
              <w:rPr>
                <w:rFonts w:cstheme="minorHAnsi"/>
              </w:rPr>
              <w:t xml:space="preserve">menuLocation – </w:t>
            </w:r>
            <w:r>
              <w:rPr>
                <w:rStyle w:val="ftabletext"/>
                <w:color w:val="000000"/>
                <w:shd w:val="clear" w:color="auto" w:fill="FFFFFF"/>
              </w:rPr>
              <w:t>S</w:t>
            </w:r>
            <w:r w:rsidRPr="005E4936">
              <w:rPr>
                <w:rStyle w:val="ftabletext"/>
                <w:rFonts w:cstheme="minorHAnsi"/>
                <w:color w:val="000000"/>
                <w:shd w:val="clear" w:color="auto" w:fill="FFFFFF"/>
              </w:rPr>
              <w:t xml:space="preserve">tring representing the part of the user interface that brought up the menu. </w:t>
            </w:r>
            <w:r>
              <w:rPr>
                <w:rStyle w:val="ftabletext"/>
                <w:rFonts w:cstheme="minorHAnsi"/>
                <w:color w:val="000000"/>
                <w:shd w:val="clear" w:color="auto" w:fill="FFFFFF"/>
              </w:rPr>
              <w:t>This can be TreeView, MainMenu, or Diagram.</w:t>
            </w:r>
          </w:p>
          <w:p w14:paraId="5804F0A0" w14:textId="29298CB9" w:rsidR="00672A88" w:rsidRPr="009F6DA7" w:rsidRDefault="00672A88" w:rsidP="00672A88">
            <w:pPr>
              <w:pStyle w:val="NoSpacing"/>
              <w:numPr>
                <w:ilvl w:val="0"/>
                <w:numId w:val="8"/>
              </w:numPr>
            </w:pPr>
            <w:r w:rsidRPr="005E4936">
              <w:rPr>
                <w:rFonts w:cstheme="minorHAnsi"/>
              </w:rPr>
              <w:t xml:space="preserve">menuName - </w:t>
            </w:r>
            <w:r>
              <w:rPr>
                <w:rFonts w:cstheme="minorHAnsi"/>
                <w:color w:val="000000"/>
                <w:shd w:val="clear" w:color="auto" w:fill="FFFFFF"/>
              </w:rPr>
              <w:t>N</w:t>
            </w:r>
            <w:r w:rsidRPr="005E4936">
              <w:rPr>
                <w:rFonts w:cstheme="minorHAnsi"/>
                <w:color w:val="000000"/>
                <w:shd w:val="clear" w:color="auto" w:fill="FFFFFF"/>
              </w:rPr>
              <w:t>ame of the parent menu for which sub-items are to be defined. In the case of the top-level menu this is an empty string.</w:t>
            </w:r>
          </w:p>
          <w:p w14:paraId="509003F7" w14:textId="77777777" w:rsidR="00672A88" w:rsidRDefault="00672A88" w:rsidP="00672A88">
            <w:pPr>
              <w:pStyle w:val="NoSpacing"/>
              <w:numPr>
                <w:ilvl w:val="0"/>
                <w:numId w:val="8"/>
              </w:numPr>
            </w:pPr>
            <w:r>
              <w:t>menuItemName – String containing the menu option clicked.</w:t>
            </w:r>
          </w:p>
          <w:p w14:paraId="3FF4EC67" w14:textId="77777777" w:rsidR="00672A88" w:rsidRDefault="00672A88" w:rsidP="00672A88">
            <w:pPr>
              <w:pStyle w:val="NoSpacing"/>
              <w:numPr>
                <w:ilvl w:val="0"/>
                <w:numId w:val="8"/>
              </w:numPr>
            </w:pPr>
            <w:r>
              <w:t>isMenuEnabled – Boolean when set to false indicates to disable the menu option.</w:t>
            </w:r>
          </w:p>
          <w:p w14:paraId="321E04CF" w14:textId="77777777" w:rsidR="00672A88" w:rsidRDefault="00672A88" w:rsidP="00672A88">
            <w:pPr>
              <w:pStyle w:val="NoSpacing"/>
              <w:numPr>
                <w:ilvl w:val="0"/>
                <w:numId w:val="8"/>
              </w:numPr>
            </w:pPr>
            <w:r>
              <w:t>isMenuChecked – Boolean when set to true indicates to check the menu option.</w:t>
            </w:r>
          </w:p>
        </w:tc>
      </w:tr>
      <w:tr w:rsidR="00672A88" w:rsidRPr="00A05AD0" w14:paraId="4A93EE52" w14:textId="77777777" w:rsidTr="00762023">
        <w:tc>
          <w:tcPr>
            <w:tcW w:w="4948" w:type="dxa"/>
          </w:tcPr>
          <w:p w14:paraId="79DFEC59" w14:textId="77777777" w:rsidR="00672A88" w:rsidRDefault="00672A88" w:rsidP="00762023">
            <w:pPr>
              <w:pStyle w:val="NoSpacing"/>
            </w:pPr>
            <w:r>
              <w:t>public void EA_MenuClick(Repository repository, String menuLocation, String menuName, String menuItemName)</w:t>
            </w:r>
          </w:p>
        </w:tc>
        <w:tc>
          <w:tcPr>
            <w:tcW w:w="4628" w:type="dxa"/>
          </w:tcPr>
          <w:p w14:paraId="1E7B04AD" w14:textId="77777777" w:rsidR="00672A88" w:rsidRPr="002841FE" w:rsidRDefault="00672A88" w:rsidP="00762023">
            <w:pPr>
              <w:pStyle w:val="NoSpacing"/>
              <w:rPr>
                <w:rFonts w:cstheme="minorHAnsi"/>
              </w:rPr>
            </w:pPr>
            <w:r w:rsidRPr="002841FE">
              <w:rPr>
                <w:rStyle w:val="ftabletext"/>
                <w:rFonts w:eastAsiaTheme="majorEastAsia" w:cstheme="minorHAnsi"/>
                <w:color w:val="000000"/>
              </w:rPr>
              <w:t xml:space="preserve">Enterprise Architect event that </w:t>
            </w:r>
            <w:r>
              <w:rPr>
                <w:rStyle w:val="ftabletext"/>
                <w:rFonts w:eastAsiaTheme="majorEastAsia" w:cstheme="minorHAnsi"/>
                <w:color w:val="000000"/>
              </w:rPr>
              <w:t>is</w:t>
            </w:r>
            <w:r w:rsidRPr="002841FE">
              <w:rPr>
                <w:rStyle w:val="ftabletext"/>
                <w:rFonts w:eastAsiaTheme="majorEastAsia" w:cstheme="minorHAnsi"/>
                <w:color w:val="000000"/>
              </w:rPr>
              <w:t xml:space="preserve"> </w:t>
            </w:r>
            <w:r w:rsidRPr="00205E2A">
              <w:rPr>
                <w:rFonts w:cstheme="minorHAnsi"/>
                <w:color w:val="000000"/>
                <w:shd w:val="clear" w:color="auto" w:fill="FFFFFF"/>
              </w:rPr>
              <w:t>received by the Add-In in response to user selection of a menu option.</w:t>
            </w:r>
          </w:p>
          <w:p w14:paraId="706F1B84" w14:textId="77777777" w:rsidR="00672A88" w:rsidRDefault="00672A88" w:rsidP="00762023">
            <w:pPr>
              <w:pStyle w:val="NoSpacing"/>
            </w:pPr>
          </w:p>
          <w:p w14:paraId="717F7968" w14:textId="77777777" w:rsidR="00672A88" w:rsidRPr="005E4936" w:rsidRDefault="00672A88" w:rsidP="00762023">
            <w:pPr>
              <w:pStyle w:val="ptabletext"/>
              <w:spacing w:before="0" w:beforeAutospacing="0" w:after="0" w:afterAutospacing="0" w:line="225" w:lineRule="atLeast"/>
              <w:rPr>
                <w:rFonts w:asciiTheme="minorHAnsi" w:hAnsiTheme="minorHAnsi" w:cstheme="minorHAnsi"/>
                <w:color w:val="000000"/>
                <w:sz w:val="22"/>
                <w:szCs w:val="22"/>
              </w:rPr>
            </w:pPr>
            <w:r w:rsidRPr="005E4936">
              <w:rPr>
                <w:rStyle w:val="ftabletext"/>
                <w:rFonts w:asciiTheme="minorHAnsi" w:eastAsiaTheme="majorEastAsia" w:hAnsiTheme="minorHAnsi" w:cstheme="minorHAnsi"/>
                <w:color w:val="000000"/>
                <w:sz w:val="22"/>
                <w:szCs w:val="22"/>
              </w:rPr>
              <w:t>This event is raised just before Enterprise Architect shows menu options to the user.</w:t>
            </w:r>
          </w:p>
          <w:p w14:paraId="42617EB2" w14:textId="77777777" w:rsidR="00672A88" w:rsidRDefault="00672A88" w:rsidP="00762023">
            <w:pPr>
              <w:pStyle w:val="NoSpacing"/>
            </w:pPr>
          </w:p>
          <w:p w14:paraId="31464C81" w14:textId="77777777" w:rsidR="00672A88" w:rsidRDefault="00672A88" w:rsidP="00762023">
            <w:pPr>
              <w:pStyle w:val="NoSpacing"/>
            </w:pPr>
            <w:r>
              <w:t>Parameters:</w:t>
            </w:r>
          </w:p>
          <w:p w14:paraId="70F1C288" w14:textId="77777777" w:rsidR="00672A88" w:rsidRDefault="00672A88" w:rsidP="00672A88">
            <w:pPr>
              <w:pStyle w:val="NoSpacing"/>
              <w:numPr>
                <w:ilvl w:val="0"/>
                <w:numId w:val="8"/>
              </w:numPr>
            </w:pPr>
            <w:r>
              <w:lastRenderedPageBreak/>
              <w:t>repository – Enterprise Architect Repository object representing the currently open Enterprise Architect model.</w:t>
            </w:r>
          </w:p>
          <w:p w14:paraId="05C0DB2A" w14:textId="77777777" w:rsidR="00672A88" w:rsidRPr="005E4936" w:rsidRDefault="00672A88" w:rsidP="00672A88">
            <w:pPr>
              <w:pStyle w:val="NoSpacing"/>
              <w:numPr>
                <w:ilvl w:val="0"/>
                <w:numId w:val="8"/>
              </w:numPr>
              <w:rPr>
                <w:rFonts w:cstheme="minorHAnsi"/>
              </w:rPr>
            </w:pPr>
            <w:r w:rsidRPr="005E4936">
              <w:rPr>
                <w:rFonts w:cstheme="minorHAnsi"/>
              </w:rPr>
              <w:t xml:space="preserve">menuLocation – </w:t>
            </w:r>
            <w:r>
              <w:rPr>
                <w:rStyle w:val="ftabletext"/>
                <w:color w:val="000000"/>
                <w:shd w:val="clear" w:color="auto" w:fill="FFFFFF"/>
              </w:rPr>
              <w:t>S</w:t>
            </w:r>
            <w:r w:rsidRPr="005E4936">
              <w:rPr>
                <w:rStyle w:val="ftabletext"/>
                <w:rFonts w:cstheme="minorHAnsi"/>
                <w:color w:val="000000"/>
                <w:shd w:val="clear" w:color="auto" w:fill="FFFFFF"/>
              </w:rPr>
              <w:t xml:space="preserve">tring representing the part of the user interface that brought up the menu. </w:t>
            </w:r>
            <w:r>
              <w:rPr>
                <w:rStyle w:val="ftabletext"/>
                <w:rFonts w:cstheme="minorHAnsi"/>
                <w:color w:val="000000"/>
                <w:shd w:val="clear" w:color="auto" w:fill="FFFFFF"/>
              </w:rPr>
              <w:t>This can be TreeView, MainMenu, or Diagram.</w:t>
            </w:r>
          </w:p>
          <w:p w14:paraId="52A48232" w14:textId="3A0867DB" w:rsidR="00672A88" w:rsidRPr="009F6DA7" w:rsidRDefault="00672A88" w:rsidP="00672A88">
            <w:pPr>
              <w:pStyle w:val="NoSpacing"/>
              <w:numPr>
                <w:ilvl w:val="0"/>
                <w:numId w:val="8"/>
              </w:numPr>
            </w:pPr>
            <w:r w:rsidRPr="005E4936">
              <w:rPr>
                <w:rFonts w:cstheme="minorHAnsi"/>
              </w:rPr>
              <w:t xml:space="preserve">menuName - </w:t>
            </w:r>
            <w:r>
              <w:rPr>
                <w:rFonts w:cstheme="minorHAnsi"/>
                <w:color w:val="000000"/>
                <w:shd w:val="clear" w:color="auto" w:fill="FFFFFF"/>
              </w:rPr>
              <w:t>N</w:t>
            </w:r>
            <w:r w:rsidRPr="005E4936">
              <w:rPr>
                <w:rFonts w:cstheme="minorHAnsi"/>
                <w:color w:val="000000"/>
                <w:shd w:val="clear" w:color="auto" w:fill="FFFFFF"/>
              </w:rPr>
              <w:t>ame of the parent menu for which sub-items are to be defined. In the case of the top-level menu this is an empty string.</w:t>
            </w:r>
          </w:p>
          <w:p w14:paraId="0C238AE3" w14:textId="77777777" w:rsidR="00672A88" w:rsidRDefault="00672A88" w:rsidP="00672A88">
            <w:pPr>
              <w:pStyle w:val="NoSpacing"/>
              <w:numPr>
                <w:ilvl w:val="0"/>
                <w:numId w:val="8"/>
              </w:numPr>
            </w:pPr>
            <w:r>
              <w:t>menuItemName – String containing the menu option clicked.</w:t>
            </w:r>
          </w:p>
        </w:tc>
      </w:tr>
      <w:tr w:rsidR="00672A88" w:rsidRPr="00A05AD0" w14:paraId="21984ACC" w14:textId="77777777" w:rsidTr="00762023">
        <w:tc>
          <w:tcPr>
            <w:tcW w:w="4948" w:type="dxa"/>
          </w:tcPr>
          <w:p w14:paraId="282AA10C" w14:textId="77777777" w:rsidR="00672A88" w:rsidRDefault="00672A88" w:rsidP="00762023">
            <w:pPr>
              <w:pStyle w:val="NoSpacing"/>
            </w:pPr>
            <w:r>
              <w:lastRenderedPageBreak/>
              <w:t>internal static void populateTreeView(OpenFMBMessageProfileSelector  profileSelector)</w:t>
            </w:r>
          </w:p>
        </w:tc>
        <w:tc>
          <w:tcPr>
            <w:tcW w:w="4628" w:type="dxa"/>
          </w:tcPr>
          <w:p w14:paraId="06711A5C" w14:textId="77777777" w:rsidR="00672A88" w:rsidRDefault="00672A88" w:rsidP="00762023">
            <w:pPr>
              <w:pStyle w:val="NoSpacing"/>
            </w:pPr>
            <w:r>
              <w:t>Populates the OpenFMBMessageProfileSelector tree view with the relevant Open FMB packages and classes from the model.</w:t>
            </w:r>
          </w:p>
          <w:p w14:paraId="3C0CFC76" w14:textId="77777777" w:rsidR="00672A88" w:rsidRDefault="00672A88" w:rsidP="00762023">
            <w:pPr>
              <w:pStyle w:val="NoSpacing"/>
            </w:pPr>
          </w:p>
          <w:p w14:paraId="593E07D1" w14:textId="77777777" w:rsidR="00672A88" w:rsidRDefault="00672A88" w:rsidP="00762023">
            <w:pPr>
              <w:pStyle w:val="NoSpacing"/>
            </w:pPr>
            <w:r>
              <w:t>Parameters:</w:t>
            </w:r>
          </w:p>
          <w:p w14:paraId="3BBECBAC" w14:textId="77777777" w:rsidR="00672A88" w:rsidRDefault="00672A88" w:rsidP="00672A88">
            <w:pPr>
              <w:pStyle w:val="NoSpacing"/>
              <w:numPr>
                <w:ilvl w:val="0"/>
                <w:numId w:val="8"/>
              </w:numPr>
            </w:pPr>
            <w:r>
              <w:t>profileSelector – Reference to the OpenFMBMessageProfileSelector class. This class provides access to the tree view to be populated.</w:t>
            </w:r>
          </w:p>
        </w:tc>
      </w:tr>
      <w:tr w:rsidR="00672A88" w:rsidRPr="00A05AD0" w14:paraId="4D47C9F5" w14:textId="77777777" w:rsidTr="00762023">
        <w:tc>
          <w:tcPr>
            <w:tcW w:w="4948" w:type="dxa"/>
          </w:tcPr>
          <w:p w14:paraId="6A7A2842" w14:textId="77777777" w:rsidR="00672A88" w:rsidRDefault="00672A88" w:rsidP="00762023">
            <w:pPr>
              <w:pStyle w:val="NoSpacing"/>
            </w:pPr>
            <w:r>
              <w:t>private static void populateTreeNodes(TreeNode parentNode, Package parentPackage, Boolean isParentPackage)</w:t>
            </w:r>
          </w:p>
        </w:tc>
        <w:tc>
          <w:tcPr>
            <w:tcW w:w="4628" w:type="dxa"/>
          </w:tcPr>
          <w:p w14:paraId="6B6755FF" w14:textId="77777777" w:rsidR="00672A88" w:rsidRDefault="00672A88" w:rsidP="00762023">
            <w:pPr>
              <w:pStyle w:val="NoSpacing"/>
            </w:pPr>
            <w:r>
              <w:t>Populates the tree nodes in the OpenFMBMessageProfileSelector tree view with the relevant Open FMB packages from the model.</w:t>
            </w:r>
          </w:p>
          <w:p w14:paraId="765B18A9" w14:textId="77777777" w:rsidR="00672A88" w:rsidRDefault="00672A88" w:rsidP="00762023">
            <w:pPr>
              <w:pStyle w:val="NoSpacing"/>
            </w:pPr>
          </w:p>
          <w:p w14:paraId="1FCE0382" w14:textId="77777777" w:rsidR="00672A88" w:rsidRDefault="00672A88" w:rsidP="00762023">
            <w:pPr>
              <w:pStyle w:val="NoSpacing"/>
            </w:pPr>
            <w:r>
              <w:t>Parameters:</w:t>
            </w:r>
          </w:p>
          <w:p w14:paraId="3D694C4C" w14:textId="77777777" w:rsidR="00672A88" w:rsidRDefault="00672A88" w:rsidP="00672A88">
            <w:pPr>
              <w:pStyle w:val="NoSpacing"/>
              <w:numPr>
                <w:ilvl w:val="0"/>
                <w:numId w:val="8"/>
              </w:numPr>
            </w:pPr>
            <w:r>
              <w:t>parentNode – TreeNode containing the current parent tree node that the child tree nodes will be added to.</w:t>
            </w:r>
          </w:p>
          <w:p w14:paraId="0BA0D0AF" w14:textId="77777777" w:rsidR="00672A88" w:rsidRDefault="00672A88" w:rsidP="00672A88">
            <w:pPr>
              <w:pStyle w:val="NoSpacing"/>
              <w:numPr>
                <w:ilvl w:val="0"/>
                <w:numId w:val="8"/>
              </w:numPr>
            </w:pPr>
            <w:r>
              <w:t>currentPackage – Enterprise Architect Package containing the current UML package that is being processed.</w:t>
            </w:r>
          </w:p>
          <w:p w14:paraId="33729195" w14:textId="77777777" w:rsidR="00672A88" w:rsidRDefault="00672A88" w:rsidP="00672A88">
            <w:pPr>
              <w:pStyle w:val="NoSpacing"/>
              <w:numPr>
                <w:ilvl w:val="0"/>
                <w:numId w:val="8"/>
              </w:numPr>
            </w:pPr>
            <w:r>
              <w:t>isParentPackage – Boolean to indicate that the currentPackage is the top-level UML package containing the Open FMB UML packages (Open FMB Parent Package). This is only set to true the first time PopulateTreeNodes is called.</w:t>
            </w:r>
          </w:p>
        </w:tc>
      </w:tr>
      <w:tr w:rsidR="00672A88" w:rsidRPr="00A05AD0" w14:paraId="4778F14B" w14:textId="77777777" w:rsidTr="00762023">
        <w:tc>
          <w:tcPr>
            <w:tcW w:w="4948" w:type="dxa"/>
          </w:tcPr>
          <w:p w14:paraId="561BAB1F" w14:textId="77777777" w:rsidR="00672A88" w:rsidRDefault="00672A88" w:rsidP="00762023">
            <w:pPr>
              <w:pStyle w:val="NoSpacing"/>
            </w:pPr>
            <w:r>
              <w:t>private static void checkParentNode(TreeNode currentNode)</w:t>
            </w:r>
          </w:p>
        </w:tc>
        <w:tc>
          <w:tcPr>
            <w:tcW w:w="4628" w:type="dxa"/>
          </w:tcPr>
          <w:p w14:paraId="7E80AC69" w14:textId="77777777" w:rsidR="00672A88" w:rsidRDefault="00672A88" w:rsidP="00762023">
            <w:pPr>
              <w:pStyle w:val="NoSpacing"/>
            </w:pPr>
            <w:r>
              <w:t>Sets the check box of all parent nodes of the current node in the.</w:t>
            </w:r>
          </w:p>
          <w:p w14:paraId="2963246B" w14:textId="77777777" w:rsidR="00672A88" w:rsidRDefault="00672A88" w:rsidP="00762023">
            <w:pPr>
              <w:pStyle w:val="NoSpacing"/>
            </w:pPr>
          </w:p>
          <w:p w14:paraId="5B78E27A" w14:textId="77777777" w:rsidR="00672A88" w:rsidRDefault="00672A88" w:rsidP="00762023">
            <w:pPr>
              <w:pStyle w:val="NoSpacing"/>
            </w:pPr>
            <w:r>
              <w:t>Parameters:</w:t>
            </w:r>
          </w:p>
          <w:p w14:paraId="479558B5" w14:textId="77777777" w:rsidR="00672A88" w:rsidRDefault="00672A88" w:rsidP="00672A88">
            <w:pPr>
              <w:pStyle w:val="NoSpacing"/>
              <w:numPr>
                <w:ilvl w:val="0"/>
                <w:numId w:val="8"/>
              </w:numPr>
            </w:pPr>
            <w:r>
              <w:t>currentNode – TreeNode containing the current tree node.</w:t>
            </w:r>
          </w:p>
        </w:tc>
      </w:tr>
      <w:tr w:rsidR="00672A88" w:rsidRPr="00A05AD0" w14:paraId="6F719D12" w14:textId="77777777" w:rsidTr="00762023">
        <w:tc>
          <w:tcPr>
            <w:tcW w:w="4948" w:type="dxa"/>
          </w:tcPr>
          <w:p w14:paraId="05CDA669" w14:textId="77777777" w:rsidR="00672A88" w:rsidRDefault="00672A88" w:rsidP="00762023">
            <w:pPr>
              <w:pStyle w:val="NoSpacing"/>
            </w:pPr>
            <w:r>
              <w:lastRenderedPageBreak/>
              <w:t>private static void populatePackageClassesAndEnumerations(TreeNode parentNode, Package currentPackage)</w:t>
            </w:r>
          </w:p>
        </w:tc>
        <w:tc>
          <w:tcPr>
            <w:tcW w:w="4628" w:type="dxa"/>
          </w:tcPr>
          <w:p w14:paraId="3D75CDA8" w14:textId="77777777" w:rsidR="00672A88" w:rsidRDefault="00672A88" w:rsidP="00762023">
            <w:pPr>
              <w:pStyle w:val="NoSpacing"/>
            </w:pPr>
            <w:r>
              <w:t>Populates the tree nodes in the OpenFMBMessageProfileSelector tree view with the relevant Open FMB classes and enumerations from the model.</w:t>
            </w:r>
          </w:p>
          <w:p w14:paraId="6B5F72C1" w14:textId="77777777" w:rsidR="00672A88" w:rsidRDefault="00672A88" w:rsidP="00762023">
            <w:pPr>
              <w:pStyle w:val="NoSpacing"/>
            </w:pPr>
          </w:p>
          <w:p w14:paraId="47C25651" w14:textId="77777777" w:rsidR="00672A88" w:rsidRDefault="00672A88" w:rsidP="00762023">
            <w:pPr>
              <w:pStyle w:val="NoSpacing"/>
            </w:pPr>
            <w:r>
              <w:t>Parameters:</w:t>
            </w:r>
          </w:p>
          <w:p w14:paraId="0576332D" w14:textId="77777777" w:rsidR="00672A88" w:rsidRDefault="00672A88" w:rsidP="00672A88">
            <w:pPr>
              <w:pStyle w:val="NoSpacing"/>
              <w:numPr>
                <w:ilvl w:val="0"/>
                <w:numId w:val="8"/>
              </w:numPr>
            </w:pPr>
            <w:r>
              <w:t>parentNode – TreeNode containing the current parent tree node that the child tree nodes will be added to.</w:t>
            </w:r>
          </w:p>
          <w:p w14:paraId="2295FF58" w14:textId="77777777" w:rsidR="00672A88" w:rsidRDefault="00672A88" w:rsidP="00672A88">
            <w:pPr>
              <w:pStyle w:val="NoSpacing"/>
              <w:numPr>
                <w:ilvl w:val="0"/>
                <w:numId w:val="8"/>
              </w:numPr>
            </w:pPr>
            <w:r>
              <w:t>currentPackage – Enterprise Architect Package containing the current UML package that is being processed.</w:t>
            </w:r>
          </w:p>
        </w:tc>
      </w:tr>
      <w:tr w:rsidR="00672A88" w:rsidRPr="00A05AD0" w14:paraId="4726A211" w14:textId="77777777" w:rsidTr="00762023">
        <w:tc>
          <w:tcPr>
            <w:tcW w:w="4948" w:type="dxa"/>
          </w:tcPr>
          <w:p w14:paraId="74A3AE07" w14:textId="77777777" w:rsidR="00672A88" w:rsidRDefault="00672A88" w:rsidP="00762023">
            <w:pPr>
              <w:pStyle w:val="NoSpacing"/>
            </w:pPr>
            <w:r>
              <w:t>private static Boolean isClass(element element)</w:t>
            </w:r>
          </w:p>
        </w:tc>
        <w:tc>
          <w:tcPr>
            <w:tcW w:w="4628" w:type="dxa"/>
          </w:tcPr>
          <w:p w14:paraId="4658315D" w14:textId="77777777" w:rsidR="00672A88" w:rsidRDefault="00672A88" w:rsidP="00762023">
            <w:pPr>
              <w:pStyle w:val="NoSpacing"/>
            </w:pPr>
            <w:r>
              <w:t>Determines if the current UML element being processed in PopulatePackageClassesAndEnumerations is a class.</w:t>
            </w:r>
          </w:p>
          <w:p w14:paraId="406A8923" w14:textId="77777777" w:rsidR="00672A88" w:rsidRDefault="00672A88" w:rsidP="00762023">
            <w:pPr>
              <w:pStyle w:val="NoSpacing"/>
            </w:pPr>
          </w:p>
          <w:p w14:paraId="521BE113" w14:textId="77777777" w:rsidR="00672A88" w:rsidRDefault="00672A88" w:rsidP="00762023">
            <w:pPr>
              <w:pStyle w:val="NoSpacing"/>
            </w:pPr>
            <w:r>
              <w:t>Parameters:</w:t>
            </w:r>
          </w:p>
          <w:p w14:paraId="12967C2F" w14:textId="77777777" w:rsidR="00672A88" w:rsidRDefault="00672A88" w:rsidP="00672A88">
            <w:pPr>
              <w:pStyle w:val="NoSpacing"/>
              <w:numPr>
                <w:ilvl w:val="0"/>
                <w:numId w:val="8"/>
              </w:numPr>
            </w:pPr>
            <w:r>
              <w:t>element – Enterprise Architect Element that is currently being processed.</w:t>
            </w:r>
          </w:p>
          <w:p w14:paraId="3226C83A" w14:textId="77777777" w:rsidR="00672A88" w:rsidRDefault="00672A88" w:rsidP="00762023">
            <w:pPr>
              <w:pStyle w:val="NoSpacing"/>
            </w:pPr>
          </w:p>
          <w:p w14:paraId="14DC38E8" w14:textId="77777777" w:rsidR="00672A88" w:rsidRDefault="00672A88" w:rsidP="00762023">
            <w:pPr>
              <w:pStyle w:val="NoSpacing"/>
            </w:pPr>
            <w:r>
              <w:t>Return Value:</w:t>
            </w:r>
          </w:p>
          <w:p w14:paraId="5F7FDBF8" w14:textId="77777777" w:rsidR="00672A88" w:rsidRDefault="00672A88" w:rsidP="00672A88">
            <w:pPr>
              <w:pStyle w:val="NoSpacing"/>
              <w:numPr>
                <w:ilvl w:val="0"/>
                <w:numId w:val="8"/>
              </w:numPr>
            </w:pPr>
            <w:r>
              <w:t>Boolean to indicate whether the Enterprise Architect Element is a class. A value of true is returned if the Enterprise Architect Element is a class.</w:t>
            </w:r>
          </w:p>
        </w:tc>
      </w:tr>
      <w:tr w:rsidR="00672A88" w:rsidRPr="00A05AD0" w14:paraId="69F2D938" w14:textId="77777777" w:rsidTr="00762023">
        <w:tc>
          <w:tcPr>
            <w:tcW w:w="4948" w:type="dxa"/>
          </w:tcPr>
          <w:p w14:paraId="30245260" w14:textId="77777777" w:rsidR="00672A88" w:rsidRDefault="00672A88" w:rsidP="00762023">
            <w:pPr>
              <w:pStyle w:val="NoSpacing"/>
            </w:pPr>
            <w:r>
              <w:t>private static Boolean isEnumeration(Element element)</w:t>
            </w:r>
          </w:p>
        </w:tc>
        <w:tc>
          <w:tcPr>
            <w:tcW w:w="4628" w:type="dxa"/>
          </w:tcPr>
          <w:p w14:paraId="7C78EB70" w14:textId="77777777" w:rsidR="00672A88" w:rsidRDefault="00672A88" w:rsidP="00762023">
            <w:pPr>
              <w:pStyle w:val="NoSpacing"/>
            </w:pPr>
            <w:r>
              <w:t>Determines if the current UML element being processed in PopulatePackageClassesAndEnumerations is an enumeration.</w:t>
            </w:r>
          </w:p>
          <w:p w14:paraId="45ED1B3A" w14:textId="77777777" w:rsidR="00672A88" w:rsidRDefault="00672A88" w:rsidP="00762023">
            <w:pPr>
              <w:pStyle w:val="NoSpacing"/>
            </w:pPr>
          </w:p>
          <w:p w14:paraId="343A5D82" w14:textId="77777777" w:rsidR="00672A88" w:rsidRDefault="00672A88" w:rsidP="00762023">
            <w:pPr>
              <w:pStyle w:val="NoSpacing"/>
            </w:pPr>
            <w:r>
              <w:t>Parameters:</w:t>
            </w:r>
          </w:p>
          <w:p w14:paraId="3E220B1C" w14:textId="77777777" w:rsidR="00672A88" w:rsidRDefault="00672A88" w:rsidP="00672A88">
            <w:pPr>
              <w:pStyle w:val="NoSpacing"/>
              <w:numPr>
                <w:ilvl w:val="0"/>
                <w:numId w:val="8"/>
              </w:numPr>
            </w:pPr>
            <w:r>
              <w:t>element – Enterprise Architect Element that is currently being processed.</w:t>
            </w:r>
          </w:p>
          <w:p w14:paraId="3B110491" w14:textId="77777777" w:rsidR="00672A88" w:rsidRDefault="00672A88" w:rsidP="00762023">
            <w:pPr>
              <w:pStyle w:val="NoSpacing"/>
            </w:pPr>
          </w:p>
          <w:p w14:paraId="16E90EE3" w14:textId="77777777" w:rsidR="00672A88" w:rsidRDefault="00672A88" w:rsidP="00762023">
            <w:pPr>
              <w:pStyle w:val="NoSpacing"/>
            </w:pPr>
            <w:r>
              <w:t>Return Value:</w:t>
            </w:r>
          </w:p>
          <w:p w14:paraId="05ECD6A3" w14:textId="77777777" w:rsidR="00672A88" w:rsidRDefault="00672A88" w:rsidP="00672A88">
            <w:pPr>
              <w:pStyle w:val="NoSpacing"/>
              <w:numPr>
                <w:ilvl w:val="0"/>
                <w:numId w:val="8"/>
              </w:numPr>
            </w:pPr>
            <w:r>
              <w:t>Boolean to indicate whether the Enterprise Architect Element is an enumeration. A value of true is returned if the Enterprise Architect Element is an enumeration.</w:t>
            </w:r>
          </w:p>
        </w:tc>
      </w:tr>
      <w:tr w:rsidR="00672A88" w:rsidRPr="00A05AD0" w14:paraId="1A4B6711" w14:textId="77777777" w:rsidTr="00762023">
        <w:tc>
          <w:tcPr>
            <w:tcW w:w="4948" w:type="dxa"/>
          </w:tcPr>
          <w:p w14:paraId="2484276A" w14:textId="77777777" w:rsidR="00672A88" w:rsidRDefault="00672A88" w:rsidP="00762023">
            <w:pPr>
              <w:pStyle w:val="NoSpacing"/>
            </w:pPr>
            <w:r>
              <w:t>private static Boolean isUMLDiagram(Element element)</w:t>
            </w:r>
          </w:p>
        </w:tc>
        <w:tc>
          <w:tcPr>
            <w:tcW w:w="4628" w:type="dxa"/>
          </w:tcPr>
          <w:p w14:paraId="7CE8E0D3" w14:textId="77777777" w:rsidR="00672A88" w:rsidRDefault="00672A88" w:rsidP="00762023">
            <w:pPr>
              <w:pStyle w:val="NoSpacing"/>
            </w:pPr>
            <w:r>
              <w:t>Determines if the current UML element being processed in PopulatePackageClassesAndEnumerations is a UML diagram.</w:t>
            </w:r>
          </w:p>
          <w:p w14:paraId="0D05FE42" w14:textId="77777777" w:rsidR="00672A88" w:rsidRDefault="00672A88" w:rsidP="00762023">
            <w:pPr>
              <w:pStyle w:val="NoSpacing"/>
            </w:pPr>
          </w:p>
          <w:p w14:paraId="39F7EA57" w14:textId="77777777" w:rsidR="00672A88" w:rsidRDefault="00672A88" w:rsidP="00762023">
            <w:pPr>
              <w:pStyle w:val="NoSpacing"/>
            </w:pPr>
            <w:r>
              <w:t>Parameters:</w:t>
            </w:r>
          </w:p>
          <w:p w14:paraId="76E5E691" w14:textId="77777777" w:rsidR="00672A88" w:rsidRDefault="00672A88" w:rsidP="00672A88">
            <w:pPr>
              <w:pStyle w:val="NoSpacing"/>
              <w:numPr>
                <w:ilvl w:val="0"/>
                <w:numId w:val="8"/>
              </w:numPr>
            </w:pPr>
            <w:r>
              <w:lastRenderedPageBreak/>
              <w:t>element – Enterprise Architect Element that is currently being processed.</w:t>
            </w:r>
          </w:p>
          <w:p w14:paraId="6CCB3625" w14:textId="77777777" w:rsidR="00672A88" w:rsidRDefault="00672A88" w:rsidP="00762023">
            <w:pPr>
              <w:pStyle w:val="NoSpacing"/>
            </w:pPr>
          </w:p>
          <w:p w14:paraId="4AE911D1" w14:textId="77777777" w:rsidR="00672A88" w:rsidRDefault="00672A88" w:rsidP="00762023">
            <w:pPr>
              <w:pStyle w:val="NoSpacing"/>
            </w:pPr>
            <w:r>
              <w:t>Return Value:</w:t>
            </w:r>
          </w:p>
          <w:p w14:paraId="6A5D59D0" w14:textId="77777777" w:rsidR="00672A88" w:rsidRDefault="00672A88" w:rsidP="00672A88">
            <w:pPr>
              <w:pStyle w:val="NoSpacing"/>
              <w:numPr>
                <w:ilvl w:val="0"/>
                <w:numId w:val="8"/>
              </w:numPr>
            </w:pPr>
            <w:r>
              <w:t>Boolean to indicate whether the Enterprise Architect Element is a UML diagram. A value of true is returned if the Enterprise Architect Element is a UML diagram.</w:t>
            </w:r>
          </w:p>
        </w:tc>
      </w:tr>
      <w:tr w:rsidR="00672A88" w:rsidRPr="00A05AD0" w14:paraId="02E068CF" w14:textId="77777777" w:rsidTr="00762023">
        <w:tc>
          <w:tcPr>
            <w:tcW w:w="4948" w:type="dxa"/>
          </w:tcPr>
          <w:p w14:paraId="59BDBD3C" w14:textId="77777777" w:rsidR="00672A88" w:rsidRDefault="00672A88" w:rsidP="00762023">
            <w:pPr>
              <w:pStyle w:val="NoSpacing"/>
            </w:pPr>
            <w:r>
              <w:lastRenderedPageBreak/>
              <w:t>private static void removeFromHideCheckBoxList(String nodeName)</w:t>
            </w:r>
          </w:p>
        </w:tc>
        <w:tc>
          <w:tcPr>
            <w:tcW w:w="4628" w:type="dxa"/>
          </w:tcPr>
          <w:p w14:paraId="5F117A44" w14:textId="77777777" w:rsidR="00672A88" w:rsidRDefault="00672A88" w:rsidP="00762023">
            <w:pPr>
              <w:pStyle w:val="NoSpacing"/>
            </w:pPr>
            <w:r>
              <w:t>Determines if the current node name is in the HideCheckBoxList. If it is then it will be removed.</w:t>
            </w:r>
          </w:p>
          <w:p w14:paraId="3C8C69E1" w14:textId="77777777" w:rsidR="00672A88" w:rsidRDefault="00672A88" w:rsidP="00762023">
            <w:pPr>
              <w:pStyle w:val="NoSpacing"/>
            </w:pPr>
          </w:p>
          <w:p w14:paraId="71C6BB25" w14:textId="77777777" w:rsidR="00672A88" w:rsidRDefault="00672A88" w:rsidP="00762023">
            <w:pPr>
              <w:pStyle w:val="NoSpacing"/>
            </w:pPr>
            <w:r>
              <w:t>Parameters:</w:t>
            </w:r>
          </w:p>
          <w:p w14:paraId="7006758C" w14:textId="77777777" w:rsidR="00672A88" w:rsidRDefault="00672A88" w:rsidP="00672A88">
            <w:pPr>
              <w:pStyle w:val="NoSpacing"/>
              <w:numPr>
                <w:ilvl w:val="0"/>
                <w:numId w:val="8"/>
              </w:numPr>
            </w:pPr>
            <w:r>
              <w:t>nodeName – Node name which is to be removed from the HideCheckBoxList. This node name is typically a package name that contains an Open FMB mdule.</w:t>
            </w:r>
          </w:p>
          <w:p w14:paraId="42D8667C" w14:textId="77777777" w:rsidR="00672A88" w:rsidRDefault="00672A88" w:rsidP="00762023">
            <w:pPr>
              <w:pStyle w:val="NoSpacing"/>
            </w:pPr>
          </w:p>
        </w:tc>
      </w:tr>
      <w:tr w:rsidR="00672A88" w:rsidRPr="00A05AD0" w14:paraId="655624B2" w14:textId="77777777" w:rsidTr="00762023">
        <w:tc>
          <w:tcPr>
            <w:tcW w:w="4948" w:type="dxa"/>
          </w:tcPr>
          <w:p w14:paraId="762184CB" w14:textId="77777777" w:rsidR="00672A88" w:rsidRDefault="00672A88" w:rsidP="00762023">
            <w:pPr>
              <w:pStyle w:val="NoSpacing"/>
            </w:pPr>
            <w:r>
              <w:t>private static void initializeGenerateProto3Variables()</w:t>
            </w:r>
          </w:p>
        </w:tc>
        <w:tc>
          <w:tcPr>
            <w:tcW w:w="4628" w:type="dxa"/>
          </w:tcPr>
          <w:p w14:paraId="7EF05768" w14:textId="0CA8C543" w:rsidR="00672A88" w:rsidRDefault="00672A88" w:rsidP="00762023">
            <w:pPr>
              <w:pStyle w:val="NoSpacing"/>
            </w:pPr>
            <w:r>
              <w:t xml:space="preserve">Initializes the class variables that are specific to the generation of the protobuf files. This is called every time the “Generate Protobuf” button is clicked to clear out the information from a </w:t>
            </w:r>
            <w:r w:rsidR="009324E6">
              <w:t>previous</w:t>
            </w:r>
            <w:r>
              <w:t xml:space="preserve"> generate process. This allows the user to fix any issues encountered during the generate process without closing and reopening the Add-In.</w:t>
            </w:r>
          </w:p>
        </w:tc>
      </w:tr>
      <w:tr w:rsidR="00672A88" w:rsidRPr="00A05AD0" w14:paraId="28381929" w14:textId="77777777" w:rsidTr="00762023">
        <w:tc>
          <w:tcPr>
            <w:tcW w:w="4948" w:type="dxa"/>
          </w:tcPr>
          <w:p w14:paraId="34CA9A81" w14:textId="77777777" w:rsidR="00672A88" w:rsidRDefault="00672A88" w:rsidP="00762023">
            <w:pPr>
              <w:pStyle w:val="NoSpacing"/>
            </w:pPr>
            <w:r>
              <w:t>internal static void generateProto3()</w:t>
            </w:r>
          </w:p>
        </w:tc>
        <w:tc>
          <w:tcPr>
            <w:tcW w:w="4628" w:type="dxa"/>
          </w:tcPr>
          <w:p w14:paraId="5B961889" w14:textId="77777777" w:rsidR="00672A88" w:rsidRDefault="00672A88" w:rsidP="00762023">
            <w:pPr>
              <w:pStyle w:val="NoSpacing"/>
            </w:pPr>
            <w:r>
              <w:t>Control point for the generation of the protobuf proto3 files.</w:t>
            </w:r>
          </w:p>
        </w:tc>
      </w:tr>
      <w:tr w:rsidR="00672A88" w:rsidRPr="00A05AD0" w14:paraId="69ABC78E" w14:textId="77777777" w:rsidTr="00762023">
        <w:tc>
          <w:tcPr>
            <w:tcW w:w="4948" w:type="dxa"/>
          </w:tcPr>
          <w:p w14:paraId="0B2A0820" w14:textId="77777777" w:rsidR="00672A88" w:rsidRDefault="00672A88" w:rsidP="00762023">
            <w:pPr>
              <w:pStyle w:val="NoSpacing"/>
            </w:pPr>
            <w:r>
              <w:t>private static void processPackage (Package package)</w:t>
            </w:r>
          </w:p>
        </w:tc>
        <w:tc>
          <w:tcPr>
            <w:tcW w:w="4628" w:type="dxa"/>
          </w:tcPr>
          <w:p w14:paraId="66865903" w14:textId="77777777" w:rsidR="00672A88" w:rsidRDefault="00672A88" w:rsidP="00762023">
            <w:pPr>
              <w:pStyle w:val="NoSpacing"/>
            </w:pPr>
            <w:r>
              <w:t>Processes the UML package passed in. Determines if the package is part of the Open FMB Model that will be converted to the Protobuf format. Loops through all elements and child packages belonging to the package passed in and calls the appropriate methods for further processing. This method is called recursively for each package.</w:t>
            </w:r>
          </w:p>
          <w:p w14:paraId="4B11BA6E" w14:textId="77777777" w:rsidR="00672A88" w:rsidRDefault="00672A88" w:rsidP="00762023">
            <w:pPr>
              <w:pStyle w:val="NoSpacing"/>
            </w:pPr>
          </w:p>
          <w:p w14:paraId="0229EED9" w14:textId="77777777" w:rsidR="00672A88" w:rsidRDefault="00672A88" w:rsidP="00762023">
            <w:pPr>
              <w:pStyle w:val="NoSpacing"/>
            </w:pPr>
            <w:r>
              <w:t>Parameters:</w:t>
            </w:r>
          </w:p>
          <w:p w14:paraId="1DBCA8FE" w14:textId="77777777" w:rsidR="00672A88" w:rsidRDefault="00672A88" w:rsidP="00672A88">
            <w:pPr>
              <w:pStyle w:val="NoSpacing"/>
              <w:numPr>
                <w:ilvl w:val="0"/>
                <w:numId w:val="8"/>
              </w:numPr>
            </w:pPr>
            <w:r>
              <w:t>package – Enterprise Architect Package containing the current UML package that is being processed.</w:t>
            </w:r>
          </w:p>
        </w:tc>
      </w:tr>
      <w:tr w:rsidR="00672A88" w:rsidRPr="00A05AD0" w14:paraId="53FE219F" w14:textId="77777777" w:rsidTr="00762023">
        <w:tc>
          <w:tcPr>
            <w:tcW w:w="4948" w:type="dxa"/>
          </w:tcPr>
          <w:p w14:paraId="7E1374AA" w14:textId="77777777" w:rsidR="00672A88" w:rsidRDefault="00672A88" w:rsidP="00762023">
            <w:pPr>
              <w:pStyle w:val="NoSpacing"/>
            </w:pPr>
            <w:r>
              <w:t>private static void processPackageTaggedValues(Package package)</w:t>
            </w:r>
          </w:p>
        </w:tc>
        <w:tc>
          <w:tcPr>
            <w:tcW w:w="4628" w:type="dxa"/>
          </w:tcPr>
          <w:p w14:paraId="4B6F950B" w14:textId="77777777" w:rsidR="00672A88" w:rsidRDefault="00672A88" w:rsidP="00762023">
            <w:pPr>
              <w:pStyle w:val="NoSpacing"/>
            </w:pPr>
            <w:r>
              <w:t>Processes the Tagged Values of the UML package passed in. The Tagged Values at the UML package level are used to populate the Proto3ModuleInfo class.</w:t>
            </w:r>
          </w:p>
          <w:p w14:paraId="12B5A76F" w14:textId="77777777" w:rsidR="00672A88" w:rsidRDefault="00672A88" w:rsidP="00762023">
            <w:pPr>
              <w:pStyle w:val="NoSpacing"/>
            </w:pPr>
          </w:p>
          <w:p w14:paraId="5DE4F808" w14:textId="77777777" w:rsidR="00672A88" w:rsidRDefault="00672A88" w:rsidP="00762023">
            <w:pPr>
              <w:pStyle w:val="NoSpacing"/>
            </w:pPr>
            <w:r>
              <w:t>Parameters:</w:t>
            </w:r>
          </w:p>
          <w:p w14:paraId="340C3947" w14:textId="77777777" w:rsidR="00672A88" w:rsidRDefault="00672A88" w:rsidP="00672A88">
            <w:pPr>
              <w:pStyle w:val="NoSpacing"/>
              <w:numPr>
                <w:ilvl w:val="0"/>
                <w:numId w:val="8"/>
              </w:numPr>
            </w:pPr>
            <w:r>
              <w:lastRenderedPageBreak/>
              <w:t>package – Enterprise Architect Package containing the current UML package that is being processed.</w:t>
            </w:r>
          </w:p>
        </w:tc>
      </w:tr>
      <w:tr w:rsidR="00672A88" w:rsidRPr="00A05AD0" w14:paraId="2B8D3715" w14:textId="77777777" w:rsidTr="00762023">
        <w:tc>
          <w:tcPr>
            <w:tcW w:w="4948" w:type="dxa"/>
          </w:tcPr>
          <w:p w14:paraId="575CBFE1" w14:textId="77777777" w:rsidR="00672A88" w:rsidRDefault="00672A88" w:rsidP="00762023">
            <w:pPr>
              <w:pStyle w:val="NoSpacing"/>
            </w:pPr>
            <w:r>
              <w:lastRenderedPageBreak/>
              <w:t>private static Proto3MessageEnumeration processGlobalPackageElements(Package package)</w:t>
            </w:r>
          </w:p>
        </w:tc>
        <w:tc>
          <w:tcPr>
            <w:tcW w:w="4628" w:type="dxa"/>
          </w:tcPr>
          <w:p w14:paraId="1C3A02E4" w14:textId="77777777" w:rsidR="00672A88" w:rsidRDefault="00672A88" w:rsidP="00762023">
            <w:pPr>
              <w:pStyle w:val="NoSpacing"/>
            </w:pPr>
            <w:r>
              <w:t>Processes the UML Elements of the UML package passed in (Open FMB Parent Package). The Elements at the Open FMB Parent Package level are used to populate the Proto3MessageEnumeration class within the Proto3ModuleInfo class.</w:t>
            </w:r>
          </w:p>
          <w:p w14:paraId="788DAABC" w14:textId="77777777" w:rsidR="00672A88" w:rsidRDefault="00672A88" w:rsidP="00762023">
            <w:pPr>
              <w:pStyle w:val="NoSpacing"/>
            </w:pPr>
          </w:p>
          <w:p w14:paraId="6DDBDA31" w14:textId="77777777" w:rsidR="00672A88" w:rsidRDefault="00672A88" w:rsidP="00762023">
            <w:pPr>
              <w:pStyle w:val="NoSpacing"/>
            </w:pPr>
            <w:r>
              <w:t>Parameters:</w:t>
            </w:r>
          </w:p>
          <w:p w14:paraId="264E7939" w14:textId="77777777" w:rsidR="00672A88" w:rsidRDefault="00672A88" w:rsidP="00672A88">
            <w:pPr>
              <w:pStyle w:val="NoSpacing"/>
              <w:numPr>
                <w:ilvl w:val="0"/>
                <w:numId w:val="8"/>
              </w:numPr>
            </w:pPr>
            <w:r>
              <w:t>package – Enterprise Architect Package containing the current UML package that is being processed.</w:t>
            </w:r>
          </w:p>
        </w:tc>
      </w:tr>
      <w:tr w:rsidR="00672A88" w:rsidRPr="00A05AD0" w14:paraId="5D000143" w14:textId="77777777" w:rsidTr="00762023">
        <w:tc>
          <w:tcPr>
            <w:tcW w:w="4948" w:type="dxa"/>
          </w:tcPr>
          <w:p w14:paraId="6386DD05" w14:textId="77777777" w:rsidR="00672A88" w:rsidRDefault="00672A88" w:rsidP="00762023">
            <w:pPr>
              <w:pStyle w:val="NoSpacing"/>
            </w:pPr>
            <w:r>
              <w:t>private static void processPackageElement(Element element, Proto3File proto3File)</w:t>
            </w:r>
          </w:p>
        </w:tc>
        <w:tc>
          <w:tcPr>
            <w:tcW w:w="4628" w:type="dxa"/>
          </w:tcPr>
          <w:p w14:paraId="47D9F217" w14:textId="77777777" w:rsidR="00672A88" w:rsidRDefault="00672A88" w:rsidP="00762023">
            <w:pPr>
              <w:pStyle w:val="NoSpacing"/>
            </w:pPr>
            <w:r>
              <w:t>For the UML Element passed in, calls the BuildProto3MessageEnumeration  method if the processing is recursive or if the element is a top level element.</w:t>
            </w:r>
          </w:p>
          <w:p w14:paraId="0F293E11" w14:textId="77777777" w:rsidR="00672A88" w:rsidRDefault="00672A88" w:rsidP="00762023">
            <w:pPr>
              <w:pStyle w:val="NoSpacing"/>
            </w:pPr>
          </w:p>
          <w:p w14:paraId="3C3EC042" w14:textId="77777777" w:rsidR="00672A88" w:rsidRDefault="00672A88" w:rsidP="00762023">
            <w:pPr>
              <w:pStyle w:val="NoSpacing"/>
            </w:pPr>
            <w:r>
              <w:t>Parameters:</w:t>
            </w:r>
          </w:p>
          <w:p w14:paraId="4E6272A7" w14:textId="77777777" w:rsidR="00672A88" w:rsidRDefault="00672A88" w:rsidP="00672A88">
            <w:pPr>
              <w:pStyle w:val="NoSpacing"/>
              <w:numPr>
                <w:ilvl w:val="0"/>
                <w:numId w:val="8"/>
              </w:numPr>
            </w:pPr>
            <w:r>
              <w:t>element – reference to the Enterprise Architect Element containing the current UML element that is being processed.</w:t>
            </w:r>
          </w:p>
          <w:p w14:paraId="31D53FDE" w14:textId="77777777" w:rsidR="00672A88" w:rsidRDefault="00672A88" w:rsidP="00672A88">
            <w:pPr>
              <w:pStyle w:val="NoSpacing"/>
              <w:numPr>
                <w:ilvl w:val="0"/>
                <w:numId w:val="8"/>
              </w:numPr>
            </w:pPr>
            <w:r>
              <w:t>proto3File – reference to the Proto3File class containing the current Proto3File class. This class is the top level container for all protobuf proto3 files except for the uml.proto file.</w:t>
            </w:r>
          </w:p>
        </w:tc>
      </w:tr>
      <w:tr w:rsidR="00672A88" w:rsidRPr="00A05AD0" w14:paraId="2F8CE149" w14:textId="77777777" w:rsidTr="00762023">
        <w:tc>
          <w:tcPr>
            <w:tcW w:w="4948" w:type="dxa"/>
          </w:tcPr>
          <w:p w14:paraId="643D4A78" w14:textId="77777777" w:rsidR="00672A88" w:rsidRDefault="00672A88" w:rsidP="00762023">
            <w:pPr>
              <w:pStyle w:val="NoSpacing"/>
            </w:pPr>
            <w:r>
              <w:t>private static Proto3File buildProto3File(Package package)</w:t>
            </w:r>
          </w:p>
        </w:tc>
        <w:tc>
          <w:tcPr>
            <w:tcW w:w="4628" w:type="dxa"/>
          </w:tcPr>
          <w:p w14:paraId="1E5EC359" w14:textId="77777777" w:rsidR="00672A88" w:rsidRDefault="00672A88" w:rsidP="00762023">
            <w:pPr>
              <w:pStyle w:val="NoSpacing"/>
            </w:pPr>
            <w:r>
              <w:t>Populates the Proto3File class with the package name and the parent package name.</w:t>
            </w:r>
          </w:p>
          <w:p w14:paraId="3478FA6F" w14:textId="77777777" w:rsidR="00672A88" w:rsidRDefault="00672A88" w:rsidP="00762023">
            <w:pPr>
              <w:pStyle w:val="NoSpacing"/>
            </w:pPr>
          </w:p>
          <w:p w14:paraId="202C4AA5" w14:textId="77777777" w:rsidR="00672A88" w:rsidRDefault="00672A88" w:rsidP="00762023">
            <w:pPr>
              <w:pStyle w:val="NoSpacing"/>
            </w:pPr>
            <w:r>
              <w:t>Parameters:</w:t>
            </w:r>
          </w:p>
          <w:p w14:paraId="5E385902" w14:textId="77777777" w:rsidR="00672A88" w:rsidRDefault="00672A88" w:rsidP="00672A88">
            <w:pPr>
              <w:pStyle w:val="NoSpacing"/>
              <w:numPr>
                <w:ilvl w:val="0"/>
                <w:numId w:val="8"/>
              </w:numPr>
            </w:pPr>
            <w:r>
              <w:t>package – Enterprise Architect Package containing the current UML package that is being processed.</w:t>
            </w:r>
          </w:p>
          <w:p w14:paraId="32BB7CFE" w14:textId="77777777" w:rsidR="00672A88" w:rsidRDefault="00672A88" w:rsidP="00762023">
            <w:pPr>
              <w:pStyle w:val="NoSpacing"/>
            </w:pPr>
          </w:p>
          <w:p w14:paraId="5DB6D8E4" w14:textId="77777777" w:rsidR="00672A88" w:rsidRDefault="00672A88" w:rsidP="00762023">
            <w:pPr>
              <w:pStyle w:val="NoSpacing"/>
            </w:pPr>
            <w:r>
              <w:t>Return Value:</w:t>
            </w:r>
          </w:p>
          <w:p w14:paraId="4AAB7AA5" w14:textId="77777777" w:rsidR="00672A88" w:rsidRDefault="00672A88" w:rsidP="00672A88">
            <w:pPr>
              <w:pStyle w:val="NoSpacing"/>
              <w:numPr>
                <w:ilvl w:val="0"/>
                <w:numId w:val="12"/>
              </w:numPr>
            </w:pPr>
            <w:r>
              <w:t>Proto3File class containing the UML package information to be converted to the proto3 file header information.</w:t>
            </w:r>
          </w:p>
        </w:tc>
      </w:tr>
      <w:tr w:rsidR="00672A88" w:rsidRPr="00A05AD0" w14:paraId="0FC0F72C" w14:textId="77777777" w:rsidTr="00762023">
        <w:tc>
          <w:tcPr>
            <w:tcW w:w="4948" w:type="dxa"/>
          </w:tcPr>
          <w:p w14:paraId="4AAB8316" w14:textId="77777777" w:rsidR="00672A88" w:rsidRDefault="00672A88" w:rsidP="00762023">
            <w:pPr>
              <w:pStyle w:val="NoSpacing"/>
            </w:pPr>
            <w:r>
              <w:t>private static Proto3MessageEnumeration buildProto3MessageEnumeration(Element element, Proto3File proto3File)</w:t>
            </w:r>
          </w:p>
        </w:tc>
        <w:tc>
          <w:tcPr>
            <w:tcW w:w="4628" w:type="dxa"/>
          </w:tcPr>
          <w:p w14:paraId="30D0CD77" w14:textId="77777777" w:rsidR="00672A88" w:rsidRDefault="00672A88" w:rsidP="00762023">
            <w:pPr>
              <w:pStyle w:val="NoSpacing"/>
            </w:pPr>
            <w:r>
              <w:t>Processes the UML Element passed in and populates the Proto3MessageEnumeration class.</w:t>
            </w:r>
          </w:p>
          <w:p w14:paraId="55672C57" w14:textId="77777777" w:rsidR="00672A88" w:rsidRDefault="00672A88" w:rsidP="00762023">
            <w:pPr>
              <w:pStyle w:val="NoSpacing"/>
            </w:pPr>
          </w:p>
          <w:p w14:paraId="721CE4D6" w14:textId="77777777" w:rsidR="00672A88" w:rsidRDefault="00672A88" w:rsidP="00762023">
            <w:pPr>
              <w:pStyle w:val="NoSpacing"/>
            </w:pPr>
            <w:r>
              <w:t>Parameters:</w:t>
            </w:r>
          </w:p>
          <w:p w14:paraId="5983E0C6" w14:textId="77777777" w:rsidR="00672A88" w:rsidRDefault="00672A88" w:rsidP="00672A88">
            <w:pPr>
              <w:pStyle w:val="NoSpacing"/>
              <w:numPr>
                <w:ilvl w:val="0"/>
                <w:numId w:val="8"/>
              </w:numPr>
            </w:pPr>
            <w:r>
              <w:t>element – reference to the Enterprise Architect Element containing the current UML element that is being processed.</w:t>
            </w:r>
          </w:p>
          <w:p w14:paraId="3352EFA9" w14:textId="77777777" w:rsidR="00672A88" w:rsidRDefault="00672A88" w:rsidP="00672A88">
            <w:pPr>
              <w:pStyle w:val="NoSpacing"/>
              <w:numPr>
                <w:ilvl w:val="0"/>
                <w:numId w:val="8"/>
              </w:numPr>
            </w:pPr>
            <w:r>
              <w:lastRenderedPageBreak/>
              <w:t>proto3File – reference to the Proto3File class containing the current Proto3File class. This class is the top level container for all protobuf proto3 files except for the uml.proto file.</w:t>
            </w:r>
          </w:p>
        </w:tc>
      </w:tr>
      <w:tr w:rsidR="00672A88" w:rsidRPr="00A05AD0" w14:paraId="76BB4AD5" w14:textId="77777777" w:rsidTr="00762023">
        <w:tc>
          <w:tcPr>
            <w:tcW w:w="4948" w:type="dxa"/>
          </w:tcPr>
          <w:p w14:paraId="78D6FF1D" w14:textId="77777777" w:rsidR="00672A88" w:rsidRDefault="00672A88" w:rsidP="00762023">
            <w:pPr>
              <w:pStyle w:val="NoSpacing"/>
            </w:pPr>
            <w:r>
              <w:lastRenderedPageBreak/>
              <w:t>private static List&lt;Proto3Field&gt; buildProto3Fields(Element element, Proto3File proto3File)</w:t>
            </w:r>
          </w:p>
        </w:tc>
        <w:tc>
          <w:tcPr>
            <w:tcW w:w="4628" w:type="dxa"/>
          </w:tcPr>
          <w:p w14:paraId="6B05FB36" w14:textId="77777777" w:rsidR="00672A88" w:rsidRDefault="00672A88" w:rsidP="00762023">
            <w:pPr>
              <w:pStyle w:val="NoSpacing"/>
            </w:pPr>
            <w:r>
              <w:t>Processes the Attributes of the UML Element passed in and populates the Proto3Field class for each Attribute.</w:t>
            </w:r>
          </w:p>
          <w:p w14:paraId="5F83343C" w14:textId="77777777" w:rsidR="00672A88" w:rsidRDefault="00672A88" w:rsidP="00762023">
            <w:pPr>
              <w:pStyle w:val="NoSpacing"/>
            </w:pPr>
          </w:p>
          <w:p w14:paraId="4777D81C" w14:textId="77777777" w:rsidR="00672A88" w:rsidRDefault="00672A88" w:rsidP="00762023">
            <w:pPr>
              <w:pStyle w:val="NoSpacing"/>
            </w:pPr>
            <w:r>
              <w:t>Parameters:</w:t>
            </w:r>
          </w:p>
          <w:p w14:paraId="5BAA7CBE" w14:textId="77777777" w:rsidR="00672A88" w:rsidRDefault="00672A88" w:rsidP="00672A88">
            <w:pPr>
              <w:pStyle w:val="NoSpacing"/>
              <w:numPr>
                <w:ilvl w:val="0"/>
                <w:numId w:val="8"/>
              </w:numPr>
            </w:pPr>
            <w:r>
              <w:t>element – reference to the Enterprise Architect Element containing the current UML element that is being processed.</w:t>
            </w:r>
          </w:p>
          <w:p w14:paraId="3680654F" w14:textId="77777777" w:rsidR="00672A88" w:rsidRDefault="00672A88" w:rsidP="00672A88">
            <w:pPr>
              <w:pStyle w:val="NoSpacing"/>
              <w:numPr>
                <w:ilvl w:val="0"/>
                <w:numId w:val="8"/>
              </w:numPr>
            </w:pPr>
            <w:r>
              <w:t>proto3File – reference to the Proto3File class containing the current Proto3File class. This class is the top level container for all protobuf proto3 files except for the uml.proto file.</w:t>
            </w:r>
          </w:p>
        </w:tc>
      </w:tr>
      <w:tr w:rsidR="00672A88" w:rsidRPr="00A05AD0" w14:paraId="4EA602CA" w14:textId="77777777" w:rsidTr="00762023">
        <w:tc>
          <w:tcPr>
            <w:tcW w:w="4948" w:type="dxa"/>
          </w:tcPr>
          <w:p w14:paraId="0A32C3FE" w14:textId="77777777" w:rsidR="00672A88" w:rsidRDefault="00672A88" w:rsidP="00762023">
            <w:pPr>
              <w:pStyle w:val="NoSpacing"/>
            </w:pPr>
            <w:r>
              <w:t>private static Proto3Field processElementAttributes(Element element, EA.Attribute attribute, Proto3File proto3File)</w:t>
            </w:r>
          </w:p>
        </w:tc>
        <w:tc>
          <w:tcPr>
            <w:tcW w:w="4628" w:type="dxa"/>
          </w:tcPr>
          <w:p w14:paraId="5895AF6E" w14:textId="77777777" w:rsidR="00672A88" w:rsidRDefault="00672A88" w:rsidP="00762023">
            <w:pPr>
              <w:pStyle w:val="NoSpacing"/>
            </w:pPr>
            <w:r>
              <w:t>Processes the Attributes of the UML Attribute passed in and populates the Proto3Field class. These Attributes contain information for multiplicity and default values of the field as well as other Protobuf decorations.</w:t>
            </w:r>
          </w:p>
          <w:p w14:paraId="0177E5BB" w14:textId="77777777" w:rsidR="00672A88" w:rsidRDefault="00672A88" w:rsidP="00762023">
            <w:pPr>
              <w:pStyle w:val="NoSpacing"/>
            </w:pPr>
          </w:p>
          <w:p w14:paraId="6FB4F772" w14:textId="77777777" w:rsidR="00672A88" w:rsidRDefault="00672A88" w:rsidP="00762023">
            <w:pPr>
              <w:pStyle w:val="NoSpacing"/>
            </w:pPr>
            <w:r>
              <w:t>Parameters:</w:t>
            </w:r>
          </w:p>
          <w:p w14:paraId="0C85B951" w14:textId="77777777" w:rsidR="00672A88" w:rsidRDefault="00672A88" w:rsidP="00672A88">
            <w:pPr>
              <w:pStyle w:val="NoSpacing"/>
              <w:numPr>
                <w:ilvl w:val="0"/>
                <w:numId w:val="8"/>
              </w:numPr>
            </w:pPr>
            <w:r>
              <w:t>element – reference to the Enterprise Architect Element containing the current UML element that is being processed.</w:t>
            </w:r>
          </w:p>
          <w:p w14:paraId="012322D5" w14:textId="77777777" w:rsidR="00672A88" w:rsidRDefault="00672A88" w:rsidP="00672A88">
            <w:pPr>
              <w:pStyle w:val="NoSpacing"/>
              <w:numPr>
                <w:ilvl w:val="0"/>
                <w:numId w:val="8"/>
              </w:numPr>
            </w:pPr>
            <w:r>
              <w:t>attribute – reference to the Enterprise Architect Attribute containing the current UML element attribute that is being processed.</w:t>
            </w:r>
          </w:p>
          <w:p w14:paraId="3BFC0704" w14:textId="77777777" w:rsidR="00672A88" w:rsidRDefault="00672A88" w:rsidP="00672A88">
            <w:pPr>
              <w:pStyle w:val="NoSpacing"/>
              <w:numPr>
                <w:ilvl w:val="0"/>
                <w:numId w:val="8"/>
              </w:numPr>
            </w:pPr>
            <w:r>
              <w:t>proto3File – reference to the Proto3File class containing the current Proto3File class. This class is the top level container for all protobuf proto3 files except for the uml.proto file.</w:t>
            </w:r>
          </w:p>
        </w:tc>
      </w:tr>
      <w:tr w:rsidR="00672A88" w:rsidRPr="00A05AD0" w14:paraId="3797D386" w14:textId="77777777" w:rsidTr="00762023">
        <w:tc>
          <w:tcPr>
            <w:tcW w:w="4948" w:type="dxa"/>
          </w:tcPr>
          <w:p w14:paraId="51C5D89F" w14:textId="77777777" w:rsidR="00672A88" w:rsidRDefault="00672A88" w:rsidP="00762023">
            <w:pPr>
              <w:pStyle w:val="NoSpacing"/>
            </w:pPr>
            <w:r>
              <w:t>private static String getBaseDataType(Element element)</w:t>
            </w:r>
          </w:p>
        </w:tc>
        <w:tc>
          <w:tcPr>
            <w:tcW w:w="4628" w:type="dxa"/>
          </w:tcPr>
          <w:p w14:paraId="2E14326A" w14:textId="77777777" w:rsidR="00672A88" w:rsidRDefault="00672A88" w:rsidP="00762023">
            <w:pPr>
              <w:pStyle w:val="NoSpacing"/>
            </w:pPr>
            <w:r>
              <w:t>Determines the base data type class of the UML Element passed in.</w:t>
            </w:r>
          </w:p>
          <w:p w14:paraId="57DEE080" w14:textId="77777777" w:rsidR="00672A88" w:rsidRDefault="00672A88" w:rsidP="00762023">
            <w:pPr>
              <w:pStyle w:val="NoSpacing"/>
            </w:pPr>
          </w:p>
          <w:p w14:paraId="1C578018" w14:textId="77777777" w:rsidR="00672A88" w:rsidRDefault="00672A88" w:rsidP="00762023">
            <w:pPr>
              <w:pStyle w:val="NoSpacing"/>
            </w:pPr>
            <w:r>
              <w:t>Parameters:</w:t>
            </w:r>
          </w:p>
          <w:p w14:paraId="63D9DA47" w14:textId="77777777" w:rsidR="00672A88" w:rsidRDefault="00672A88" w:rsidP="00672A88">
            <w:pPr>
              <w:pStyle w:val="NoSpacing"/>
              <w:numPr>
                <w:ilvl w:val="0"/>
                <w:numId w:val="8"/>
              </w:numPr>
            </w:pPr>
            <w:r>
              <w:t>element – reference to the Enterprise Architect Element containing the current UML element that is being processed.</w:t>
            </w:r>
          </w:p>
        </w:tc>
      </w:tr>
      <w:tr w:rsidR="00672A88" w:rsidRPr="00A05AD0" w14:paraId="1AA08830" w14:textId="77777777" w:rsidTr="00762023">
        <w:tc>
          <w:tcPr>
            <w:tcW w:w="4948" w:type="dxa"/>
          </w:tcPr>
          <w:p w14:paraId="569A8D93" w14:textId="77777777" w:rsidR="00672A88" w:rsidRDefault="00672A88" w:rsidP="00762023">
            <w:pPr>
              <w:pStyle w:val="NoSpacing"/>
            </w:pPr>
            <w:r>
              <w:t>private static Proto3Field processConnector(Connector connector, Proto3File proto3File)</w:t>
            </w:r>
          </w:p>
        </w:tc>
        <w:tc>
          <w:tcPr>
            <w:tcW w:w="4628" w:type="dxa"/>
          </w:tcPr>
          <w:p w14:paraId="02362EB3" w14:textId="77777777" w:rsidR="00672A88" w:rsidRDefault="00672A88" w:rsidP="00762023">
            <w:pPr>
              <w:pStyle w:val="NoSpacing"/>
            </w:pPr>
            <w:r>
              <w:t xml:space="preserve">Processes the UML Connector passed in, determines whether it is an Association or Generalization, calls the appropriate method for </w:t>
            </w:r>
            <w:r>
              <w:lastRenderedPageBreak/>
              <w:t>further processing and calls the method BuildProtosMessageEnumeration.</w:t>
            </w:r>
          </w:p>
          <w:p w14:paraId="73AA4AE3" w14:textId="77777777" w:rsidR="00672A88" w:rsidRDefault="00672A88" w:rsidP="00762023">
            <w:pPr>
              <w:pStyle w:val="NoSpacing"/>
            </w:pPr>
          </w:p>
          <w:p w14:paraId="6707D9B4" w14:textId="77777777" w:rsidR="00672A88" w:rsidRDefault="00672A88" w:rsidP="00762023">
            <w:pPr>
              <w:pStyle w:val="NoSpacing"/>
            </w:pPr>
            <w:r>
              <w:t>Parameters:</w:t>
            </w:r>
          </w:p>
          <w:p w14:paraId="3337CD3F" w14:textId="77777777" w:rsidR="00672A88" w:rsidRDefault="00672A88" w:rsidP="00672A88">
            <w:pPr>
              <w:pStyle w:val="NoSpacing"/>
              <w:numPr>
                <w:ilvl w:val="0"/>
                <w:numId w:val="8"/>
              </w:numPr>
            </w:pPr>
            <w:r>
              <w:t>connector – reference to the Enterprise Architect Connector containing the current UML element that is being processed.</w:t>
            </w:r>
          </w:p>
          <w:p w14:paraId="7EC9B137" w14:textId="77777777" w:rsidR="00672A88" w:rsidRDefault="00672A88" w:rsidP="00672A88">
            <w:pPr>
              <w:pStyle w:val="NoSpacing"/>
              <w:numPr>
                <w:ilvl w:val="0"/>
                <w:numId w:val="8"/>
              </w:numPr>
            </w:pPr>
            <w:r>
              <w:t>proto3File – reference to the Proto3File class containing the current Proto3File class. This class is the top level container for all protobuf proto3 files except for the uml.proto file.</w:t>
            </w:r>
          </w:p>
        </w:tc>
      </w:tr>
      <w:tr w:rsidR="00672A88" w:rsidRPr="00A05AD0" w14:paraId="3354B9FE" w14:textId="77777777" w:rsidTr="00762023">
        <w:tc>
          <w:tcPr>
            <w:tcW w:w="4948" w:type="dxa"/>
          </w:tcPr>
          <w:p w14:paraId="1B9560FF" w14:textId="77777777" w:rsidR="00672A88" w:rsidRDefault="00672A88" w:rsidP="00762023">
            <w:pPr>
              <w:pStyle w:val="NoSpacing"/>
            </w:pPr>
            <w:r>
              <w:lastRenderedPageBreak/>
              <w:t>private static Proto3Field processAssociation(Package package, Element element, Connector connector)</w:t>
            </w:r>
          </w:p>
        </w:tc>
        <w:tc>
          <w:tcPr>
            <w:tcW w:w="4628" w:type="dxa"/>
          </w:tcPr>
          <w:p w14:paraId="4CB6DC05" w14:textId="77777777" w:rsidR="00672A88" w:rsidRDefault="00672A88" w:rsidP="00762023">
            <w:pPr>
              <w:pStyle w:val="NoSpacing"/>
            </w:pPr>
            <w:r>
              <w:t>Processes the UML Connector passed in and populates the Proto3Field class.</w:t>
            </w:r>
          </w:p>
          <w:p w14:paraId="1E238D4D" w14:textId="77777777" w:rsidR="00672A88" w:rsidRDefault="00672A88" w:rsidP="00762023">
            <w:pPr>
              <w:pStyle w:val="NoSpacing"/>
            </w:pPr>
          </w:p>
          <w:p w14:paraId="54F08283" w14:textId="77777777" w:rsidR="00672A88" w:rsidRDefault="00672A88" w:rsidP="00762023">
            <w:pPr>
              <w:pStyle w:val="NoSpacing"/>
            </w:pPr>
            <w:r>
              <w:t>Parameters:</w:t>
            </w:r>
          </w:p>
          <w:p w14:paraId="29CBB6A1" w14:textId="77777777" w:rsidR="00672A88" w:rsidRDefault="00672A88" w:rsidP="00672A88">
            <w:pPr>
              <w:pStyle w:val="NoSpacing"/>
              <w:numPr>
                <w:ilvl w:val="0"/>
                <w:numId w:val="8"/>
              </w:numPr>
            </w:pPr>
            <w:r>
              <w:t>package – reference to the Enterprise Architect Package of the target Enterprise Architect Element of the association that is being processed.</w:t>
            </w:r>
          </w:p>
          <w:p w14:paraId="072A0C91" w14:textId="77777777" w:rsidR="00672A88" w:rsidRDefault="00672A88" w:rsidP="00672A88">
            <w:pPr>
              <w:pStyle w:val="NoSpacing"/>
              <w:numPr>
                <w:ilvl w:val="0"/>
                <w:numId w:val="8"/>
              </w:numPr>
            </w:pPr>
            <w:r>
              <w:t>element - reference to the target Enterprise Architect Element of the association that is being processed.</w:t>
            </w:r>
          </w:p>
          <w:p w14:paraId="7330D47D" w14:textId="77777777" w:rsidR="00672A88" w:rsidRDefault="00672A88" w:rsidP="00672A88">
            <w:pPr>
              <w:pStyle w:val="NoSpacing"/>
              <w:numPr>
                <w:ilvl w:val="0"/>
                <w:numId w:val="8"/>
              </w:numPr>
            </w:pPr>
            <w:r>
              <w:t>connector – reference to the Enterprise Architect Connector containing the current UML element that is being processed.</w:t>
            </w:r>
          </w:p>
        </w:tc>
      </w:tr>
      <w:tr w:rsidR="00672A88" w:rsidRPr="00A05AD0" w14:paraId="3C0259B3" w14:textId="77777777" w:rsidTr="00762023">
        <w:tc>
          <w:tcPr>
            <w:tcW w:w="4948" w:type="dxa"/>
          </w:tcPr>
          <w:p w14:paraId="54702568" w14:textId="77777777" w:rsidR="00672A88" w:rsidRDefault="00672A88" w:rsidP="00762023">
            <w:pPr>
              <w:pStyle w:val="NoSpacing"/>
            </w:pPr>
            <w:r>
              <w:t>private static Proto3Field processGeneralization(Package package, element element, Connector connector)</w:t>
            </w:r>
          </w:p>
        </w:tc>
        <w:tc>
          <w:tcPr>
            <w:tcW w:w="4628" w:type="dxa"/>
          </w:tcPr>
          <w:p w14:paraId="6D57E257" w14:textId="77777777" w:rsidR="00672A88" w:rsidRDefault="00672A88" w:rsidP="00762023">
            <w:pPr>
              <w:pStyle w:val="NoSpacing"/>
            </w:pPr>
            <w:r>
              <w:t>Processes the UML Connector passed in and populates the Proto3Field class.</w:t>
            </w:r>
          </w:p>
          <w:p w14:paraId="5F932275" w14:textId="77777777" w:rsidR="00672A88" w:rsidRDefault="00672A88" w:rsidP="00762023">
            <w:pPr>
              <w:pStyle w:val="NoSpacing"/>
            </w:pPr>
          </w:p>
          <w:p w14:paraId="2A9DD047" w14:textId="77777777" w:rsidR="00672A88" w:rsidRDefault="00672A88" w:rsidP="00762023">
            <w:pPr>
              <w:pStyle w:val="NoSpacing"/>
            </w:pPr>
            <w:r>
              <w:t>Parameters:</w:t>
            </w:r>
          </w:p>
          <w:p w14:paraId="034BEB3E" w14:textId="77777777" w:rsidR="00672A88" w:rsidRDefault="00672A88" w:rsidP="00672A88">
            <w:pPr>
              <w:pStyle w:val="NoSpacing"/>
              <w:numPr>
                <w:ilvl w:val="0"/>
                <w:numId w:val="8"/>
              </w:numPr>
            </w:pPr>
            <w:r>
              <w:t>package – reference to the Enterprise Architect Package of the target Enterprise Architect Element of the association that is being processed.</w:t>
            </w:r>
          </w:p>
          <w:p w14:paraId="128C6CE3" w14:textId="77777777" w:rsidR="00672A88" w:rsidRDefault="00672A88" w:rsidP="00672A88">
            <w:pPr>
              <w:pStyle w:val="NoSpacing"/>
              <w:numPr>
                <w:ilvl w:val="0"/>
                <w:numId w:val="8"/>
              </w:numPr>
            </w:pPr>
            <w:r>
              <w:t>element - reference to the target Enterprise Architect Element of the association that is being processed.</w:t>
            </w:r>
          </w:p>
          <w:p w14:paraId="3039FF42" w14:textId="77777777" w:rsidR="00672A88" w:rsidRDefault="00672A88" w:rsidP="00672A88">
            <w:pPr>
              <w:pStyle w:val="NoSpacing"/>
              <w:numPr>
                <w:ilvl w:val="0"/>
                <w:numId w:val="8"/>
              </w:numPr>
            </w:pPr>
            <w:r>
              <w:t>connector – reference to the Enterprise Architect Connector containing the current UML element that is being processed.</w:t>
            </w:r>
          </w:p>
        </w:tc>
      </w:tr>
      <w:tr w:rsidR="00FF1136" w:rsidRPr="00A05AD0" w14:paraId="5631D24A" w14:textId="77777777" w:rsidTr="00762023">
        <w:tc>
          <w:tcPr>
            <w:tcW w:w="4948" w:type="dxa"/>
          </w:tcPr>
          <w:p w14:paraId="0CD5EC82" w14:textId="5016F87C" w:rsidR="00FF1136" w:rsidRDefault="00CF71E1" w:rsidP="00762023">
            <w:pPr>
              <w:pStyle w:val="NoSpacing"/>
            </w:pPr>
            <w:r>
              <w:t>Private static void outputProcessingMessages(List&lt;String&gt; messages)</w:t>
            </w:r>
          </w:p>
        </w:tc>
        <w:tc>
          <w:tcPr>
            <w:tcW w:w="4628" w:type="dxa"/>
          </w:tcPr>
          <w:p w14:paraId="2B591F41" w14:textId="77777777" w:rsidR="00FF1136" w:rsidRDefault="00CF71E1" w:rsidP="00762023">
            <w:pPr>
              <w:pStyle w:val="NoSpacing"/>
            </w:pPr>
            <w:r>
              <w:t>Loops through the list of processing messages (informational, warning, and error) and writes each message to the Text Box Output.</w:t>
            </w:r>
          </w:p>
          <w:p w14:paraId="4220AB3F" w14:textId="77777777" w:rsidR="00CF71E1" w:rsidRDefault="00CF71E1" w:rsidP="00762023">
            <w:pPr>
              <w:pStyle w:val="NoSpacing"/>
            </w:pPr>
          </w:p>
          <w:p w14:paraId="2D12ED07" w14:textId="77777777" w:rsidR="00CF71E1" w:rsidRDefault="00CF71E1" w:rsidP="00762023">
            <w:pPr>
              <w:pStyle w:val="NoSpacing"/>
            </w:pPr>
            <w:r>
              <w:lastRenderedPageBreak/>
              <w:t>Parameters:</w:t>
            </w:r>
          </w:p>
          <w:p w14:paraId="05DEFA37" w14:textId="6BF81FBB" w:rsidR="00CF71E1" w:rsidRDefault="00CF71E1" w:rsidP="00CF71E1">
            <w:pPr>
              <w:pStyle w:val="NoSpacing"/>
              <w:numPr>
                <w:ilvl w:val="0"/>
                <w:numId w:val="14"/>
              </w:numPr>
            </w:pPr>
            <w:r>
              <w:t>messages – reference to the list of processing messages (informational, warning, and error).</w:t>
            </w:r>
          </w:p>
        </w:tc>
      </w:tr>
      <w:tr w:rsidR="00672A88" w:rsidRPr="00A05AD0" w14:paraId="2299FDFC" w14:textId="77777777" w:rsidTr="00762023">
        <w:tc>
          <w:tcPr>
            <w:tcW w:w="4948" w:type="dxa"/>
          </w:tcPr>
          <w:p w14:paraId="4137EFE2" w14:textId="77777777" w:rsidR="00672A88" w:rsidRDefault="00672A88" w:rsidP="00762023">
            <w:pPr>
              <w:pStyle w:val="NoSpacing"/>
            </w:pPr>
            <w:r>
              <w:lastRenderedPageBreak/>
              <w:t>internal static void saveProto3(String selectedPath)</w:t>
            </w:r>
          </w:p>
        </w:tc>
        <w:tc>
          <w:tcPr>
            <w:tcW w:w="4628" w:type="dxa"/>
          </w:tcPr>
          <w:p w14:paraId="19FA925C" w14:textId="77777777" w:rsidR="00672A88" w:rsidRDefault="00672A88" w:rsidP="00762023">
            <w:pPr>
              <w:pStyle w:val="NoSpacing"/>
            </w:pPr>
            <w:r>
              <w:t>This is the control point for writing all Protobuf files.</w:t>
            </w:r>
          </w:p>
          <w:p w14:paraId="3CCDA46B" w14:textId="77777777" w:rsidR="00672A88" w:rsidRDefault="00672A88" w:rsidP="00762023">
            <w:pPr>
              <w:pStyle w:val="NoSpacing"/>
            </w:pPr>
          </w:p>
          <w:p w14:paraId="38298446" w14:textId="77777777" w:rsidR="00672A88" w:rsidRDefault="00672A88" w:rsidP="00762023">
            <w:pPr>
              <w:pStyle w:val="NoSpacing"/>
            </w:pPr>
            <w:r>
              <w:t>Parameters:</w:t>
            </w:r>
          </w:p>
          <w:p w14:paraId="2BC43E62" w14:textId="77777777" w:rsidR="00672A88" w:rsidRDefault="00672A88" w:rsidP="00672A88">
            <w:pPr>
              <w:pStyle w:val="NoSpacing"/>
              <w:numPr>
                <w:ilvl w:val="0"/>
                <w:numId w:val="8"/>
              </w:numPr>
            </w:pPr>
            <w:r>
              <w:t>selectedPath – the path name selected by the user when the “Save Protobuf” button is pressed.</w:t>
            </w:r>
          </w:p>
        </w:tc>
      </w:tr>
      <w:tr w:rsidR="00672A88" w:rsidRPr="00A05AD0" w14:paraId="453C764B" w14:textId="77777777" w:rsidTr="00762023">
        <w:tc>
          <w:tcPr>
            <w:tcW w:w="4948" w:type="dxa"/>
          </w:tcPr>
          <w:p w14:paraId="08B171DC" w14:textId="77777777" w:rsidR="00672A88" w:rsidRDefault="00672A88" w:rsidP="00762023">
            <w:pPr>
              <w:pStyle w:val="NoSpacing"/>
            </w:pPr>
            <w:r>
              <w:t>private static Boolean isPackageSelected(String packageName)</w:t>
            </w:r>
          </w:p>
        </w:tc>
        <w:tc>
          <w:tcPr>
            <w:tcW w:w="4628" w:type="dxa"/>
          </w:tcPr>
          <w:p w14:paraId="1A69B913" w14:textId="77777777" w:rsidR="00672A88" w:rsidRDefault="00672A88" w:rsidP="00762023">
            <w:pPr>
              <w:pStyle w:val="NoSpacing"/>
            </w:pPr>
            <w:r>
              <w:t>Loops through the TreeNode to determine which nodes (package name) have their check boxes checked. Each node that has their check box checked is written.</w:t>
            </w:r>
          </w:p>
          <w:p w14:paraId="64EDD190" w14:textId="77777777" w:rsidR="00672A88" w:rsidRDefault="00672A88" w:rsidP="00762023">
            <w:pPr>
              <w:pStyle w:val="NoSpacing"/>
            </w:pPr>
          </w:p>
          <w:p w14:paraId="128D5BFB" w14:textId="77777777" w:rsidR="00672A88" w:rsidRDefault="00672A88" w:rsidP="00762023">
            <w:pPr>
              <w:pStyle w:val="NoSpacing"/>
            </w:pPr>
            <w:r>
              <w:t>Parameters:</w:t>
            </w:r>
          </w:p>
          <w:p w14:paraId="540E576B" w14:textId="77777777" w:rsidR="00672A88" w:rsidRDefault="00672A88" w:rsidP="00672A88">
            <w:pPr>
              <w:pStyle w:val="NoSpacing"/>
              <w:numPr>
                <w:ilvl w:val="0"/>
                <w:numId w:val="8"/>
              </w:numPr>
            </w:pPr>
            <w:r>
              <w:t>packageName – the package name from each Proto3File class used to identify the nodes in the TreNode.</w:t>
            </w:r>
          </w:p>
        </w:tc>
      </w:tr>
    </w:tbl>
    <w:p w14:paraId="3B92ED98" w14:textId="77777777" w:rsidR="00672A88" w:rsidRDefault="00672A88" w:rsidP="00672A88">
      <w:pPr>
        <w:pStyle w:val="NoSpacing"/>
      </w:pPr>
    </w:p>
    <w:p w14:paraId="5010DE0F" w14:textId="3223D6BE" w:rsidR="003E6709" w:rsidRDefault="003E6709">
      <w:pPr>
        <w:tabs>
          <w:tab w:val="clear" w:pos="180"/>
          <w:tab w:val="clear" w:pos="720"/>
        </w:tabs>
        <w:spacing w:before="0" w:after="0"/>
        <w:rPr>
          <w:rFonts w:asciiTheme="minorHAnsi" w:eastAsiaTheme="minorHAnsi" w:hAnsiTheme="minorHAnsi" w:cstheme="minorBidi"/>
          <w:szCs w:val="22"/>
        </w:rPr>
      </w:pPr>
      <w:r>
        <w:br w:type="page"/>
      </w:r>
    </w:p>
    <w:p w14:paraId="23F20314" w14:textId="77777777" w:rsidR="003E6709" w:rsidRPr="0049668B" w:rsidRDefault="003E6709" w:rsidP="00672A88">
      <w:pPr>
        <w:pStyle w:val="NoSpacing"/>
      </w:pPr>
    </w:p>
    <w:p w14:paraId="0EB1AB9A" w14:textId="6B5675D6" w:rsidR="00672A88" w:rsidRDefault="00D36264" w:rsidP="00D36264">
      <w:pPr>
        <w:pStyle w:val="Heading2"/>
        <w:numPr>
          <w:ilvl w:val="0"/>
          <w:numId w:val="0"/>
        </w:numPr>
      </w:pPr>
      <w:bookmarkStart w:id="16" w:name="_Toc522196718"/>
      <w:bookmarkStart w:id="17" w:name="_Toc6569561"/>
      <w:bookmarkStart w:id="18" w:name="_Toc6580765"/>
      <w:r>
        <w:t xml:space="preserve">2.3 </w:t>
      </w:r>
      <w:r w:rsidR="00672A88">
        <w:t>OpenFMBMessageProfileSelector</w:t>
      </w:r>
      <w:bookmarkEnd w:id="16"/>
      <w:bookmarkEnd w:id="17"/>
      <w:bookmarkEnd w:id="18"/>
    </w:p>
    <w:p w14:paraId="5110DC15" w14:textId="77777777" w:rsidR="00672A88" w:rsidRDefault="00672A88" w:rsidP="00672A88">
      <w:pPr>
        <w:pStyle w:val="NoSpacing"/>
      </w:pPr>
      <w:r>
        <w:t>This is the high-level Windows Form for the User Interface with a TreeView in the left pane and a TextBox in the right pane.</w:t>
      </w:r>
    </w:p>
    <w:p w14:paraId="0ED7E0C2" w14:textId="77777777" w:rsidR="00672A88" w:rsidRDefault="00672A88" w:rsidP="00672A88">
      <w:pPr>
        <w:pStyle w:val="NoSpacing"/>
      </w:pPr>
    </w:p>
    <w:p w14:paraId="0AD61EC3" w14:textId="77777777" w:rsidR="00672A88" w:rsidRDefault="00672A88" w:rsidP="00672A88">
      <w:pPr>
        <w:pStyle w:val="NoSpacing"/>
      </w:pPr>
      <w:r>
        <w:rPr>
          <w:noProof/>
        </w:rPr>
        <w:drawing>
          <wp:inline distT="0" distB="0" distL="0" distR="0" wp14:anchorId="2FC59EB0" wp14:editId="4B658CF8">
            <wp:extent cx="5174166" cy="5879301"/>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View.png"/>
                    <pic:cNvPicPr/>
                  </pic:nvPicPr>
                  <pic:blipFill>
                    <a:blip r:embed="rId11">
                      <a:extLst>
                        <a:ext uri="{28A0092B-C50C-407E-A947-70E740481C1C}">
                          <a14:useLocalDpi xmlns:a14="http://schemas.microsoft.com/office/drawing/2010/main" val="0"/>
                        </a:ext>
                      </a:extLst>
                    </a:blip>
                    <a:stretch>
                      <a:fillRect/>
                    </a:stretch>
                  </pic:blipFill>
                  <pic:spPr>
                    <a:xfrm>
                      <a:off x="0" y="0"/>
                      <a:ext cx="5174166" cy="5879301"/>
                    </a:xfrm>
                    <a:prstGeom prst="rect">
                      <a:avLst/>
                    </a:prstGeom>
                  </pic:spPr>
                </pic:pic>
              </a:graphicData>
            </a:graphic>
          </wp:inline>
        </w:drawing>
      </w:r>
    </w:p>
    <w:p w14:paraId="5366DFBA" w14:textId="77777777" w:rsidR="00672A88" w:rsidRDefault="00672A88" w:rsidP="00672A88">
      <w:pPr>
        <w:pStyle w:val="NoSpacing"/>
      </w:pPr>
    </w:p>
    <w:p w14:paraId="2CA1C7F3" w14:textId="77777777" w:rsidR="00672A88" w:rsidRDefault="00672A88" w:rsidP="00672A88">
      <w:pPr>
        <w:pStyle w:val="NoSpacing"/>
      </w:pPr>
    </w:p>
    <w:tbl>
      <w:tblPr>
        <w:tblStyle w:val="TableGrid"/>
        <w:tblW w:w="0" w:type="auto"/>
        <w:tblLook w:val="04A0" w:firstRow="1" w:lastRow="0" w:firstColumn="1" w:lastColumn="0" w:noHBand="0" w:noVBand="1"/>
      </w:tblPr>
      <w:tblGrid>
        <w:gridCol w:w="4788"/>
        <w:gridCol w:w="4788"/>
      </w:tblGrid>
      <w:tr w:rsidR="00672A88" w14:paraId="42FB30E1" w14:textId="77777777" w:rsidTr="00762023">
        <w:tc>
          <w:tcPr>
            <w:tcW w:w="4788" w:type="dxa"/>
            <w:tcBorders>
              <w:right w:val="nil"/>
            </w:tcBorders>
            <w:shd w:val="clear" w:color="auto" w:fill="DBE5F1" w:themeFill="accent1" w:themeFillTint="33"/>
          </w:tcPr>
          <w:p w14:paraId="558085E6" w14:textId="77777777" w:rsidR="00672A88" w:rsidRDefault="00672A88" w:rsidP="00762023">
            <w:pPr>
              <w:pStyle w:val="NoSpacing"/>
            </w:pPr>
            <w:r w:rsidRPr="00045292">
              <w:t>Class Variables</w:t>
            </w:r>
          </w:p>
        </w:tc>
        <w:tc>
          <w:tcPr>
            <w:tcW w:w="4788" w:type="dxa"/>
            <w:tcBorders>
              <w:left w:val="nil"/>
            </w:tcBorders>
            <w:shd w:val="clear" w:color="auto" w:fill="DBE5F1" w:themeFill="accent1" w:themeFillTint="33"/>
          </w:tcPr>
          <w:p w14:paraId="3E9DB37A" w14:textId="77777777" w:rsidR="00672A88" w:rsidRDefault="00672A88" w:rsidP="00762023">
            <w:pPr>
              <w:pStyle w:val="NoSpacing"/>
            </w:pPr>
          </w:p>
        </w:tc>
      </w:tr>
      <w:tr w:rsidR="00672A88" w14:paraId="561E1753" w14:textId="77777777" w:rsidTr="00762023">
        <w:tc>
          <w:tcPr>
            <w:tcW w:w="4788" w:type="dxa"/>
          </w:tcPr>
          <w:p w14:paraId="398EEE3F" w14:textId="77777777" w:rsidR="00672A88" w:rsidRPr="00045292" w:rsidRDefault="00672A88" w:rsidP="00762023">
            <w:pPr>
              <w:pStyle w:val="NoSpacing"/>
            </w:pPr>
            <w:r>
              <w:t>int</w:t>
            </w:r>
          </w:p>
        </w:tc>
        <w:tc>
          <w:tcPr>
            <w:tcW w:w="4788" w:type="dxa"/>
          </w:tcPr>
          <w:p w14:paraId="3B56BDCE" w14:textId="77777777" w:rsidR="00672A88" w:rsidRDefault="00672A88" w:rsidP="00762023">
            <w:pPr>
              <w:pStyle w:val="NoSpacing"/>
            </w:pPr>
            <w:r>
              <w:t>TVIF_STATE</w:t>
            </w:r>
          </w:p>
          <w:p w14:paraId="09BC564A" w14:textId="77777777" w:rsidR="00672A88" w:rsidRDefault="00672A88" w:rsidP="00762023">
            <w:pPr>
              <w:pStyle w:val="NoSpacing"/>
            </w:pPr>
          </w:p>
          <w:p w14:paraId="19470F2E" w14:textId="77777777" w:rsidR="00672A88" w:rsidRDefault="00672A88" w:rsidP="00762023">
            <w:pPr>
              <w:pStyle w:val="NoSpacing"/>
            </w:pPr>
            <w:r>
              <w:t>Mask to indicate the state and stateMask members are valid. Default value is 0x80.</w:t>
            </w:r>
          </w:p>
        </w:tc>
      </w:tr>
      <w:tr w:rsidR="00672A88" w14:paraId="42B9E749" w14:textId="77777777" w:rsidTr="00762023">
        <w:tc>
          <w:tcPr>
            <w:tcW w:w="4788" w:type="dxa"/>
          </w:tcPr>
          <w:p w14:paraId="5B71AD28" w14:textId="30ED27B4" w:rsidR="00672A88" w:rsidRDefault="00D36264" w:rsidP="00762023">
            <w:pPr>
              <w:pStyle w:val="NoSpacing"/>
            </w:pPr>
            <w:r>
              <w:t>I</w:t>
            </w:r>
            <w:r w:rsidR="00672A88">
              <w:t>nt</w:t>
            </w:r>
          </w:p>
        </w:tc>
        <w:tc>
          <w:tcPr>
            <w:tcW w:w="4788" w:type="dxa"/>
          </w:tcPr>
          <w:p w14:paraId="330CC7DA" w14:textId="77777777" w:rsidR="00672A88" w:rsidRDefault="00672A88" w:rsidP="00762023">
            <w:pPr>
              <w:pStyle w:val="NoSpacing"/>
            </w:pPr>
            <w:r>
              <w:t>TVIS_STATEIMAGEMASK</w:t>
            </w:r>
          </w:p>
          <w:p w14:paraId="0C5BB464" w14:textId="77777777" w:rsidR="00672A88" w:rsidRDefault="00672A88" w:rsidP="00762023">
            <w:pPr>
              <w:pStyle w:val="NoSpacing"/>
            </w:pPr>
          </w:p>
          <w:p w14:paraId="35240AAA" w14:textId="77777777" w:rsidR="00672A88" w:rsidRDefault="00672A88" w:rsidP="00762023">
            <w:pPr>
              <w:pStyle w:val="NoSpacing"/>
            </w:pPr>
            <w:r>
              <w:t>Mask to set the state image by isolating bits 12 through 15 of the state member. Default value is 0xF000.</w:t>
            </w:r>
          </w:p>
        </w:tc>
      </w:tr>
      <w:tr w:rsidR="00672A88" w14:paraId="5322782C" w14:textId="77777777" w:rsidTr="00762023">
        <w:tc>
          <w:tcPr>
            <w:tcW w:w="4788" w:type="dxa"/>
          </w:tcPr>
          <w:p w14:paraId="70EAB8F4" w14:textId="791AA368" w:rsidR="00672A88" w:rsidRDefault="00D36264" w:rsidP="00762023">
            <w:pPr>
              <w:pStyle w:val="NoSpacing"/>
            </w:pPr>
            <w:r>
              <w:lastRenderedPageBreak/>
              <w:t>I</w:t>
            </w:r>
            <w:r w:rsidR="00672A88">
              <w:t>nt</w:t>
            </w:r>
          </w:p>
        </w:tc>
        <w:tc>
          <w:tcPr>
            <w:tcW w:w="4788" w:type="dxa"/>
          </w:tcPr>
          <w:p w14:paraId="77C655E2" w14:textId="77777777" w:rsidR="00672A88" w:rsidRDefault="00672A88" w:rsidP="00762023">
            <w:pPr>
              <w:pStyle w:val="NoSpacing"/>
            </w:pPr>
            <w:r>
              <w:t>TV_FIRST</w:t>
            </w:r>
          </w:p>
          <w:p w14:paraId="0ED9B903" w14:textId="77777777" w:rsidR="00672A88" w:rsidRDefault="00672A88" w:rsidP="00762023">
            <w:pPr>
              <w:pStyle w:val="NoSpacing"/>
            </w:pPr>
          </w:p>
          <w:p w14:paraId="519B6FF2" w14:textId="77777777" w:rsidR="00672A88" w:rsidRDefault="00672A88" w:rsidP="00762023">
            <w:pPr>
              <w:pStyle w:val="NoSpacing"/>
            </w:pPr>
            <w:r>
              <w:t>Mask to indicate the start of the TreeView messages. Default value is 0x1100.</w:t>
            </w:r>
          </w:p>
        </w:tc>
      </w:tr>
      <w:tr w:rsidR="00672A88" w14:paraId="42C5F36B" w14:textId="77777777" w:rsidTr="00762023">
        <w:tc>
          <w:tcPr>
            <w:tcW w:w="4788" w:type="dxa"/>
          </w:tcPr>
          <w:p w14:paraId="6C6900FB" w14:textId="0F1C1AEC" w:rsidR="00672A88" w:rsidRDefault="00D36264" w:rsidP="00762023">
            <w:pPr>
              <w:pStyle w:val="NoSpacing"/>
            </w:pPr>
            <w:r>
              <w:t>I</w:t>
            </w:r>
            <w:r w:rsidR="00672A88">
              <w:t>nt</w:t>
            </w:r>
          </w:p>
        </w:tc>
        <w:tc>
          <w:tcPr>
            <w:tcW w:w="4788" w:type="dxa"/>
          </w:tcPr>
          <w:p w14:paraId="13578496" w14:textId="77777777" w:rsidR="00672A88" w:rsidRDefault="00672A88" w:rsidP="00762023">
            <w:pPr>
              <w:pStyle w:val="NoSpacing"/>
            </w:pPr>
            <w:r>
              <w:t>TVM_SETITEM</w:t>
            </w:r>
          </w:p>
          <w:p w14:paraId="1F863B72" w14:textId="77777777" w:rsidR="00672A88" w:rsidRDefault="00672A88" w:rsidP="00762023">
            <w:pPr>
              <w:pStyle w:val="NoSpacing"/>
            </w:pPr>
          </w:p>
          <w:p w14:paraId="7BA34CCB" w14:textId="77777777" w:rsidR="00672A88" w:rsidRDefault="00672A88" w:rsidP="00762023">
            <w:pPr>
              <w:pStyle w:val="NoSpacing"/>
            </w:pPr>
            <w:r>
              <w:t>Mask to indicate the attributes to set. Default value is TV_FIRST + 63.</w:t>
            </w:r>
          </w:p>
        </w:tc>
      </w:tr>
    </w:tbl>
    <w:p w14:paraId="3F182A76" w14:textId="77777777" w:rsidR="00672A88" w:rsidRDefault="00672A88" w:rsidP="00672A88">
      <w:pPr>
        <w:pStyle w:val="NoSpacing"/>
      </w:pPr>
    </w:p>
    <w:p w14:paraId="1D21BB80" w14:textId="77777777" w:rsidR="00672A88" w:rsidRDefault="00672A88" w:rsidP="00672A88">
      <w:pPr>
        <w:pStyle w:val="NoSpacing"/>
      </w:pPr>
    </w:p>
    <w:tbl>
      <w:tblPr>
        <w:tblStyle w:val="TableGrid"/>
        <w:tblW w:w="0" w:type="auto"/>
        <w:tblLook w:val="04A0" w:firstRow="1" w:lastRow="0" w:firstColumn="1" w:lastColumn="0" w:noHBand="0" w:noVBand="1"/>
      </w:tblPr>
      <w:tblGrid>
        <w:gridCol w:w="4946"/>
        <w:gridCol w:w="4630"/>
      </w:tblGrid>
      <w:tr w:rsidR="00672A88" w14:paraId="3FDEFFF9" w14:textId="77777777" w:rsidTr="00762023">
        <w:tc>
          <w:tcPr>
            <w:tcW w:w="4946" w:type="dxa"/>
            <w:tcBorders>
              <w:right w:val="nil"/>
            </w:tcBorders>
            <w:shd w:val="clear" w:color="auto" w:fill="DBE5F1" w:themeFill="accent1" w:themeFillTint="33"/>
          </w:tcPr>
          <w:p w14:paraId="3222CDAE" w14:textId="77777777" w:rsidR="00672A88" w:rsidRDefault="00672A88" w:rsidP="00762023">
            <w:pPr>
              <w:pStyle w:val="NoSpacing"/>
            </w:pPr>
            <w:r>
              <w:t>Structure</w:t>
            </w:r>
          </w:p>
        </w:tc>
        <w:tc>
          <w:tcPr>
            <w:tcW w:w="4630" w:type="dxa"/>
            <w:tcBorders>
              <w:left w:val="nil"/>
            </w:tcBorders>
            <w:shd w:val="clear" w:color="auto" w:fill="DBE5F1" w:themeFill="accent1" w:themeFillTint="33"/>
          </w:tcPr>
          <w:p w14:paraId="7C395E2E" w14:textId="77777777" w:rsidR="00672A88" w:rsidRDefault="00672A88" w:rsidP="00762023">
            <w:pPr>
              <w:pStyle w:val="NoSpacing"/>
            </w:pPr>
          </w:p>
        </w:tc>
      </w:tr>
      <w:tr w:rsidR="00672A88" w14:paraId="59ADEE75" w14:textId="77777777" w:rsidTr="00762023">
        <w:tc>
          <w:tcPr>
            <w:tcW w:w="4946" w:type="dxa"/>
          </w:tcPr>
          <w:p w14:paraId="690ED7A2" w14:textId="77777777" w:rsidR="00672A88" w:rsidRPr="00045292" w:rsidRDefault="00672A88" w:rsidP="00762023">
            <w:pPr>
              <w:pStyle w:val="NoSpacing"/>
            </w:pPr>
            <w:r>
              <w:t>int</w:t>
            </w:r>
          </w:p>
        </w:tc>
        <w:tc>
          <w:tcPr>
            <w:tcW w:w="4630" w:type="dxa"/>
          </w:tcPr>
          <w:p w14:paraId="79735C6E" w14:textId="77777777" w:rsidR="00672A88" w:rsidRDefault="00672A88" w:rsidP="00762023">
            <w:pPr>
              <w:pStyle w:val="NoSpacing"/>
            </w:pPr>
            <w:r>
              <w:t>mask</w:t>
            </w:r>
          </w:p>
        </w:tc>
      </w:tr>
      <w:tr w:rsidR="00672A88" w14:paraId="49E24F58" w14:textId="77777777" w:rsidTr="00762023">
        <w:tc>
          <w:tcPr>
            <w:tcW w:w="4946" w:type="dxa"/>
          </w:tcPr>
          <w:p w14:paraId="00A1DA25" w14:textId="77777777" w:rsidR="00672A88" w:rsidRDefault="00672A88" w:rsidP="00762023">
            <w:pPr>
              <w:pStyle w:val="NoSpacing"/>
            </w:pPr>
            <w:r>
              <w:t>IntPtr</w:t>
            </w:r>
          </w:p>
        </w:tc>
        <w:tc>
          <w:tcPr>
            <w:tcW w:w="4630" w:type="dxa"/>
          </w:tcPr>
          <w:p w14:paraId="5C3A7689" w14:textId="77777777" w:rsidR="00672A88" w:rsidRDefault="00672A88" w:rsidP="00762023">
            <w:pPr>
              <w:pStyle w:val="NoSpacing"/>
            </w:pPr>
            <w:r>
              <w:t>hItem</w:t>
            </w:r>
          </w:p>
        </w:tc>
      </w:tr>
      <w:tr w:rsidR="00672A88" w14:paraId="638D6D7F" w14:textId="77777777" w:rsidTr="00762023">
        <w:tc>
          <w:tcPr>
            <w:tcW w:w="4946" w:type="dxa"/>
          </w:tcPr>
          <w:p w14:paraId="0A0AC5A7" w14:textId="77777777" w:rsidR="00672A88" w:rsidRDefault="00672A88" w:rsidP="00762023">
            <w:pPr>
              <w:pStyle w:val="NoSpacing"/>
            </w:pPr>
            <w:r>
              <w:t>int</w:t>
            </w:r>
          </w:p>
        </w:tc>
        <w:tc>
          <w:tcPr>
            <w:tcW w:w="4630" w:type="dxa"/>
          </w:tcPr>
          <w:p w14:paraId="5A4D539C" w14:textId="77777777" w:rsidR="00672A88" w:rsidRDefault="00672A88" w:rsidP="00762023">
            <w:pPr>
              <w:pStyle w:val="NoSpacing"/>
            </w:pPr>
            <w:r>
              <w:t>State</w:t>
            </w:r>
          </w:p>
        </w:tc>
      </w:tr>
      <w:tr w:rsidR="00672A88" w14:paraId="4EC99B9A" w14:textId="77777777" w:rsidTr="00762023">
        <w:tc>
          <w:tcPr>
            <w:tcW w:w="4946" w:type="dxa"/>
          </w:tcPr>
          <w:p w14:paraId="43AE9B92" w14:textId="77777777" w:rsidR="00672A88" w:rsidRDefault="00672A88" w:rsidP="00762023">
            <w:pPr>
              <w:pStyle w:val="NoSpacing"/>
            </w:pPr>
            <w:r>
              <w:t>int</w:t>
            </w:r>
          </w:p>
        </w:tc>
        <w:tc>
          <w:tcPr>
            <w:tcW w:w="4630" w:type="dxa"/>
          </w:tcPr>
          <w:p w14:paraId="1C93023D" w14:textId="77777777" w:rsidR="00672A88" w:rsidRDefault="00672A88" w:rsidP="00762023">
            <w:pPr>
              <w:pStyle w:val="NoSpacing"/>
            </w:pPr>
            <w:r>
              <w:t>stateMask</w:t>
            </w:r>
          </w:p>
        </w:tc>
      </w:tr>
    </w:tbl>
    <w:p w14:paraId="27633AB0" w14:textId="77777777" w:rsidR="00672A88" w:rsidRDefault="00672A88" w:rsidP="00672A88">
      <w:pPr>
        <w:pStyle w:val="NoSpacing"/>
      </w:pPr>
    </w:p>
    <w:p w14:paraId="24CF4051" w14:textId="77777777" w:rsidR="00672A88" w:rsidRDefault="00672A88" w:rsidP="00672A88">
      <w:pPr>
        <w:pStyle w:val="NoSpacing"/>
      </w:pPr>
    </w:p>
    <w:tbl>
      <w:tblPr>
        <w:tblStyle w:val="TableGrid"/>
        <w:tblW w:w="0" w:type="auto"/>
        <w:tblLook w:val="04A0" w:firstRow="1" w:lastRow="0" w:firstColumn="1" w:lastColumn="0" w:noHBand="0" w:noVBand="1"/>
      </w:tblPr>
      <w:tblGrid>
        <w:gridCol w:w="4946"/>
        <w:gridCol w:w="4630"/>
      </w:tblGrid>
      <w:tr w:rsidR="00672A88" w14:paraId="51D63F76" w14:textId="77777777" w:rsidTr="00762023">
        <w:tc>
          <w:tcPr>
            <w:tcW w:w="4946" w:type="dxa"/>
            <w:tcBorders>
              <w:right w:val="nil"/>
            </w:tcBorders>
            <w:shd w:val="clear" w:color="auto" w:fill="DBE5F1" w:themeFill="accent1" w:themeFillTint="33"/>
          </w:tcPr>
          <w:p w14:paraId="3DE316C1" w14:textId="77777777" w:rsidR="00672A88" w:rsidRDefault="00672A88" w:rsidP="00762023">
            <w:pPr>
              <w:pStyle w:val="NoSpacing"/>
            </w:pPr>
            <w:r>
              <w:t>Methods</w:t>
            </w:r>
          </w:p>
        </w:tc>
        <w:tc>
          <w:tcPr>
            <w:tcW w:w="4630" w:type="dxa"/>
            <w:tcBorders>
              <w:left w:val="nil"/>
            </w:tcBorders>
            <w:shd w:val="clear" w:color="auto" w:fill="DBE5F1" w:themeFill="accent1" w:themeFillTint="33"/>
          </w:tcPr>
          <w:p w14:paraId="4BECADD9" w14:textId="77777777" w:rsidR="00672A88" w:rsidRDefault="00672A88" w:rsidP="00762023">
            <w:pPr>
              <w:pStyle w:val="NoSpacing"/>
            </w:pPr>
          </w:p>
        </w:tc>
      </w:tr>
      <w:tr w:rsidR="00672A88" w14:paraId="33C4481B" w14:textId="77777777" w:rsidTr="00762023">
        <w:tc>
          <w:tcPr>
            <w:tcW w:w="4946" w:type="dxa"/>
          </w:tcPr>
          <w:p w14:paraId="234D85B5" w14:textId="77777777" w:rsidR="00672A88" w:rsidRPr="00045292" w:rsidRDefault="00672A88" w:rsidP="00762023">
            <w:pPr>
              <w:pStyle w:val="NoSpacing"/>
            </w:pPr>
            <w:r>
              <w:t>public void hideCheckBox(TreeNode treeNode)</w:t>
            </w:r>
          </w:p>
        </w:tc>
        <w:tc>
          <w:tcPr>
            <w:tcW w:w="4630" w:type="dxa"/>
          </w:tcPr>
          <w:p w14:paraId="700F438C" w14:textId="77777777" w:rsidR="00672A88" w:rsidRDefault="00672A88" w:rsidP="00762023">
            <w:pPr>
              <w:pStyle w:val="NoSpacing"/>
            </w:pPr>
            <w:r>
              <w:t>Hides the TreeNode check box of the node passed in.</w:t>
            </w:r>
          </w:p>
          <w:p w14:paraId="149F470D" w14:textId="77777777" w:rsidR="00672A88" w:rsidRDefault="00672A88" w:rsidP="00762023">
            <w:pPr>
              <w:pStyle w:val="NoSpacing"/>
            </w:pPr>
          </w:p>
          <w:p w14:paraId="3D75747F" w14:textId="77777777" w:rsidR="00672A88" w:rsidRDefault="00672A88" w:rsidP="00762023">
            <w:pPr>
              <w:pStyle w:val="NoSpacing"/>
            </w:pPr>
            <w:r>
              <w:t>Parameters:</w:t>
            </w:r>
          </w:p>
          <w:p w14:paraId="5E02FD82" w14:textId="77777777" w:rsidR="00672A88" w:rsidRDefault="00672A88" w:rsidP="00672A88">
            <w:pPr>
              <w:pStyle w:val="NoSpacing"/>
              <w:numPr>
                <w:ilvl w:val="0"/>
                <w:numId w:val="8"/>
              </w:numPr>
            </w:pPr>
            <w:r>
              <w:t>treeNode – reference to the TreeNode who’s  check box will be hidden.</w:t>
            </w:r>
          </w:p>
        </w:tc>
      </w:tr>
      <w:tr w:rsidR="00672A88" w14:paraId="33E5077F" w14:textId="77777777" w:rsidTr="00762023">
        <w:tc>
          <w:tcPr>
            <w:tcW w:w="4946" w:type="dxa"/>
          </w:tcPr>
          <w:p w14:paraId="0C0F1285" w14:textId="20959D51" w:rsidR="00672A88" w:rsidRDefault="00D36264" w:rsidP="00762023">
            <w:pPr>
              <w:pStyle w:val="NoSpacing"/>
            </w:pPr>
            <w:r>
              <w:t>P</w:t>
            </w:r>
            <w:r w:rsidR="00672A88">
              <w:t>ublic void setCheckBoxOfAllChildNodes(TreeNode treeNode, bool nodeChecked)</w:t>
            </w:r>
          </w:p>
        </w:tc>
        <w:tc>
          <w:tcPr>
            <w:tcW w:w="4630" w:type="dxa"/>
          </w:tcPr>
          <w:p w14:paraId="39464292" w14:textId="77777777" w:rsidR="00672A88" w:rsidRDefault="00672A88" w:rsidP="00762023">
            <w:pPr>
              <w:pStyle w:val="NoSpacing"/>
            </w:pPr>
            <w:r>
              <w:t>Checks or unchecks all child nodes of the tree node passed in.</w:t>
            </w:r>
          </w:p>
          <w:p w14:paraId="5774B51A" w14:textId="77777777" w:rsidR="00672A88" w:rsidRDefault="00672A88" w:rsidP="00762023">
            <w:pPr>
              <w:pStyle w:val="NoSpacing"/>
            </w:pPr>
          </w:p>
          <w:p w14:paraId="33548D06" w14:textId="77777777" w:rsidR="00672A88" w:rsidRDefault="00672A88" w:rsidP="00762023">
            <w:pPr>
              <w:pStyle w:val="NoSpacing"/>
            </w:pPr>
            <w:r>
              <w:t>Parameters:</w:t>
            </w:r>
          </w:p>
          <w:p w14:paraId="4DB2EC35" w14:textId="77777777" w:rsidR="00672A88" w:rsidRDefault="00672A88" w:rsidP="00672A88">
            <w:pPr>
              <w:pStyle w:val="NoSpacing"/>
              <w:numPr>
                <w:ilvl w:val="0"/>
                <w:numId w:val="8"/>
              </w:numPr>
            </w:pPr>
            <w:r>
              <w:t>treeNode – reference to the TreeNode whose check box will be hidden.</w:t>
            </w:r>
          </w:p>
          <w:p w14:paraId="641C7C9A" w14:textId="77777777" w:rsidR="00672A88" w:rsidRDefault="00672A88" w:rsidP="00672A88">
            <w:pPr>
              <w:pStyle w:val="NoSpacing"/>
              <w:numPr>
                <w:ilvl w:val="0"/>
                <w:numId w:val="8"/>
              </w:numPr>
            </w:pPr>
            <w:r>
              <w:t>nodeChecked – Boolean to indicate whether to check (true) or uncheck (false) the tree node’s check box.</w:t>
            </w:r>
          </w:p>
        </w:tc>
      </w:tr>
      <w:tr w:rsidR="00672A88" w14:paraId="02824ED3" w14:textId="77777777" w:rsidTr="00762023">
        <w:tc>
          <w:tcPr>
            <w:tcW w:w="4946" w:type="dxa"/>
          </w:tcPr>
          <w:p w14:paraId="745D6E06" w14:textId="53543051" w:rsidR="00672A88" w:rsidRDefault="00D36264" w:rsidP="00762023">
            <w:pPr>
              <w:pStyle w:val="NoSpacing"/>
            </w:pPr>
            <w:r>
              <w:t>P</w:t>
            </w:r>
            <w:r w:rsidR="00672A88">
              <w:t>ublic void setCheckBoxOfAllParentNodes(TreeNode treeNode, bool nodeChecked)</w:t>
            </w:r>
          </w:p>
        </w:tc>
        <w:tc>
          <w:tcPr>
            <w:tcW w:w="4630" w:type="dxa"/>
          </w:tcPr>
          <w:p w14:paraId="3F52C2AF" w14:textId="77777777" w:rsidR="00672A88" w:rsidRDefault="00672A88" w:rsidP="00762023">
            <w:pPr>
              <w:pStyle w:val="NoSpacing"/>
            </w:pPr>
            <w:r>
              <w:t>Checks or unchecks all parent nodes of the tree node passed in.</w:t>
            </w:r>
          </w:p>
          <w:p w14:paraId="650379A1" w14:textId="77777777" w:rsidR="00672A88" w:rsidRDefault="00672A88" w:rsidP="00762023">
            <w:pPr>
              <w:pStyle w:val="NoSpacing"/>
            </w:pPr>
          </w:p>
          <w:p w14:paraId="515E0F52" w14:textId="77777777" w:rsidR="00672A88" w:rsidRDefault="00672A88" w:rsidP="00762023">
            <w:pPr>
              <w:pStyle w:val="NoSpacing"/>
            </w:pPr>
            <w:r>
              <w:t>Parameters:</w:t>
            </w:r>
          </w:p>
          <w:p w14:paraId="207EA3F8" w14:textId="77777777" w:rsidR="00672A88" w:rsidRDefault="00672A88" w:rsidP="00672A88">
            <w:pPr>
              <w:pStyle w:val="NoSpacing"/>
              <w:numPr>
                <w:ilvl w:val="0"/>
                <w:numId w:val="8"/>
              </w:numPr>
            </w:pPr>
            <w:r>
              <w:t>treeNode – reference to the TreeNode whose check box will be hidden.</w:t>
            </w:r>
          </w:p>
          <w:p w14:paraId="35651924" w14:textId="77777777" w:rsidR="00672A88" w:rsidRDefault="00672A88" w:rsidP="00672A88">
            <w:pPr>
              <w:pStyle w:val="NoSpacing"/>
              <w:numPr>
                <w:ilvl w:val="0"/>
                <w:numId w:val="8"/>
              </w:numPr>
            </w:pPr>
            <w:r>
              <w:t>nodeChecked – Boolean to indicate whether to check (true) or uncheck (false) the tree node’s check box.</w:t>
            </w:r>
          </w:p>
        </w:tc>
      </w:tr>
      <w:tr w:rsidR="00672A88" w14:paraId="687DB4B1" w14:textId="77777777" w:rsidTr="00762023">
        <w:tc>
          <w:tcPr>
            <w:tcW w:w="4946" w:type="dxa"/>
          </w:tcPr>
          <w:p w14:paraId="5C16B8D6" w14:textId="77777777" w:rsidR="00672A88" w:rsidRDefault="00672A88" w:rsidP="00762023">
            <w:pPr>
              <w:pStyle w:val="NoSpacing"/>
            </w:pPr>
            <w:r>
              <w:t xml:space="preserve">Private void node_AfterCheck(object sender, </w:t>
            </w:r>
            <w:r>
              <w:lastRenderedPageBreak/>
              <w:t>TreeViewEventArgs eventArgs)</w:t>
            </w:r>
          </w:p>
        </w:tc>
        <w:tc>
          <w:tcPr>
            <w:tcW w:w="4630" w:type="dxa"/>
          </w:tcPr>
          <w:p w14:paraId="6EBDCED2" w14:textId="77777777" w:rsidR="00672A88" w:rsidRDefault="00672A88" w:rsidP="00762023">
            <w:pPr>
              <w:pStyle w:val="NoSpacing"/>
            </w:pPr>
            <w:r>
              <w:lastRenderedPageBreak/>
              <w:t xml:space="preserve">Called when a node is checked in the user </w:t>
            </w:r>
            <w:r>
              <w:lastRenderedPageBreak/>
              <w:t>interface. Sets the check boxes of parent and child nodes accordingly.</w:t>
            </w:r>
          </w:p>
          <w:p w14:paraId="02B44069" w14:textId="77777777" w:rsidR="00672A88" w:rsidRDefault="00672A88" w:rsidP="00762023">
            <w:pPr>
              <w:pStyle w:val="NoSpacing"/>
            </w:pPr>
          </w:p>
          <w:p w14:paraId="5817A1D5" w14:textId="77777777" w:rsidR="00672A88" w:rsidRDefault="00672A88" w:rsidP="00762023">
            <w:pPr>
              <w:pStyle w:val="NoSpacing"/>
            </w:pPr>
            <w:r>
              <w:t>Parameters:</w:t>
            </w:r>
          </w:p>
          <w:p w14:paraId="1DA8503C" w14:textId="77777777" w:rsidR="00672A88" w:rsidRDefault="00672A88" w:rsidP="00672A88">
            <w:pPr>
              <w:pStyle w:val="NoSpacing"/>
              <w:numPr>
                <w:ilvl w:val="0"/>
                <w:numId w:val="8"/>
              </w:numPr>
            </w:pPr>
            <w:r>
              <w:t>sender – reference to the control or object that raised the event.</w:t>
            </w:r>
          </w:p>
          <w:p w14:paraId="5D1ACED5" w14:textId="77777777" w:rsidR="00672A88" w:rsidRDefault="00672A88" w:rsidP="00672A88">
            <w:pPr>
              <w:pStyle w:val="NoSpacing"/>
              <w:numPr>
                <w:ilvl w:val="0"/>
                <w:numId w:val="8"/>
              </w:numPr>
            </w:pPr>
            <w:r>
              <w:t>eventArgs – reference to the TreeViewEventArgs class.</w:t>
            </w:r>
          </w:p>
        </w:tc>
      </w:tr>
      <w:tr w:rsidR="00672A88" w14:paraId="726788A2" w14:textId="77777777" w:rsidTr="00762023">
        <w:tc>
          <w:tcPr>
            <w:tcW w:w="4946" w:type="dxa"/>
          </w:tcPr>
          <w:p w14:paraId="3989D90C" w14:textId="77777777" w:rsidR="00672A88" w:rsidRDefault="00672A88" w:rsidP="00762023">
            <w:pPr>
              <w:pStyle w:val="NoSpacing"/>
            </w:pPr>
            <w:r>
              <w:lastRenderedPageBreak/>
              <w:t>Public void whatNodesAreChecked()</w:t>
            </w:r>
          </w:p>
        </w:tc>
        <w:tc>
          <w:tcPr>
            <w:tcW w:w="4630" w:type="dxa"/>
          </w:tcPr>
          <w:p w14:paraId="785866AA" w14:textId="77777777" w:rsidR="00672A88" w:rsidRDefault="00672A88" w:rsidP="00762023">
            <w:pPr>
              <w:pStyle w:val="NoSpacing"/>
            </w:pPr>
            <w:r>
              <w:t>Loops through the tree nodes to determine which ones are checked.</w:t>
            </w:r>
          </w:p>
        </w:tc>
      </w:tr>
      <w:tr w:rsidR="00672A88" w14:paraId="29DEC51A" w14:textId="77777777" w:rsidTr="00762023">
        <w:tc>
          <w:tcPr>
            <w:tcW w:w="4946" w:type="dxa"/>
          </w:tcPr>
          <w:p w14:paraId="08F198E1" w14:textId="77777777" w:rsidR="00672A88" w:rsidRDefault="00672A88" w:rsidP="00762023">
            <w:pPr>
              <w:pStyle w:val="NoSpacing"/>
            </w:pPr>
            <w:r>
              <w:t>Private void processTreeNodes(TreeNodeCollection treeNodes, int depth)</w:t>
            </w:r>
          </w:p>
        </w:tc>
        <w:tc>
          <w:tcPr>
            <w:tcW w:w="4630" w:type="dxa"/>
          </w:tcPr>
          <w:p w14:paraId="3782A41D" w14:textId="77777777" w:rsidR="00672A88" w:rsidRDefault="00672A88" w:rsidP="00762023">
            <w:pPr>
              <w:pStyle w:val="NoSpacing"/>
            </w:pPr>
            <w:r>
              <w:t>Loops through the lower level tree nodes to determine which ones are checked and writes the names of the checked nodes to the TreeView in the user interface.</w:t>
            </w:r>
          </w:p>
        </w:tc>
      </w:tr>
      <w:tr w:rsidR="00672A88" w14:paraId="7B90C806" w14:textId="77777777" w:rsidTr="00762023">
        <w:tc>
          <w:tcPr>
            <w:tcW w:w="4946" w:type="dxa"/>
          </w:tcPr>
          <w:p w14:paraId="623C44BE" w14:textId="77777777" w:rsidR="00672A88" w:rsidRDefault="00672A88" w:rsidP="00762023">
            <w:pPr>
              <w:pStyle w:val="NoSpacing"/>
            </w:pPr>
            <w:r>
              <w:t>Public void disableGenerateButton()</w:t>
            </w:r>
          </w:p>
        </w:tc>
        <w:tc>
          <w:tcPr>
            <w:tcW w:w="4630" w:type="dxa"/>
          </w:tcPr>
          <w:p w14:paraId="3D26261C" w14:textId="77777777" w:rsidR="00672A88" w:rsidRDefault="00672A88" w:rsidP="00762023">
            <w:pPr>
              <w:pStyle w:val="NoSpacing"/>
            </w:pPr>
            <w:r>
              <w:t>Disables the Generate Proto button.</w:t>
            </w:r>
          </w:p>
        </w:tc>
      </w:tr>
    </w:tbl>
    <w:p w14:paraId="7C5695CC" w14:textId="77777777" w:rsidR="00672A88" w:rsidRDefault="00672A88" w:rsidP="00672A88">
      <w:pPr>
        <w:pStyle w:val="NoSpacing"/>
      </w:pPr>
    </w:p>
    <w:p w14:paraId="166CD7C1" w14:textId="689DD782" w:rsidR="003E6709" w:rsidRDefault="003E6709">
      <w:pPr>
        <w:tabs>
          <w:tab w:val="clear" w:pos="180"/>
          <w:tab w:val="clear" w:pos="720"/>
        </w:tabs>
        <w:spacing w:before="0" w:after="0"/>
        <w:rPr>
          <w:rFonts w:asciiTheme="minorHAnsi" w:eastAsiaTheme="minorHAnsi" w:hAnsiTheme="minorHAnsi" w:cstheme="minorBidi"/>
          <w:szCs w:val="22"/>
        </w:rPr>
      </w:pPr>
      <w:r>
        <w:br w:type="page"/>
      </w:r>
    </w:p>
    <w:p w14:paraId="0A61929C" w14:textId="77777777" w:rsidR="003E6709" w:rsidRPr="000016E3" w:rsidRDefault="003E6709" w:rsidP="00672A88">
      <w:pPr>
        <w:pStyle w:val="NoSpacing"/>
      </w:pPr>
    </w:p>
    <w:p w14:paraId="20BDAA9F" w14:textId="5FCE8145" w:rsidR="00672A88" w:rsidRDefault="00D36264" w:rsidP="00D36264">
      <w:pPr>
        <w:pStyle w:val="Heading2"/>
        <w:numPr>
          <w:ilvl w:val="0"/>
          <w:numId w:val="0"/>
        </w:numPr>
      </w:pPr>
      <w:bookmarkStart w:id="19" w:name="_Toc522196719"/>
      <w:bookmarkStart w:id="20" w:name="_Toc6569562"/>
      <w:bookmarkStart w:id="21" w:name="_Toc6580766"/>
      <w:r>
        <w:t xml:space="preserve">2.4 </w:t>
      </w:r>
      <w:r w:rsidR="00672A88">
        <w:t>AboutBox</w:t>
      </w:r>
      <w:bookmarkEnd w:id="19"/>
      <w:bookmarkEnd w:id="20"/>
      <w:bookmarkEnd w:id="21"/>
    </w:p>
    <w:p w14:paraId="274764D0" w14:textId="77777777" w:rsidR="00672A88" w:rsidRDefault="00672A88" w:rsidP="00672A88">
      <w:pPr>
        <w:pStyle w:val="NoSpacing"/>
      </w:pPr>
      <w:r>
        <w:t>This is a Windows Form containing information about the application.</w:t>
      </w:r>
    </w:p>
    <w:p w14:paraId="78F34B3D" w14:textId="77777777" w:rsidR="00672A88" w:rsidRDefault="00672A88" w:rsidP="00672A88">
      <w:pPr>
        <w:pStyle w:val="NoSpacing"/>
      </w:pPr>
    </w:p>
    <w:p w14:paraId="289A4E89" w14:textId="6D90EE16" w:rsidR="00672A88" w:rsidRDefault="00871B92" w:rsidP="00672A88">
      <w:pPr>
        <w:pStyle w:val="NoSpacing"/>
      </w:pPr>
      <w:r>
        <w:rPr>
          <w:noProof/>
        </w:rPr>
        <w:drawing>
          <wp:inline distT="0" distB="0" distL="0" distR="0" wp14:anchorId="6C0AC3FE" wp14:editId="0EEDCD0F">
            <wp:extent cx="5943600" cy="2709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09545"/>
                    </a:xfrm>
                    <a:prstGeom prst="rect">
                      <a:avLst/>
                    </a:prstGeom>
                  </pic:spPr>
                </pic:pic>
              </a:graphicData>
            </a:graphic>
          </wp:inline>
        </w:drawing>
      </w:r>
    </w:p>
    <w:p w14:paraId="5C42323A" w14:textId="77777777" w:rsidR="003E6709" w:rsidRDefault="003E6709" w:rsidP="00672A88">
      <w:pPr>
        <w:pStyle w:val="NoSpacing"/>
      </w:pPr>
    </w:p>
    <w:p w14:paraId="728DC6D0" w14:textId="44112168" w:rsidR="003E6709" w:rsidRDefault="003E6709">
      <w:pPr>
        <w:tabs>
          <w:tab w:val="clear" w:pos="180"/>
          <w:tab w:val="clear" w:pos="720"/>
        </w:tabs>
        <w:spacing w:before="0" w:after="0"/>
        <w:rPr>
          <w:rFonts w:asciiTheme="minorHAnsi" w:eastAsiaTheme="minorHAnsi" w:hAnsiTheme="minorHAnsi" w:cstheme="minorBidi"/>
          <w:szCs w:val="22"/>
        </w:rPr>
      </w:pPr>
      <w:r>
        <w:br w:type="page"/>
      </w:r>
    </w:p>
    <w:p w14:paraId="603B78C2" w14:textId="77777777" w:rsidR="003E6709" w:rsidRPr="000016E3" w:rsidRDefault="003E6709" w:rsidP="00672A88">
      <w:pPr>
        <w:pStyle w:val="NoSpacing"/>
      </w:pPr>
    </w:p>
    <w:p w14:paraId="42C39C7C" w14:textId="104218D9" w:rsidR="00672A88" w:rsidRDefault="00D36264" w:rsidP="00D36264">
      <w:pPr>
        <w:pStyle w:val="Heading2"/>
        <w:numPr>
          <w:ilvl w:val="0"/>
          <w:numId w:val="0"/>
        </w:numPr>
      </w:pPr>
      <w:bookmarkStart w:id="22" w:name="_Toc522196720"/>
      <w:bookmarkStart w:id="23" w:name="_Toc6569563"/>
      <w:bookmarkStart w:id="24" w:name="_Toc6580767"/>
      <w:r>
        <w:t xml:space="preserve">2.5 </w:t>
      </w:r>
      <w:r w:rsidR="00672A88">
        <w:t>UserAction</w:t>
      </w:r>
      <w:bookmarkEnd w:id="22"/>
      <w:bookmarkEnd w:id="23"/>
      <w:bookmarkEnd w:id="24"/>
    </w:p>
    <w:p w14:paraId="65571C28" w14:textId="77777777" w:rsidR="00672A88" w:rsidRPr="005D033C" w:rsidRDefault="00672A88" w:rsidP="00672A88">
      <w:r>
        <w:t>This is the Windows Form inherited class to process user actions.</w:t>
      </w:r>
    </w:p>
    <w:tbl>
      <w:tblPr>
        <w:tblStyle w:val="TableGrid"/>
        <w:tblW w:w="0" w:type="auto"/>
        <w:tblLook w:val="04A0" w:firstRow="1" w:lastRow="0" w:firstColumn="1" w:lastColumn="0" w:noHBand="0" w:noVBand="1"/>
      </w:tblPr>
      <w:tblGrid>
        <w:gridCol w:w="4946"/>
        <w:gridCol w:w="4630"/>
      </w:tblGrid>
      <w:tr w:rsidR="00672A88" w14:paraId="630C6D7B" w14:textId="77777777" w:rsidTr="00762023">
        <w:tc>
          <w:tcPr>
            <w:tcW w:w="4946" w:type="dxa"/>
            <w:tcBorders>
              <w:right w:val="nil"/>
            </w:tcBorders>
            <w:shd w:val="clear" w:color="auto" w:fill="DBE5F1" w:themeFill="accent1" w:themeFillTint="33"/>
          </w:tcPr>
          <w:p w14:paraId="59E025F0" w14:textId="77777777" w:rsidR="00672A88" w:rsidRDefault="00672A88" w:rsidP="00762023">
            <w:pPr>
              <w:pStyle w:val="NoSpacing"/>
            </w:pPr>
            <w:r>
              <w:t>Methods</w:t>
            </w:r>
          </w:p>
        </w:tc>
        <w:tc>
          <w:tcPr>
            <w:tcW w:w="4630" w:type="dxa"/>
            <w:tcBorders>
              <w:left w:val="nil"/>
            </w:tcBorders>
            <w:shd w:val="clear" w:color="auto" w:fill="DBE5F1" w:themeFill="accent1" w:themeFillTint="33"/>
          </w:tcPr>
          <w:p w14:paraId="071C4840" w14:textId="77777777" w:rsidR="00672A88" w:rsidRDefault="00672A88" w:rsidP="00762023">
            <w:pPr>
              <w:pStyle w:val="NoSpacing"/>
            </w:pPr>
          </w:p>
        </w:tc>
      </w:tr>
      <w:tr w:rsidR="00672A88" w14:paraId="5F7CDB1D" w14:textId="77777777" w:rsidTr="00762023">
        <w:tc>
          <w:tcPr>
            <w:tcW w:w="4946" w:type="dxa"/>
          </w:tcPr>
          <w:p w14:paraId="6ED0E44B" w14:textId="77777777" w:rsidR="00672A88" w:rsidRPr="00045292" w:rsidRDefault="00672A88" w:rsidP="00762023">
            <w:pPr>
              <w:pStyle w:val="NoSpacing"/>
            </w:pPr>
            <w:r>
              <w:t>public void OnGenerateAction()</w:t>
            </w:r>
          </w:p>
        </w:tc>
        <w:tc>
          <w:tcPr>
            <w:tcW w:w="4630" w:type="dxa"/>
          </w:tcPr>
          <w:p w14:paraId="5ED2FE91" w14:textId="77777777" w:rsidR="00672A88" w:rsidRDefault="00672A88" w:rsidP="00762023">
            <w:pPr>
              <w:pStyle w:val="NoSpacing"/>
            </w:pPr>
            <w:r>
              <w:t>Processes the “Generate Protobuf” button click.</w:t>
            </w:r>
          </w:p>
        </w:tc>
      </w:tr>
      <w:tr w:rsidR="00672A88" w14:paraId="238321CD" w14:textId="77777777" w:rsidTr="00762023">
        <w:tc>
          <w:tcPr>
            <w:tcW w:w="4946" w:type="dxa"/>
          </w:tcPr>
          <w:p w14:paraId="53EECA97" w14:textId="7A127EBB" w:rsidR="00672A88" w:rsidRDefault="00D36264" w:rsidP="00762023">
            <w:pPr>
              <w:pStyle w:val="NoSpacing"/>
            </w:pPr>
            <w:r>
              <w:t>P</w:t>
            </w:r>
            <w:r w:rsidR="00672A88">
              <w:t>ublic void OnSaveAction()</w:t>
            </w:r>
          </w:p>
        </w:tc>
        <w:tc>
          <w:tcPr>
            <w:tcW w:w="4630" w:type="dxa"/>
          </w:tcPr>
          <w:p w14:paraId="0ADEE1A5" w14:textId="77777777" w:rsidR="00672A88" w:rsidRDefault="00672A88" w:rsidP="00762023">
            <w:pPr>
              <w:pStyle w:val="NoSpacing"/>
            </w:pPr>
            <w:r>
              <w:t>Processes the “Save Protobuf” button click.</w:t>
            </w:r>
          </w:p>
        </w:tc>
      </w:tr>
    </w:tbl>
    <w:p w14:paraId="78B48B6A" w14:textId="77777777" w:rsidR="00672A88" w:rsidRDefault="00672A88" w:rsidP="00672A88"/>
    <w:p w14:paraId="64948C7B" w14:textId="31DE3B01" w:rsidR="003E6709" w:rsidRDefault="003E6709">
      <w:pPr>
        <w:tabs>
          <w:tab w:val="clear" w:pos="180"/>
          <w:tab w:val="clear" w:pos="720"/>
        </w:tabs>
        <w:spacing w:before="0" w:after="0"/>
      </w:pPr>
      <w:r>
        <w:br w:type="page"/>
      </w:r>
    </w:p>
    <w:p w14:paraId="358A538E" w14:textId="77777777" w:rsidR="003E6709" w:rsidRPr="005D033C" w:rsidRDefault="003E6709" w:rsidP="00672A88"/>
    <w:p w14:paraId="41554876" w14:textId="3294D4FB" w:rsidR="00672A88" w:rsidRDefault="00D36264" w:rsidP="00D36264">
      <w:pPr>
        <w:pStyle w:val="Heading2"/>
        <w:numPr>
          <w:ilvl w:val="0"/>
          <w:numId w:val="0"/>
        </w:numPr>
      </w:pPr>
      <w:bookmarkStart w:id="25" w:name="_Toc522196721"/>
      <w:bookmarkStart w:id="26" w:name="_Toc6569564"/>
      <w:bookmarkStart w:id="27" w:name="_Toc6580768"/>
      <w:r>
        <w:t xml:space="preserve">2.6 </w:t>
      </w:r>
      <w:r w:rsidR="00672A88">
        <w:t>DataTypeConversion</w:t>
      </w:r>
      <w:bookmarkEnd w:id="25"/>
      <w:bookmarkEnd w:id="26"/>
      <w:bookmarkEnd w:id="27"/>
    </w:p>
    <w:p w14:paraId="7FC9A085" w14:textId="77777777" w:rsidR="00672A88" w:rsidRDefault="00672A88" w:rsidP="00672A88">
      <w:pPr>
        <w:pStyle w:val="NoSpacing"/>
      </w:pPr>
      <w:bookmarkStart w:id="28" w:name="_Hlk525463221"/>
      <w:r>
        <w:t>Converts from UML datatypes (Key) to Protobuf datatypes (Value).</w:t>
      </w:r>
      <w:bookmarkEnd w:id="28"/>
      <w:r>
        <w:t xml:space="preserve"> The class contains a Dictionary of key/value pairs and a supporting method to convert from the UML datatypes to the Protobuf datatypes.</w:t>
      </w:r>
    </w:p>
    <w:p w14:paraId="751FFD5B" w14:textId="77777777" w:rsidR="00672A88" w:rsidRDefault="00672A88" w:rsidP="00672A88">
      <w:pPr>
        <w:pStyle w:val="NoSpacing"/>
      </w:pPr>
    </w:p>
    <w:tbl>
      <w:tblPr>
        <w:tblStyle w:val="TableGrid"/>
        <w:tblW w:w="0" w:type="auto"/>
        <w:tblLook w:val="04A0" w:firstRow="1" w:lastRow="0" w:firstColumn="1" w:lastColumn="0" w:noHBand="0" w:noVBand="1"/>
      </w:tblPr>
      <w:tblGrid>
        <w:gridCol w:w="4672"/>
        <w:gridCol w:w="4678"/>
      </w:tblGrid>
      <w:tr w:rsidR="00672A88" w14:paraId="4810616B" w14:textId="77777777" w:rsidTr="00AC4395">
        <w:tc>
          <w:tcPr>
            <w:tcW w:w="4672" w:type="dxa"/>
            <w:tcBorders>
              <w:right w:val="nil"/>
            </w:tcBorders>
            <w:shd w:val="clear" w:color="auto" w:fill="DBE5F1" w:themeFill="accent1" w:themeFillTint="33"/>
          </w:tcPr>
          <w:p w14:paraId="674793C0" w14:textId="77777777" w:rsidR="00672A88" w:rsidRDefault="00672A88" w:rsidP="00762023">
            <w:pPr>
              <w:pStyle w:val="NoSpacing"/>
            </w:pPr>
            <w:r w:rsidRPr="00045292">
              <w:t>Class Variables</w:t>
            </w:r>
          </w:p>
        </w:tc>
        <w:tc>
          <w:tcPr>
            <w:tcW w:w="4678" w:type="dxa"/>
            <w:tcBorders>
              <w:left w:val="nil"/>
            </w:tcBorders>
            <w:shd w:val="clear" w:color="auto" w:fill="DBE5F1" w:themeFill="accent1" w:themeFillTint="33"/>
          </w:tcPr>
          <w:p w14:paraId="3FFC2B28" w14:textId="77777777" w:rsidR="00672A88" w:rsidRDefault="00672A88" w:rsidP="00762023">
            <w:pPr>
              <w:pStyle w:val="NoSpacing"/>
            </w:pPr>
          </w:p>
        </w:tc>
      </w:tr>
      <w:tr w:rsidR="00672A88" w14:paraId="10CBA85F" w14:textId="77777777" w:rsidTr="00AC4395">
        <w:tc>
          <w:tcPr>
            <w:tcW w:w="4672" w:type="dxa"/>
          </w:tcPr>
          <w:p w14:paraId="37760F14" w14:textId="77777777" w:rsidR="00672A88" w:rsidRPr="00045292" w:rsidRDefault="00672A88" w:rsidP="00762023">
            <w:pPr>
              <w:pStyle w:val="NoSpacing"/>
            </w:pPr>
            <w:r>
              <w:t>Dictionary&lt;String, String&gt;</w:t>
            </w:r>
          </w:p>
        </w:tc>
        <w:tc>
          <w:tcPr>
            <w:tcW w:w="4678" w:type="dxa"/>
          </w:tcPr>
          <w:p w14:paraId="472D3780" w14:textId="5EAE3E94" w:rsidR="00672A88" w:rsidRDefault="00AC4395" w:rsidP="00762023">
            <w:pPr>
              <w:pStyle w:val="NoSpacing"/>
            </w:pPr>
            <w:r>
              <w:t>invalidD</w:t>
            </w:r>
            <w:r w:rsidR="00672A88">
              <w:t>ataType</w:t>
            </w:r>
            <w:r>
              <w:t>Check</w:t>
            </w:r>
            <w:r w:rsidR="00672A88">
              <w:t>Dictionary</w:t>
            </w:r>
          </w:p>
          <w:p w14:paraId="2CB6FD0C" w14:textId="77777777" w:rsidR="00672A88" w:rsidRDefault="00672A88" w:rsidP="00762023">
            <w:pPr>
              <w:pStyle w:val="NoSpacing"/>
            </w:pPr>
          </w:p>
          <w:p w14:paraId="03167D25" w14:textId="58C8CC12" w:rsidR="00672A88" w:rsidRDefault="00672A88" w:rsidP="00762023">
            <w:pPr>
              <w:pStyle w:val="NoSpacing"/>
            </w:pPr>
            <w:r>
              <w:t xml:space="preserve">Dictionary of Key/Value pairs to correspond the UML datatypes (Key) to </w:t>
            </w:r>
            <w:r w:rsidR="00CD0C4B">
              <w:t xml:space="preserve">invalid </w:t>
            </w:r>
            <w:r>
              <w:t>Protobuf datatypes (Value).</w:t>
            </w:r>
          </w:p>
        </w:tc>
      </w:tr>
      <w:tr w:rsidR="00AC4395" w14:paraId="07CC6953" w14:textId="77777777" w:rsidTr="00AC4395">
        <w:tc>
          <w:tcPr>
            <w:tcW w:w="4672" w:type="dxa"/>
          </w:tcPr>
          <w:p w14:paraId="13ACD600" w14:textId="6407BA61" w:rsidR="00AC4395" w:rsidRDefault="00AC4395" w:rsidP="00AC4395">
            <w:pPr>
              <w:pStyle w:val="NoSpacing"/>
            </w:pPr>
            <w:r>
              <w:t>Dictionary&lt;String, String&gt;</w:t>
            </w:r>
          </w:p>
        </w:tc>
        <w:tc>
          <w:tcPr>
            <w:tcW w:w="4678" w:type="dxa"/>
          </w:tcPr>
          <w:p w14:paraId="1785F9CD" w14:textId="77777777" w:rsidR="00AC4395" w:rsidRDefault="00AC4395" w:rsidP="00AC4395">
            <w:pPr>
              <w:pStyle w:val="NoSpacing"/>
            </w:pPr>
            <w:r>
              <w:t>dataTypeDictionary</w:t>
            </w:r>
          </w:p>
          <w:p w14:paraId="09CCE9CB" w14:textId="77777777" w:rsidR="00AC4395" w:rsidRDefault="00AC4395" w:rsidP="00AC4395">
            <w:pPr>
              <w:pStyle w:val="NoSpacing"/>
            </w:pPr>
          </w:p>
          <w:p w14:paraId="689A7020" w14:textId="1531CCB1" w:rsidR="00AC4395" w:rsidRDefault="00AC4395" w:rsidP="00AC4395">
            <w:pPr>
              <w:pStyle w:val="NoSpacing"/>
            </w:pPr>
            <w:r>
              <w:t>Dictionary of Key/Value pairs to correspond the UML datatypes (Key) to Protobuf datatypes (Value).</w:t>
            </w:r>
          </w:p>
        </w:tc>
      </w:tr>
      <w:tr w:rsidR="00AC4395" w14:paraId="556A0233" w14:textId="77777777" w:rsidTr="00AC4395">
        <w:tc>
          <w:tcPr>
            <w:tcW w:w="4672" w:type="dxa"/>
          </w:tcPr>
          <w:p w14:paraId="7D1CFF9F" w14:textId="59D12AE8" w:rsidR="00AC4395" w:rsidRDefault="00AC4395" w:rsidP="00AC4395">
            <w:pPr>
              <w:pStyle w:val="NoSpacing"/>
            </w:pPr>
            <w:r>
              <w:t>Dictionary&lt;String, String&gt;</w:t>
            </w:r>
          </w:p>
        </w:tc>
        <w:tc>
          <w:tcPr>
            <w:tcW w:w="4678" w:type="dxa"/>
          </w:tcPr>
          <w:p w14:paraId="4867FF71" w14:textId="6412CA17" w:rsidR="00AC4395" w:rsidRDefault="00AC4395" w:rsidP="00AC4395">
            <w:pPr>
              <w:pStyle w:val="NoSpacing"/>
            </w:pPr>
            <w:r>
              <w:t>baseDataTypeDictionary</w:t>
            </w:r>
          </w:p>
          <w:p w14:paraId="58BF60E0" w14:textId="77777777" w:rsidR="00AC4395" w:rsidRDefault="00AC4395" w:rsidP="00AC4395">
            <w:pPr>
              <w:pStyle w:val="NoSpacing"/>
            </w:pPr>
          </w:p>
          <w:p w14:paraId="5C8780EE" w14:textId="05BF00D8" w:rsidR="00AC4395" w:rsidRDefault="00AC4395" w:rsidP="00AC4395">
            <w:pPr>
              <w:pStyle w:val="NoSpacing"/>
            </w:pPr>
            <w:r>
              <w:t xml:space="preserve">Dictionary of Key/Value pairs to correspond the UML </w:t>
            </w:r>
            <w:r w:rsidR="00A22170">
              <w:t xml:space="preserve">base </w:t>
            </w:r>
            <w:r>
              <w:t>datatypes (Key) to Protobuf datatypes (Value).</w:t>
            </w:r>
            <w:r w:rsidR="00A22170">
              <w:t xml:space="preserve"> The UML base datatypes are </w:t>
            </w:r>
            <w:r w:rsidR="00A210B3">
              <w:t>determined from base data type classes.</w:t>
            </w:r>
          </w:p>
        </w:tc>
      </w:tr>
    </w:tbl>
    <w:p w14:paraId="7006F344" w14:textId="77777777" w:rsidR="00672A88" w:rsidRDefault="00672A88" w:rsidP="00672A88">
      <w:pPr>
        <w:pStyle w:val="NoSpacing"/>
      </w:pPr>
    </w:p>
    <w:p w14:paraId="55AF75BB" w14:textId="1B225EAE" w:rsidR="00672A88" w:rsidRDefault="00F216AA" w:rsidP="00672A88">
      <w:pPr>
        <w:pStyle w:val="NoSpacing"/>
      </w:pPr>
      <w:bookmarkStart w:id="29" w:name="_Hlk525463059"/>
      <w:r>
        <w:t>invalidD</w:t>
      </w:r>
      <w:r w:rsidR="00672A88">
        <w:t>ataTypeDictionary</w:t>
      </w:r>
    </w:p>
    <w:p w14:paraId="474474DA" w14:textId="77777777" w:rsidR="00672A88" w:rsidRPr="00A13E9E" w:rsidRDefault="00672A88" w:rsidP="00672A88">
      <w:pPr>
        <w:pStyle w:val="NoSpacing"/>
      </w:pPr>
    </w:p>
    <w:tbl>
      <w:tblPr>
        <w:tblW w:w="8342" w:type="dxa"/>
        <w:tblInd w:w="113" w:type="dxa"/>
        <w:tblLook w:val="04A0" w:firstRow="1" w:lastRow="0" w:firstColumn="1" w:lastColumn="0" w:noHBand="0" w:noVBand="1"/>
      </w:tblPr>
      <w:tblGrid>
        <w:gridCol w:w="3955"/>
        <w:gridCol w:w="4387"/>
      </w:tblGrid>
      <w:tr w:rsidR="00672A88" w:rsidRPr="003C0408" w14:paraId="2533C5D0" w14:textId="77777777" w:rsidTr="00CD0C4B">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843BAF2" w14:textId="77777777" w:rsidR="00672A88" w:rsidRPr="003C0408" w:rsidRDefault="00672A88" w:rsidP="00762023">
            <w:pPr>
              <w:spacing w:after="0"/>
              <w:ind w:left="-108"/>
              <w:rPr>
                <w:rFonts w:ascii="Calibri" w:hAnsi="Calibri" w:cs="Calibri"/>
                <w:b/>
                <w:color w:val="000000"/>
              </w:rPr>
            </w:pPr>
            <w:r w:rsidRPr="003C0408">
              <w:rPr>
                <w:rFonts w:ascii="Calibri" w:hAnsi="Calibri" w:cs="Calibri"/>
                <w:b/>
                <w:color w:val="000000"/>
              </w:rPr>
              <w:t>Key</w:t>
            </w:r>
          </w:p>
        </w:tc>
        <w:tc>
          <w:tcPr>
            <w:tcW w:w="4387"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49679108" w14:textId="77777777" w:rsidR="00672A88" w:rsidRPr="003C0408" w:rsidRDefault="00672A88" w:rsidP="00762023">
            <w:pPr>
              <w:spacing w:after="0"/>
              <w:rPr>
                <w:rFonts w:ascii="Calibri" w:hAnsi="Calibri" w:cs="Calibri"/>
                <w:b/>
                <w:color w:val="000000"/>
              </w:rPr>
            </w:pPr>
            <w:r w:rsidRPr="003C0408">
              <w:rPr>
                <w:rFonts w:ascii="Calibri" w:hAnsi="Calibri" w:cs="Calibri"/>
                <w:b/>
                <w:color w:val="000000"/>
              </w:rPr>
              <w:t>Value</w:t>
            </w:r>
          </w:p>
        </w:tc>
      </w:tr>
      <w:tr w:rsidR="00672A88" w:rsidRPr="003C0408" w14:paraId="711334D6"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79D23F09"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bool</w:t>
            </w:r>
          </w:p>
        </w:tc>
        <w:tc>
          <w:tcPr>
            <w:tcW w:w="4387" w:type="dxa"/>
            <w:tcBorders>
              <w:top w:val="nil"/>
              <w:left w:val="nil"/>
              <w:bottom w:val="single" w:sz="4" w:space="0" w:color="auto"/>
              <w:right w:val="single" w:sz="4" w:space="0" w:color="auto"/>
            </w:tcBorders>
            <w:shd w:val="clear" w:color="auto" w:fill="auto"/>
            <w:noWrap/>
            <w:vAlign w:val="bottom"/>
            <w:hideMark/>
          </w:tcPr>
          <w:p w14:paraId="11C942C5" w14:textId="6ADCF219" w:rsidR="00672A88" w:rsidRPr="003C0408" w:rsidRDefault="00672A88" w:rsidP="00762023">
            <w:pPr>
              <w:spacing w:after="0"/>
              <w:rPr>
                <w:rFonts w:ascii="Calibri" w:hAnsi="Calibri" w:cs="Calibri"/>
                <w:color w:val="000000"/>
              </w:rPr>
            </w:pPr>
            <w:r w:rsidRPr="001A75A2">
              <w:rPr>
                <w:rFonts w:ascii="Calibri" w:hAnsi="Calibri" w:cs="Calibri"/>
                <w:color w:val="000000"/>
                <w:highlight w:val="yellow"/>
              </w:rPr>
              <w:t>bool</w:t>
            </w:r>
            <w:r w:rsidR="00F216AA">
              <w:rPr>
                <w:rFonts w:ascii="Calibri" w:hAnsi="Calibri" w:cs="Calibri"/>
                <w:color w:val="000000"/>
              </w:rPr>
              <w:t xml:space="preserve"> </w:t>
            </w:r>
            <w:r w:rsidR="00D36264">
              <w:rPr>
                <w:rFonts w:ascii="Calibri" w:hAnsi="Calibri" w:cs="Calibri"/>
                <w:color w:val="000000"/>
              </w:rPr>
              <w:t>–</w:t>
            </w:r>
            <w:r w:rsidR="00F216AA">
              <w:rPr>
                <w:rFonts w:ascii="Calibri" w:hAnsi="Calibri" w:cs="Calibri"/>
                <w:color w:val="000000"/>
              </w:rPr>
              <w:t xml:space="preserve"> Invalid data type in Open FMB Model</w:t>
            </w:r>
          </w:p>
        </w:tc>
      </w:tr>
      <w:tr w:rsidR="00672A88" w:rsidRPr="003C0408" w14:paraId="0CA65A6C"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150B6C78"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byte</w:t>
            </w:r>
          </w:p>
        </w:tc>
        <w:tc>
          <w:tcPr>
            <w:tcW w:w="4387" w:type="dxa"/>
            <w:tcBorders>
              <w:top w:val="nil"/>
              <w:left w:val="nil"/>
              <w:bottom w:val="single" w:sz="4" w:space="0" w:color="auto"/>
              <w:right w:val="single" w:sz="4" w:space="0" w:color="auto"/>
            </w:tcBorders>
            <w:shd w:val="clear" w:color="auto" w:fill="auto"/>
            <w:noWrap/>
            <w:vAlign w:val="bottom"/>
            <w:hideMark/>
          </w:tcPr>
          <w:p w14:paraId="724CF029" w14:textId="7F9453E2" w:rsidR="00672A88" w:rsidRPr="003C0408" w:rsidRDefault="00672A88" w:rsidP="00762023">
            <w:pPr>
              <w:spacing w:after="0"/>
              <w:rPr>
                <w:rFonts w:ascii="Calibri" w:hAnsi="Calibri" w:cs="Calibri"/>
                <w:color w:val="000000"/>
              </w:rPr>
            </w:pPr>
            <w:r w:rsidRPr="003C0408">
              <w:rPr>
                <w:rFonts w:ascii="Calibri" w:hAnsi="Calibri" w:cs="Calibri"/>
                <w:color w:val="000000"/>
              </w:rPr>
              <w:t>int32</w:t>
            </w:r>
            <w:r w:rsidR="00F216AA">
              <w:rPr>
                <w:rFonts w:ascii="Calibri" w:hAnsi="Calibri" w:cs="Calibri"/>
                <w:color w:val="000000"/>
              </w:rPr>
              <w:t xml:space="preserve"> </w:t>
            </w:r>
            <w:r w:rsidR="00D36264">
              <w:rPr>
                <w:rFonts w:ascii="Calibri" w:hAnsi="Calibri" w:cs="Calibri"/>
                <w:color w:val="000000"/>
              </w:rPr>
              <w:t>–</w:t>
            </w:r>
            <w:r w:rsidR="00F216AA">
              <w:rPr>
                <w:rFonts w:ascii="Calibri" w:hAnsi="Calibri" w:cs="Calibri"/>
                <w:color w:val="000000"/>
              </w:rPr>
              <w:t xml:space="preserve"> Invalid data type in Open FMB Model</w:t>
            </w:r>
          </w:p>
        </w:tc>
      </w:tr>
      <w:tr w:rsidR="00672A88" w:rsidRPr="003C0408" w14:paraId="1E3A7F45"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4E788B8"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float</w:t>
            </w:r>
          </w:p>
        </w:tc>
        <w:tc>
          <w:tcPr>
            <w:tcW w:w="4387" w:type="dxa"/>
            <w:tcBorders>
              <w:top w:val="nil"/>
              <w:left w:val="nil"/>
              <w:bottom w:val="single" w:sz="4" w:space="0" w:color="auto"/>
              <w:right w:val="single" w:sz="4" w:space="0" w:color="auto"/>
            </w:tcBorders>
            <w:shd w:val="clear" w:color="auto" w:fill="auto"/>
            <w:noWrap/>
            <w:vAlign w:val="bottom"/>
            <w:hideMark/>
          </w:tcPr>
          <w:p w14:paraId="2174F07C" w14:textId="087F024B" w:rsidR="00672A88" w:rsidRPr="003C0408" w:rsidRDefault="00672A88" w:rsidP="00762023">
            <w:pPr>
              <w:spacing w:after="0"/>
              <w:rPr>
                <w:rFonts w:ascii="Calibri" w:hAnsi="Calibri" w:cs="Calibri"/>
                <w:color w:val="000000"/>
              </w:rPr>
            </w:pPr>
            <w:r w:rsidRPr="001A75A2">
              <w:rPr>
                <w:rFonts w:ascii="Calibri" w:hAnsi="Calibri" w:cs="Calibri"/>
                <w:color w:val="000000"/>
                <w:highlight w:val="yellow"/>
              </w:rPr>
              <w:t>float</w:t>
            </w:r>
            <w:r w:rsidR="00F216AA">
              <w:rPr>
                <w:rFonts w:ascii="Calibri" w:hAnsi="Calibri" w:cs="Calibri"/>
                <w:color w:val="000000"/>
              </w:rPr>
              <w:t xml:space="preserve"> </w:t>
            </w:r>
            <w:r w:rsidR="00D36264">
              <w:rPr>
                <w:rFonts w:ascii="Calibri" w:hAnsi="Calibri" w:cs="Calibri"/>
                <w:color w:val="000000"/>
              </w:rPr>
              <w:t>–</w:t>
            </w:r>
            <w:r w:rsidR="00F216AA">
              <w:rPr>
                <w:rFonts w:ascii="Calibri" w:hAnsi="Calibri" w:cs="Calibri"/>
                <w:color w:val="000000"/>
              </w:rPr>
              <w:t xml:space="preserve"> Invalid data type in Open FMB Model</w:t>
            </w:r>
          </w:p>
        </w:tc>
      </w:tr>
      <w:tr w:rsidR="00672A88" w:rsidRPr="003C0408" w14:paraId="4C5F3B3B"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0CDA554F"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int</w:t>
            </w:r>
          </w:p>
        </w:tc>
        <w:tc>
          <w:tcPr>
            <w:tcW w:w="4387" w:type="dxa"/>
            <w:tcBorders>
              <w:top w:val="nil"/>
              <w:left w:val="nil"/>
              <w:bottom w:val="single" w:sz="4" w:space="0" w:color="auto"/>
              <w:right w:val="single" w:sz="4" w:space="0" w:color="auto"/>
            </w:tcBorders>
            <w:shd w:val="clear" w:color="auto" w:fill="auto"/>
            <w:noWrap/>
            <w:vAlign w:val="bottom"/>
            <w:hideMark/>
          </w:tcPr>
          <w:p w14:paraId="2F0776A4" w14:textId="6E3A520D" w:rsidR="00672A88" w:rsidRPr="003C0408" w:rsidRDefault="00672A88" w:rsidP="00762023">
            <w:pPr>
              <w:spacing w:after="0"/>
              <w:rPr>
                <w:rFonts w:ascii="Calibri" w:hAnsi="Calibri" w:cs="Calibri"/>
                <w:color w:val="000000"/>
              </w:rPr>
            </w:pPr>
            <w:r w:rsidRPr="003C0408">
              <w:rPr>
                <w:rFonts w:ascii="Calibri" w:hAnsi="Calibri" w:cs="Calibri"/>
                <w:color w:val="000000"/>
              </w:rPr>
              <w:t>int32</w:t>
            </w:r>
            <w:r w:rsidR="00F216AA">
              <w:rPr>
                <w:rFonts w:ascii="Calibri" w:hAnsi="Calibri" w:cs="Calibri"/>
                <w:color w:val="000000"/>
              </w:rPr>
              <w:t xml:space="preserve"> </w:t>
            </w:r>
            <w:r w:rsidR="00D36264">
              <w:rPr>
                <w:rFonts w:ascii="Calibri" w:hAnsi="Calibri" w:cs="Calibri"/>
                <w:color w:val="000000"/>
              </w:rPr>
              <w:t>–</w:t>
            </w:r>
            <w:r w:rsidR="00F216AA">
              <w:rPr>
                <w:rFonts w:ascii="Calibri" w:hAnsi="Calibri" w:cs="Calibri"/>
                <w:color w:val="000000"/>
              </w:rPr>
              <w:t xml:space="preserve"> Invalid data type in Open FMB Model</w:t>
            </w:r>
          </w:p>
        </w:tc>
      </w:tr>
      <w:tr w:rsidR="00672A88" w:rsidRPr="003C0408" w14:paraId="2BC2A0F8"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7C703579"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integer</w:t>
            </w:r>
          </w:p>
        </w:tc>
        <w:tc>
          <w:tcPr>
            <w:tcW w:w="4387" w:type="dxa"/>
            <w:tcBorders>
              <w:top w:val="nil"/>
              <w:left w:val="nil"/>
              <w:bottom w:val="single" w:sz="4" w:space="0" w:color="auto"/>
              <w:right w:val="single" w:sz="4" w:space="0" w:color="auto"/>
            </w:tcBorders>
            <w:shd w:val="clear" w:color="auto" w:fill="auto"/>
            <w:noWrap/>
            <w:vAlign w:val="bottom"/>
            <w:hideMark/>
          </w:tcPr>
          <w:p w14:paraId="77C06A80" w14:textId="6BC2912D" w:rsidR="00672A88" w:rsidRPr="003C0408" w:rsidRDefault="00672A88" w:rsidP="00762023">
            <w:pPr>
              <w:spacing w:after="0"/>
              <w:rPr>
                <w:rFonts w:ascii="Calibri" w:hAnsi="Calibri" w:cs="Calibri"/>
                <w:color w:val="000000"/>
              </w:rPr>
            </w:pPr>
            <w:r w:rsidRPr="003C0408">
              <w:rPr>
                <w:rFonts w:ascii="Calibri" w:hAnsi="Calibri" w:cs="Calibri"/>
                <w:color w:val="000000"/>
              </w:rPr>
              <w:t>int32</w:t>
            </w:r>
            <w:r w:rsidR="00F216AA">
              <w:rPr>
                <w:rFonts w:ascii="Calibri" w:hAnsi="Calibri" w:cs="Calibri"/>
                <w:color w:val="000000"/>
              </w:rPr>
              <w:t xml:space="preserve"> </w:t>
            </w:r>
            <w:r w:rsidR="00D36264">
              <w:rPr>
                <w:rFonts w:ascii="Calibri" w:hAnsi="Calibri" w:cs="Calibri"/>
                <w:color w:val="000000"/>
              </w:rPr>
              <w:t>–</w:t>
            </w:r>
            <w:r w:rsidR="00F216AA">
              <w:rPr>
                <w:rFonts w:ascii="Calibri" w:hAnsi="Calibri" w:cs="Calibri"/>
                <w:color w:val="000000"/>
              </w:rPr>
              <w:t xml:space="preserve"> Invalid data type in Open FMB Model</w:t>
            </w:r>
          </w:p>
        </w:tc>
      </w:tr>
      <w:tr w:rsidR="00672A88" w:rsidRPr="003C0408" w14:paraId="190FEE6E"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4A6164B"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INT8</w:t>
            </w:r>
          </w:p>
        </w:tc>
        <w:tc>
          <w:tcPr>
            <w:tcW w:w="4387" w:type="dxa"/>
            <w:tcBorders>
              <w:top w:val="nil"/>
              <w:left w:val="nil"/>
              <w:bottom w:val="single" w:sz="4" w:space="0" w:color="auto"/>
              <w:right w:val="single" w:sz="4" w:space="0" w:color="auto"/>
            </w:tcBorders>
            <w:shd w:val="clear" w:color="auto" w:fill="auto"/>
            <w:noWrap/>
            <w:vAlign w:val="bottom"/>
            <w:hideMark/>
          </w:tcPr>
          <w:p w14:paraId="52B23108" w14:textId="4C5ED3E8" w:rsidR="00672A88" w:rsidRPr="003C0408" w:rsidRDefault="00672A88" w:rsidP="00762023">
            <w:pPr>
              <w:spacing w:after="0"/>
              <w:rPr>
                <w:rFonts w:ascii="Calibri" w:hAnsi="Calibri" w:cs="Calibri"/>
                <w:color w:val="000000"/>
              </w:rPr>
            </w:pPr>
            <w:r w:rsidRPr="003C0408">
              <w:rPr>
                <w:rFonts w:ascii="Calibri" w:hAnsi="Calibri" w:cs="Calibri"/>
                <w:color w:val="000000"/>
              </w:rPr>
              <w:t>int32</w:t>
            </w:r>
            <w:r w:rsidR="00F216AA">
              <w:rPr>
                <w:rFonts w:ascii="Calibri" w:hAnsi="Calibri" w:cs="Calibri"/>
                <w:color w:val="000000"/>
              </w:rPr>
              <w:t xml:space="preserve"> </w:t>
            </w:r>
            <w:r w:rsidR="00D36264">
              <w:rPr>
                <w:rFonts w:ascii="Calibri" w:hAnsi="Calibri" w:cs="Calibri"/>
                <w:color w:val="000000"/>
              </w:rPr>
              <w:t>–</w:t>
            </w:r>
            <w:r w:rsidR="00F216AA">
              <w:rPr>
                <w:rFonts w:ascii="Calibri" w:hAnsi="Calibri" w:cs="Calibri"/>
                <w:color w:val="000000"/>
              </w:rPr>
              <w:t xml:space="preserve"> Invalid data type in Open FMB Model</w:t>
            </w:r>
          </w:p>
        </w:tc>
      </w:tr>
      <w:tr w:rsidR="00672A88" w:rsidRPr="003C0408" w14:paraId="304D2C4C"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133AA25E"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INT16</w:t>
            </w:r>
          </w:p>
        </w:tc>
        <w:tc>
          <w:tcPr>
            <w:tcW w:w="4387" w:type="dxa"/>
            <w:tcBorders>
              <w:top w:val="nil"/>
              <w:left w:val="nil"/>
              <w:bottom w:val="single" w:sz="4" w:space="0" w:color="auto"/>
              <w:right w:val="single" w:sz="4" w:space="0" w:color="auto"/>
            </w:tcBorders>
            <w:shd w:val="clear" w:color="auto" w:fill="auto"/>
            <w:noWrap/>
            <w:vAlign w:val="bottom"/>
            <w:hideMark/>
          </w:tcPr>
          <w:p w14:paraId="4B73B0A9" w14:textId="736E1806" w:rsidR="00672A88" w:rsidRPr="003C0408" w:rsidRDefault="00672A88" w:rsidP="00762023">
            <w:pPr>
              <w:spacing w:after="0"/>
              <w:rPr>
                <w:rFonts w:ascii="Calibri" w:hAnsi="Calibri" w:cs="Calibri"/>
                <w:color w:val="000000"/>
              </w:rPr>
            </w:pPr>
            <w:r w:rsidRPr="003C0408">
              <w:rPr>
                <w:rFonts w:ascii="Calibri" w:hAnsi="Calibri" w:cs="Calibri"/>
                <w:color w:val="000000"/>
              </w:rPr>
              <w:t>int32</w:t>
            </w:r>
            <w:r w:rsidR="00F216AA">
              <w:rPr>
                <w:rFonts w:ascii="Calibri" w:hAnsi="Calibri" w:cs="Calibri"/>
                <w:color w:val="000000"/>
              </w:rPr>
              <w:t xml:space="preserve"> </w:t>
            </w:r>
            <w:r w:rsidR="00D36264">
              <w:rPr>
                <w:rFonts w:ascii="Calibri" w:hAnsi="Calibri" w:cs="Calibri"/>
                <w:color w:val="000000"/>
              </w:rPr>
              <w:t>–</w:t>
            </w:r>
            <w:r w:rsidR="00F216AA">
              <w:rPr>
                <w:rFonts w:ascii="Calibri" w:hAnsi="Calibri" w:cs="Calibri"/>
                <w:color w:val="000000"/>
              </w:rPr>
              <w:t xml:space="preserve"> Invalid data type in Open FMB Model</w:t>
            </w:r>
          </w:p>
        </w:tc>
      </w:tr>
      <w:tr w:rsidR="00672A88" w:rsidRPr="003C0408" w14:paraId="3F48C688"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4597DCDF"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INT8U</w:t>
            </w:r>
          </w:p>
        </w:tc>
        <w:tc>
          <w:tcPr>
            <w:tcW w:w="4387" w:type="dxa"/>
            <w:tcBorders>
              <w:top w:val="nil"/>
              <w:left w:val="nil"/>
              <w:bottom w:val="single" w:sz="4" w:space="0" w:color="auto"/>
              <w:right w:val="single" w:sz="4" w:space="0" w:color="auto"/>
            </w:tcBorders>
            <w:shd w:val="clear" w:color="auto" w:fill="auto"/>
            <w:noWrap/>
            <w:vAlign w:val="bottom"/>
            <w:hideMark/>
          </w:tcPr>
          <w:p w14:paraId="6E013485" w14:textId="4F2D3617" w:rsidR="00672A88" w:rsidRPr="003C0408" w:rsidRDefault="00672A88" w:rsidP="00762023">
            <w:pPr>
              <w:spacing w:after="0"/>
              <w:rPr>
                <w:rFonts w:ascii="Calibri" w:hAnsi="Calibri" w:cs="Calibri"/>
                <w:color w:val="000000"/>
              </w:rPr>
            </w:pPr>
            <w:r w:rsidRPr="003C0408">
              <w:rPr>
                <w:rFonts w:ascii="Calibri" w:hAnsi="Calibri" w:cs="Calibri"/>
                <w:color w:val="000000"/>
              </w:rPr>
              <w:t>uint32</w:t>
            </w:r>
            <w:r w:rsidR="00F216AA">
              <w:rPr>
                <w:rFonts w:ascii="Calibri" w:hAnsi="Calibri" w:cs="Calibri"/>
                <w:color w:val="000000"/>
              </w:rPr>
              <w:t xml:space="preserve"> </w:t>
            </w:r>
            <w:r w:rsidR="00D36264">
              <w:rPr>
                <w:rFonts w:ascii="Calibri" w:hAnsi="Calibri" w:cs="Calibri"/>
                <w:color w:val="000000"/>
              </w:rPr>
              <w:t>–</w:t>
            </w:r>
            <w:r w:rsidR="00F216AA">
              <w:rPr>
                <w:rFonts w:ascii="Calibri" w:hAnsi="Calibri" w:cs="Calibri"/>
                <w:color w:val="000000"/>
              </w:rPr>
              <w:t xml:space="preserve"> Invalid data type in Open FMB Model</w:t>
            </w:r>
          </w:p>
        </w:tc>
      </w:tr>
      <w:tr w:rsidR="00672A88" w:rsidRPr="003C0408" w14:paraId="154489A6"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5F51EC1"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INT16U</w:t>
            </w:r>
          </w:p>
        </w:tc>
        <w:tc>
          <w:tcPr>
            <w:tcW w:w="4387" w:type="dxa"/>
            <w:tcBorders>
              <w:top w:val="nil"/>
              <w:left w:val="nil"/>
              <w:bottom w:val="single" w:sz="4" w:space="0" w:color="auto"/>
              <w:right w:val="single" w:sz="4" w:space="0" w:color="auto"/>
            </w:tcBorders>
            <w:shd w:val="clear" w:color="auto" w:fill="auto"/>
            <w:noWrap/>
            <w:vAlign w:val="bottom"/>
            <w:hideMark/>
          </w:tcPr>
          <w:p w14:paraId="07A9B9AB" w14:textId="3309964A" w:rsidR="00672A88" w:rsidRPr="003C0408" w:rsidRDefault="00672A88" w:rsidP="00762023">
            <w:pPr>
              <w:spacing w:after="0"/>
              <w:rPr>
                <w:rFonts w:ascii="Calibri" w:hAnsi="Calibri" w:cs="Calibri"/>
                <w:color w:val="000000"/>
              </w:rPr>
            </w:pPr>
            <w:r w:rsidRPr="003C0408">
              <w:rPr>
                <w:rFonts w:ascii="Calibri" w:hAnsi="Calibri" w:cs="Calibri"/>
                <w:color w:val="000000"/>
              </w:rPr>
              <w:t>uint32</w:t>
            </w:r>
            <w:r w:rsidR="00F216AA">
              <w:rPr>
                <w:rFonts w:ascii="Calibri" w:hAnsi="Calibri" w:cs="Calibri"/>
                <w:color w:val="000000"/>
              </w:rPr>
              <w:t xml:space="preserve"> </w:t>
            </w:r>
            <w:r w:rsidR="00D36264">
              <w:rPr>
                <w:rFonts w:ascii="Calibri" w:hAnsi="Calibri" w:cs="Calibri"/>
                <w:color w:val="000000"/>
              </w:rPr>
              <w:t>–</w:t>
            </w:r>
            <w:r w:rsidR="00F216AA">
              <w:rPr>
                <w:rFonts w:ascii="Calibri" w:hAnsi="Calibri" w:cs="Calibri"/>
                <w:color w:val="000000"/>
              </w:rPr>
              <w:t xml:space="preserve"> Invalid data type in Open FMB Model</w:t>
            </w:r>
          </w:p>
        </w:tc>
      </w:tr>
      <w:tr w:rsidR="00672A88" w:rsidRPr="003C0408" w14:paraId="06A997DE"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187759F4"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negativeInteger</w:t>
            </w:r>
          </w:p>
        </w:tc>
        <w:tc>
          <w:tcPr>
            <w:tcW w:w="4387" w:type="dxa"/>
            <w:tcBorders>
              <w:top w:val="nil"/>
              <w:left w:val="nil"/>
              <w:bottom w:val="single" w:sz="4" w:space="0" w:color="auto"/>
              <w:right w:val="single" w:sz="4" w:space="0" w:color="auto"/>
            </w:tcBorders>
            <w:shd w:val="clear" w:color="auto" w:fill="auto"/>
            <w:noWrap/>
            <w:vAlign w:val="bottom"/>
            <w:hideMark/>
          </w:tcPr>
          <w:p w14:paraId="35C2A10F" w14:textId="115D99C5" w:rsidR="00672A88" w:rsidRPr="003C0408" w:rsidRDefault="00672A88" w:rsidP="00762023">
            <w:pPr>
              <w:spacing w:after="0"/>
              <w:rPr>
                <w:rFonts w:ascii="Calibri" w:hAnsi="Calibri" w:cs="Calibri"/>
                <w:color w:val="000000"/>
              </w:rPr>
            </w:pPr>
            <w:r w:rsidRPr="003C0408">
              <w:rPr>
                <w:rFonts w:ascii="Calibri" w:hAnsi="Calibri" w:cs="Calibri"/>
                <w:color w:val="000000"/>
              </w:rPr>
              <w:t>sint32</w:t>
            </w:r>
            <w:r w:rsidR="00F216AA">
              <w:rPr>
                <w:rFonts w:ascii="Calibri" w:hAnsi="Calibri" w:cs="Calibri"/>
                <w:color w:val="000000"/>
              </w:rPr>
              <w:t xml:space="preserve"> </w:t>
            </w:r>
            <w:r w:rsidR="00D36264">
              <w:rPr>
                <w:rFonts w:ascii="Calibri" w:hAnsi="Calibri" w:cs="Calibri"/>
                <w:color w:val="000000"/>
              </w:rPr>
              <w:t>–</w:t>
            </w:r>
            <w:r w:rsidR="00F216AA">
              <w:rPr>
                <w:rFonts w:ascii="Calibri" w:hAnsi="Calibri" w:cs="Calibri"/>
                <w:color w:val="000000"/>
              </w:rPr>
              <w:t xml:space="preserve"> Invalid data type in Open FMB Model</w:t>
            </w:r>
          </w:p>
        </w:tc>
      </w:tr>
      <w:tr w:rsidR="00672A88" w:rsidRPr="003C0408" w14:paraId="11278F4F"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3333C3D7"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nonPositveInteger</w:t>
            </w:r>
          </w:p>
        </w:tc>
        <w:tc>
          <w:tcPr>
            <w:tcW w:w="4387" w:type="dxa"/>
            <w:tcBorders>
              <w:top w:val="nil"/>
              <w:left w:val="nil"/>
              <w:bottom w:val="single" w:sz="4" w:space="0" w:color="auto"/>
              <w:right w:val="single" w:sz="4" w:space="0" w:color="auto"/>
            </w:tcBorders>
            <w:shd w:val="clear" w:color="auto" w:fill="auto"/>
            <w:noWrap/>
            <w:vAlign w:val="bottom"/>
            <w:hideMark/>
          </w:tcPr>
          <w:p w14:paraId="63ECDEAD" w14:textId="21C3285E" w:rsidR="00672A88" w:rsidRPr="003C0408" w:rsidRDefault="00672A88" w:rsidP="00762023">
            <w:pPr>
              <w:spacing w:after="0"/>
              <w:rPr>
                <w:rFonts w:ascii="Calibri" w:hAnsi="Calibri" w:cs="Calibri"/>
                <w:color w:val="000000"/>
              </w:rPr>
            </w:pPr>
            <w:r w:rsidRPr="003C0408">
              <w:rPr>
                <w:rFonts w:ascii="Calibri" w:hAnsi="Calibri" w:cs="Calibri"/>
                <w:color w:val="000000"/>
              </w:rPr>
              <w:t>sint64</w:t>
            </w:r>
            <w:r w:rsidR="00F216AA">
              <w:rPr>
                <w:rFonts w:ascii="Calibri" w:hAnsi="Calibri" w:cs="Calibri"/>
                <w:color w:val="000000"/>
              </w:rPr>
              <w:t xml:space="preserve"> </w:t>
            </w:r>
            <w:r w:rsidR="00D36264">
              <w:rPr>
                <w:rFonts w:ascii="Calibri" w:hAnsi="Calibri" w:cs="Calibri"/>
                <w:color w:val="000000"/>
              </w:rPr>
              <w:t>–</w:t>
            </w:r>
            <w:r w:rsidR="00F216AA">
              <w:rPr>
                <w:rFonts w:ascii="Calibri" w:hAnsi="Calibri" w:cs="Calibri"/>
                <w:color w:val="000000"/>
              </w:rPr>
              <w:t xml:space="preserve"> Invalid data type in Open FMB Model</w:t>
            </w:r>
          </w:p>
        </w:tc>
      </w:tr>
      <w:tr w:rsidR="00672A88" w:rsidRPr="003C0408" w14:paraId="74BDD82D"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03071A05"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short</w:t>
            </w:r>
          </w:p>
        </w:tc>
        <w:tc>
          <w:tcPr>
            <w:tcW w:w="4387" w:type="dxa"/>
            <w:tcBorders>
              <w:top w:val="nil"/>
              <w:left w:val="nil"/>
              <w:bottom w:val="single" w:sz="4" w:space="0" w:color="auto"/>
              <w:right w:val="single" w:sz="4" w:space="0" w:color="auto"/>
            </w:tcBorders>
            <w:shd w:val="clear" w:color="auto" w:fill="auto"/>
            <w:noWrap/>
            <w:vAlign w:val="bottom"/>
            <w:hideMark/>
          </w:tcPr>
          <w:p w14:paraId="427DF21B" w14:textId="5FD3B220" w:rsidR="00672A88" w:rsidRPr="003C0408" w:rsidRDefault="00672A88" w:rsidP="00762023">
            <w:pPr>
              <w:spacing w:after="0"/>
              <w:rPr>
                <w:rFonts w:ascii="Calibri" w:hAnsi="Calibri" w:cs="Calibri"/>
                <w:color w:val="000000"/>
              </w:rPr>
            </w:pPr>
            <w:r w:rsidRPr="003C0408">
              <w:rPr>
                <w:rFonts w:ascii="Calibri" w:hAnsi="Calibri" w:cs="Calibri"/>
                <w:color w:val="000000"/>
              </w:rPr>
              <w:t>int32</w:t>
            </w:r>
            <w:r w:rsidR="00F216AA">
              <w:rPr>
                <w:rFonts w:ascii="Calibri" w:hAnsi="Calibri" w:cs="Calibri"/>
                <w:color w:val="000000"/>
              </w:rPr>
              <w:t xml:space="preserve"> </w:t>
            </w:r>
            <w:r w:rsidR="00D36264">
              <w:rPr>
                <w:rFonts w:ascii="Calibri" w:hAnsi="Calibri" w:cs="Calibri"/>
                <w:color w:val="000000"/>
              </w:rPr>
              <w:t>–</w:t>
            </w:r>
            <w:r w:rsidR="00F216AA">
              <w:rPr>
                <w:rFonts w:ascii="Calibri" w:hAnsi="Calibri" w:cs="Calibri"/>
                <w:color w:val="000000"/>
              </w:rPr>
              <w:t xml:space="preserve"> Invalid data type in Open FMB Model</w:t>
            </w:r>
          </w:p>
        </w:tc>
      </w:tr>
      <w:tr w:rsidR="00672A88" w:rsidRPr="003C0408" w14:paraId="15B7A2AA"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321B2338"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long</w:t>
            </w:r>
          </w:p>
        </w:tc>
        <w:tc>
          <w:tcPr>
            <w:tcW w:w="4387" w:type="dxa"/>
            <w:tcBorders>
              <w:top w:val="nil"/>
              <w:left w:val="nil"/>
              <w:bottom w:val="single" w:sz="4" w:space="0" w:color="auto"/>
              <w:right w:val="single" w:sz="4" w:space="0" w:color="auto"/>
            </w:tcBorders>
            <w:shd w:val="clear" w:color="auto" w:fill="auto"/>
            <w:noWrap/>
            <w:vAlign w:val="bottom"/>
            <w:hideMark/>
          </w:tcPr>
          <w:p w14:paraId="5622F256" w14:textId="69A5805A" w:rsidR="00672A88" w:rsidRPr="003C0408" w:rsidRDefault="00672A88" w:rsidP="00762023">
            <w:pPr>
              <w:spacing w:after="0"/>
              <w:rPr>
                <w:rFonts w:ascii="Calibri" w:hAnsi="Calibri" w:cs="Calibri"/>
                <w:color w:val="000000"/>
              </w:rPr>
            </w:pPr>
            <w:r w:rsidRPr="003C0408">
              <w:rPr>
                <w:rFonts w:ascii="Calibri" w:hAnsi="Calibri" w:cs="Calibri"/>
                <w:color w:val="000000"/>
              </w:rPr>
              <w:t>int64</w:t>
            </w:r>
            <w:r w:rsidR="00F216AA">
              <w:rPr>
                <w:rFonts w:ascii="Calibri" w:hAnsi="Calibri" w:cs="Calibri"/>
                <w:color w:val="000000"/>
              </w:rPr>
              <w:t xml:space="preserve"> </w:t>
            </w:r>
            <w:r w:rsidR="00D36264">
              <w:rPr>
                <w:rFonts w:ascii="Calibri" w:hAnsi="Calibri" w:cs="Calibri"/>
                <w:color w:val="000000"/>
              </w:rPr>
              <w:t>–</w:t>
            </w:r>
            <w:r w:rsidR="00F216AA">
              <w:rPr>
                <w:rFonts w:ascii="Calibri" w:hAnsi="Calibri" w:cs="Calibri"/>
                <w:color w:val="000000"/>
              </w:rPr>
              <w:t xml:space="preserve"> Invalid data type in Open FMB Model</w:t>
            </w:r>
          </w:p>
        </w:tc>
      </w:tr>
      <w:tr w:rsidR="00672A88" w:rsidRPr="003C0408" w14:paraId="2D046B0C"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40E809EE"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double</w:t>
            </w:r>
          </w:p>
        </w:tc>
        <w:tc>
          <w:tcPr>
            <w:tcW w:w="4387" w:type="dxa"/>
            <w:tcBorders>
              <w:top w:val="nil"/>
              <w:left w:val="nil"/>
              <w:bottom w:val="single" w:sz="4" w:space="0" w:color="auto"/>
              <w:right w:val="single" w:sz="4" w:space="0" w:color="auto"/>
            </w:tcBorders>
            <w:shd w:val="clear" w:color="auto" w:fill="auto"/>
            <w:noWrap/>
            <w:vAlign w:val="bottom"/>
            <w:hideMark/>
          </w:tcPr>
          <w:p w14:paraId="20D1D5D1" w14:textId="7FF92B27" w:rsidR="00672A88" w:rsidRPr="003C0408" w:rsidRDefault="00672A88" w:rsidP="00762023">
            <w:pPr>
              <w:spacing w:after="0"/>
              <w:rPr>
                <w:rFonts w:ascii="Calibri" w:hAnsi="Calibri" w:cs="Calibri"/>
                <w:color w:val="000000"/>
              </w:rPr>
            </w:pPr>
            <w:r w:rsidRPr="003C0408">
              <w:rPr>
                <w:rFonts w:ascii="Calibri" w:hAnsi="Calibri" w:cs="Calibri"/>
                <w:color w:val="000000"/>
              </w:rPr>
              <w:t>double</w:t>
            </w:r>
            <w:r w:rsidR="00F216AA">
              <w:rPr>
                <w:rFonts w:ascii="Calibri" w:hAnsi="Calibri" w:cs="Calibri"/>
                <w:color w:val="000000"/>
              </w:rPr>
              <w:t xml:space="preserve"> </w:t>
            </w:r>
            <w:r w:rsidR="00D36264">
              <w:rPr>
                <w:rFonts w:ascii="Calibri" w:hAnsi="Calibri" w:cs="Calibri"/>
                <w:color w:val="000000"/>
              </w:rPr>
              <w:t>–</w:t>
            </w:r>
            <w:r w:rsidR="00F216AA">
              <w:rPr>
                <w:rFonts w:ascii="Calibri" w:hAnsi="Calibri" w:cs="Calibri"/>
                <w:color w:val="000000"/>
              </w:rPr>
              <w:t xml:space="preserve"> Invalid data type in Open FMB Model</w:t>
            </w:r>
          </w:p>
        </w:tc>
      </w:tr>
      <w:tr w:rsidR="00672A88" w:rsidRPr="003C0408" w14:paraId="2EA4202F"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1D8B8713"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lastRenderedPageBreak/>
              <w:t>decimal</w:t>
            </w:r>
          </w:p>
        </w:tc>
        <w:tc>
          <w:tcPr>
            <w:tcW w:w="4387" w:type="dxa"/>
            <w:tcBorders>
              <w:top w:val="nil"/>
              <w:left w:val="nil"/>
              <w:bottom w:val="single" w:sz="4" w:space="0" w:color="auto"/>
              <w:right w:val="single" w:sz="4" w:space="0" w:color="auto"/>
            </w:tcBorders>
            <w:shd w:val="clear" w:color="auto" w:fill="auto"/>
            <w:noWrap/>
            <w:vAlign w:val="bottom"/>
            <w:hideMark/>
          </w:tcPr>
          <w:p w14:paraId="0CC9A3F8" w14:textId="4026378A" w:rsidR="00672A88" w:rsidRPr="003C0408" w:rsidRDefault="00672A88" w:rsidP="00762023">
            <w:pPr>
              <w:spacing w:after="0"/>
              <w:rPr>
                <w:rFonts w:ascii="Calibri" w:hAnsi="Calibri" w:cs="Calibri"/>
                <w:color w:val="000000"/>
              </w:rPr>
            </w:pPr>
            <w:r w:rsidRPr="003C0408">
              <w:rPr>
                <w:rFonts w:ascii="Calibri" w:hAnsi="Calibri" w:cs="Calibri"/>
                <w:color w:val="000000"/>
              </w:rPr>
              <w:t>double</w:t>
            </w:r>
            <w:r w:rsidR="00F216AA">
              <w:rPr>
                <w:rFonts w:ascii="Calibri" w:hAnsi="Calibri" w:cs="Calibri"/>
                <w:color w:val="000000"/>
              </w:rPr>
              <w:t xml:space="preserve"> </w:t>
            </w:r>
            <w:r w:rsidR="00D36264">
              <w:rPr>
                <w:rFonts w:ascii="Calibri" w:hAnsi="Calibri" w:cs="Calibri"/>
                <w:color w:val="000000"/>
              </w:rPr>
              <w:t>–</w:t>
            </w:r>
            <w:r w:rsidR="00F216AA">
              <w:rPr>
                <w:rFonts w:ascii="Calibri" w:hAnsi="Calibri" w:cs="Calibri"/>
                <w:color w:val="000000"/>
              </w:rPr>
              <w:t xml:space="preserve"> Invalid data type in Open FMB Model</w:t>
            </w:r>
          </w:p>
        </w:tc>
      </w:tr>
      <w:tr w:rsidR="00672A88" w:rsidRPr="003C0408" w14:paraId="3AFE41E2"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97382AA"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hexBinary</w:t>
            </w:r>
          </w:p>
        </w:tc>
        <w:tc>
          <w:tcPr>
            <w:tcW w:w="4387" w:type="dxa"/>
            <w:tcBorders>
              <w:top w:val="nil"/>
              <w:left w:val="nil"/>
              <w:bottom w:val="single" w:sz="4" w:space="0" w:color="auto"/>
              <w:right w:val="single" w:sz="4" w:space="0" w:color="auto"/>
            </w:tcBorders>
            <w:shd w:val="clear" w:color="auto" w:fill="auto"/>
            <w:noWrap/>
            <w:vAlign w:val="bottom"/>
            <w:hideMark/>
          </w:tcPr>
          <w:p w14:paraId="0F689A90" w14:textId="0D8501F4" w:rsidR="00672A88" w:rsidRPr="003C0408" w:rsidRDefault="00672A88" w:rsidP="00762023">
            <w:pPr>
              <w:spacing w:after="0"/>
              <w:rPr>
                <w:rFonts w:ascii="Calibri" w:hAnsi="Calibri" w:cs="Calibri"/>
                <w:color w:val="000000"/>
              </w:rPr>
            </w:pPr>
            <w:r w:rsidRPr="003C0408">
              <w:rPr>
                <w:rFonts w:ascii="Calibri" w:hAnsi="Calibri" w:cs="Calibri"/>
                <w:color w:val="000000"/>
              </w:rPr>
              <w:t>bytes</w:t>
            </w:r>
            <w:r w:rsidR="00F216AA">
              <w:rPr>
                <w:rFonts w:ascii="Calibri" w:hAnsi="Calibri" w:cs="Calibri"/>
                <w:color w:val="000000"/>
              </w:rPr>
              <w:t xml:space="preserve"> </w:t>
            </w:r>
            <w:r w:rsidR="00D36264">
              <w:rPr>
                <w:rFonts w:ascii="Calibri" w:hAnsi="Calibri" w:cs="Calibri"/>
                <w:color w:val="000000"/>
              </w:rPr>
              <w:t>–</w:t>
            </w:r>
            <w:r w:rsidR="00F216AA">
              <w:rPr>
                <w:rFonts w:ascii="Calibri" w:hAnsi="Calibri" w:cs="Calibri"/>
                <w:color w:val="000000"/>
              </w:rPr>
              <w:t xml:space="preserve"> Invalid data type in Open FMB Model</w:t>
            </w:r>
          </w:p>
        </w:tc>
      </w:tr>
      <w:tr w:rsidR="00672A88" w:rsidRPr="003C0408" w14:paraId="17FA0272"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47323E16"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nonNegativeInteger</w:t>
            </w:r>
          </w:p>
        </w:tc>
        <w:tc>
          <w:tcPr>
            <w:tcW w:w="4387" w:type="dxa"/>
            <w:tcBorders>
              <w:top w:val="nil"/>
              <w:left w:val="nil"/>
              <w:bottom w:val="single" w:sz="4" w:space="0" w:color="auto"/>
              <w:right w:val="single" w:sz="4" w:space="0" w:color="auto"/>
            </w:tcBorders>
            <w:shd w:val="clear" w:color="auto" w:fill="auto"/>
            <w:noWrap/>
            <w:vAlign w:val="bottom"/>
            <w:hideMark/>
          </w:tcPr>
          <w:p w14:paraId="6D84BAAA" w14:textId="59343956" w:rsidR="00672A88" w:rsidRPr="003C0408" w:rsidRDefault="00672A88" w:rsidP="00762023">
            <w:pPr>
              <w:spacing w:after="0"/>
              <w:rPr>
                <w:rFonts w:ascii="Calibri" w:hAnsi="Calibri" w:cs="Calibri"/>
                <w:color w:val="000000"/>
              </w:rPr>
            </w:pPr>
            <w:r w:rsidRPr="003C0408">
              <w:rPr>
                <w:rFonts w:ascii="Calibri" w:hAnsi="Calibri" w:cs="Calibri"/>
                <w:color w:val="000000"/>
              </w:rPr>
              <w:t>int32</w:t>
            </w:r>
            <w:r w:rsidR="00F216AA">
              <w:rPr>
                <w:rFonts w:ascii="Calibri" w:hAnsi="Calibri" w:cs="Calibri"/>
                <w:color w:val="000000"/>
              </w:rPr>
              <w:t xml:space="preserve"> </w:t>
            </w:r>
            <w:r w:rsidR="00D36264">
              <w:rPr>
                <w:rFonts w:ascii="Calibri" w:hAnsi="Calibri" w:cs="Calibri"/>
                <w:color w:val="000000"/>
              </w:rPr>
              <w:t>–</w:t>
            </w:r>
            <w:r w:rsidR="00F216AA">
              <w:rPr>
                <w:rFonts w:ascii="Calibri" w:hAnsi="Calibri" w:cs="Calibri"/>
                <w:color w:val="000000"/>
              </w:rPr>
              <w:t xml:space="preserve"> Invalid data type in Open FMB Model</w:t>
            </w:r>
          </w:p>
        </w:tc>
      </w:tr>
      <w:tr w:rsidR="00672A88" w:rsidRPr="003C0408" w14:paraId="684DDDCD"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D3C9E76"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normalizedString</w:t>
            </w:r>
          </w:p>
        </w:tc>
        <w:tc>
          <w:tcPr>
            <w:tcW w:w="4387" w:type="dxa"/>
            <w:tcBorders>
              <w:top w:val="nil"/>
              <w:left w:val="nil"/>
              <w:bottom w:val="single" w:sz="4" w:space="0" w:color="auto"/>
              <w:right w:val="single" w:sz="4" w:space="0" w:color="auto"/>
            </w:tcBorders>
            <w:shd w:val="clear" w:color="auto" w:fill="auto"/>
            <w:noWrap/>
            <w:vAlign w:val="bottom"/>
            <w:hideMark/>
          </w:tcPr>
          <w:p w14:paraId="499806E8" w14:textId="68F14EBB" w:rsidR="00672A88" w:rsidRPr="003C0408" w:rsidRDefault="00672A88" w:rsidP="00762023">
            <w:pPr>
              <w:spacing w:after="0"/>
              <w:rPr>
                <w:rFonts w:ascii="Calibri" w:hAnsi="Calibri" w:cs="Calibri"/>
                <w:color w:val="000000"/>
              </w:rPr>
            </w:pPr>
            <w:r w:rsidRPr="003C0408">
              <w:rPr>
                <w:rFonts w:ascii="Calibri" w:hAnsi="Calibri" w:cs="Calibri"/>
                <w:color w:val="000000"/>
              </w:rPr>
              <w:t>string</w:t>
            </w:r>
            <w:r w:rsidR="00F216AA">
              <w:rPr>
                <w:rFonts w:ascii="Calibri" w:hAnsi="Calibri" w:cs="Calibri"/>
                <w:color w:val="000000"/>
              </w:rPr>
              <w:t xml:space="preserve"> </w:t>
            </w:r>
            <w:r w:rsidR="00D36264">
              <w:rPr>
                <w:rFonts w:ascii="Calibri" w:hAnsi="Calibri" w:cs="Calibri"/>
                <w:color w:val="000000"/>
              </w:rPr>
              <w:t>–</w:t>
            </w:r>
            <w:r w:rsidR="00F216AA">
              <w:rPr>
                <w:rFonts w:ascii="Calibri" w:hAnsi="Calibri" w:cs="Calibri"/>
                <w:color w:val="000000"/>
              </w:rPr>
              <w:t xml:space="preserve"> Invalid data type in Open FMB Model</w:t>
            </w:r>
          </w:p>
        </w:tc>
      </w:tr>
      <w:tr w:rsidR="00672A88" w:rsidRPr="003C0408" w14:paraId="6311600F"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0E42F46A"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positiveInteger</w:t>
            </w:r>
          </w:p>
        </w:tc>
        <w:tc>
          <w:tcPr>
            <w:tcW w:w="4387" w:type="dxa"/>
            <w:tcBorders>
              <w:top w:val="nil"/>
              <w:left w:val="nil"/>
              <w:bottom w:val="single" w:sz="4" w:space="0" w:color="auto"/>
              <w:right w:val="single" w:sz="4" w:space="0" w:color="auto"/>
            </w:tcBorders>
            <w:shd w:val="clear" w:color="auto" w:fill="auto"/>
            <w:noWrap/>
            <w:vAlign w:val="bottom"/>
            <w:hideMark/>
          </w:tcPr>
          <w:p w14:paraId="39A75269" w14:textId="4DD55D4B" w:rsidR="00672A88" w:rsidRPr="003C0408" w:rsidRDefault="00672A88" w:rsidP="00762023">
            <w:pPr>
              <w:spacing w:after="0"/>
              <w:rPr>
                <w:rFonts w:ascii="Calibri" w:hAnsi="Calibri" w:cs="Calibri"/>
                <w:color w:val="000000"/>
              </w:rPr>
            </w:pPr>
            <w:r w:rsidRPr="003C0408">
              <w:rPr>
                <w:rFonts w:ascii="Calibri" w:hAnsi="Calibri" w:cs="Calibri"/>
                <w:color w:val="000000"/>
              </w:rPr>
              <w:t>int32</w:t>
            </w:r>
            <w:r w:rsidR="00F216AA">
              <w:rPr>
                <w:rFonts w:ascii="Calibri" w:hAnsi="Calibri" w:cs="Calibri"/>
                <w:color w:val="000000"/>
              </w:rPr>
              <w:t xml:space="preserve"> </w:t>
            </w:r>
            <w:r w:rsidR="00D36264">
              <w:rPr>
                <w:rFonts w:ascii="Calibri" w:hAnsi="Calibri" w:cs="Calibri"/>
                <w:color w:val="000000"/>
              </w:rPr>
              <w:t>–</w:t>
            </w:r>
            <w:r w:rsidR="00F216AA">
              <w:rPr>
                <w:rFonts w:ascii="Calibri" w:hAnsi="Calibri" w:cs="Calibri"/>
                <w:color w:val="000000"/>
              </w:rPr>
              <w:t xml:space="preserve"> Invalid data type in Open FMB Model</w:t>
            </w:r>
          </w:p>
        </w:tc>
      </w:tr>
      <w:tr w:rsidR="00672A88" w:rsidRPr="003C0408" w14:paraId="48814BB9"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2C9EF817"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unsignedByte</w:t>
            </w:r>
          </w:p>
        </w:tc>
        <w:tc>
          <w:tcPr>
            <w:tcW w:w="4387" w:type="dxa"/>
            <w:tcBorders>
              <w:top w:val="nil"/>
              <w:left w:val="nil"/>
              <w:bottom w:val="single" w:sz="4" w:space="0" w:color="auto"/>
              <w:right w:val="single" w:sz="4" w:space="0" w:color="auto"/>
            </w:tcBorders>
            <w:shd w:val="clear" w:color="auto" w:fill="auto"/>
            <w:noWrap/>
            <w:vAlign w:val="bottom"/>
            <w:hideMark/>
          </w:tcPr>
          <w:p w14:paraId="69A05F9F" w14:textId="09EB2EDE" w:rsidR="00672A88" w:rsidRPr="003C0408" w:rsidRDefault="00672A88" w:rsidP="00762023">
            <w:pPr>
              <w:spacing w:after="0"/>
              <w:rPr>
                <w:rFonts w:ascii="Calibri" w:hAnsi="Calibri" w:cs="Calibri"/>
                <w:color w:val="000000"/>
              </w:rPr>
            </w:pPr>
            <w:r w:rsidRPr="003C0408">
              <w:rPr>
                <w:rFonts w:ascii="Calibri" w:hAnsi="Calibri" w:cs="Calibri"/>
                <w:color w:val="000000"/>
              </w:rPr>
              <w:t>uint32</w:t>
            </w:r>
            <w:r w:rsidR="00F216AA">
              <w:rPr>
                <w:rFonts w:ascii="Calibri" w:hAnsi="Calibri" w:cs="Calibri"/>
                <w:color w:val="000000"/>
              </w:rPr>
              <w:t xml:space="preserve"> </w:t>
            </w:r>
            <w:r w:rsidR="00D36264">
              <w:rPr>
                <w:rFonts w:ascii="Calibri" w:hAnsi="Calibri" w:cs="Calibri"/>
                <w:color w:val="000000"/>
              </w:rPr>
              <w:t>–</w:t>
            </w:r>
            <w:r w:rsidR="00F216AA">
              <w:rPr>
                <w:rFonts w:ascii="Calibri" w:hAnsi="Calibri" w:cs="Calibri"/>
                <w:color w:val="000000"/>
              </w:rPr>
              <w:t xml:space="preserve"> Invalid data type in Open FMB Model</w:t>
            </w:r>
          </w:p>
        </w:tc>
      </w:tr>
      <w:tr w:rsidR="00672A88" w:rsidRPr="003C0408" w14:paraId="1F82E803"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2342E6CE"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unsignedInt</w:t>
            </w:r>
          </w:p>
        </w:tc>
        <w:tc>
          <w:tcPr>
            <w:tcW w:w="4387" w:type="dxa"/>
            <w:tcBorders>
              <w:top w:val="nil"/>
              <w:left w:val="nil"/>
              <w:bottom w:val="single" w:sz="4" w:space="0" w:color="auto"/>
              <w:right w:val="single" w:sz="4" w:space="0" w:color="auto"/>
            </w:tcBorders>
            <w:shd w:val="clear" w:color="auto" w:fill="auto"/>
            <w:noWrap/>
            <w:vAlign w:val="bottom"/>
            <w:hideMark/>
          </w:tcPr>
          <w:p w14:paraId="589D2435" w14:textId="0BC72111" w:rsidR="00672A88" w:rsidRPr="003C0408" w:rsidRDefault="00672A88" w:rsidP="00762023">
            <w:pPr>
              <w:spacing w:after="0"/>
              <w:rPr>
                <w:rFonts w:ascii="Calibri" w:hAnsi="Calibri" w:cs="Calibri"/>
                <w:color w:val="000000"/>
              </w:rPr>
            </w:pPr>
            <w:r w:rsidRPr="003C0408">
              <w:rPr>
                <w:rFonts w:ascii="Calibri" w:hAnsi="Calibri" w:cs="Calibri"/>
                <w:color w:val="000000"/>
              </w:rPr>
              <w:t>uint32</w:t>
            </w:r>
            <w:r w:rsidR="00F216AA">
              <w:rPr>
                <w:rFonts w:ascii="Calibri" w:hAnsi="Calibri" w:cs="Calibri"/>
                <w:color w:val="000000"/>
              </w:rPr>
              <w:t xml:space="preserve"> </w:t>
            </w:r>
            <w:r w:rsidR="00D36264">
              <w:rPr>
                <w:rFonts w:ascii="Calibri" w:hAnsi="Calibri" w:cs="Calibri"/>
                <w:color w:val="000000"/>
              </w:rPr>
              <w:t>–</w:t>
            </w:r>
            <w:r w:rsidR="00F216AA">
              <w:rPr>
                <w:rFonts w:ascii="Calibri" w:hAnsi="Calibri" w:cs="Calibri"/>
                <w:color w:val="000000"/>
              </w:rPr>
              <w:t xml:space="preserve"> Invalid data type in Open FMB Model</w:t>
            </w:r>
          </w:p>
        </w:tc>
      </w:tr>
      <w:tr w:rsidR="00672A88" w:rsidRPr="003C0408" w14:paraId="3B479F33"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7C0B7DFF"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unsignedShort</w:t>
            </w:r>
          </w:p>
        </w:tc>
        <w:tc>
          <w:tcPr>
            <w:tcW w:w="4387" w:type="dxa"/>
            <w:tcBorders>
              <w:top w:val="nil"/>
              <w:left w:val="nil"/>
              <w:bottom w:val="single" w:sz="4" w:space="0" w:color="auto"/>
              <w:right w:val="single" w:sz="4" w:space="0" w:color="auto"/>
            </w:tcBorders>
            <w:shd w:val="clear" w:color="auto" w:fill="auto"/>
            <w:noWrap/>
            <w:vAlign w:val="bottom"/>
            <w:hideMark/>
          </w:tcPr>
          <w:p w14:paraId="5FEDA7B4" w14:textId="13D6CED1" w:rsidR="00672A88" w:rsidRPr="003C0408" w:rsidRDefault="00672A88" w:rsidP="00762023">
            <w:pPr>
              <w:spacing w:after="0"/>
              <w:rPr>
                <w:rFonts w:ascii="Calibri" w:hAnsi="Calibri" w:cs="Calibri"/>
                <w:color w:val="000000"/>
              </w:rPr>
            </w:pPr>
            <w:r w:rsidRPr="003C0408">
              <w:rPr>
                <w:rFonts w:ascii="Calibri" w:hAnsi="Calibri" w:cs="Calibri"/>
                <w:color w:val="000000"/>
              </w:rPr>
              <w:t>uint32</w:t>
            </w:r>
            <w:r w:rsidR="00F216AA">
              <w:rPr>
                <w:rFonts w:ascii="Calibri" w:hAnsi="Calibri" w:cs="Calibri"/>
                <w:color w:val="000000"/>
              </w:rPr>
              <w:t xml:space="preserve"> </w:t>
            </w:r>
            <w:r w:rsidR="00D36264">
              <w:rPr>
                <w:rFonts w:ascii="Calibri" w:hAnsi="Calibri" w:cs="Calibri"/>
                <w:color w:val="000000"/>
              </w:rPr>
              <w:t>–</w:t>
            </w:r>
            <w:r w:rsidR="00F216AA">
              <w:rPr>
                <w:rFonts w:ascii="Calibri" w:hAnsi="Calibri" w:cs="Calibri"/>
                <w:color w:val="000000"/>
              </w:rPr>
              <w:t xml:space="preserve"> Invalid data type in Open FMB Model</w:t>
            </w:r>
          </w:p>
        </w:tc>
      </w:tr>
      <w:tr w:rsidR="00672A88" w:rsidRPr="003C0408" w14:paraId="52FBA3F8"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45B33634"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unsignedLong</w:t>
            </w:r>
          </w:p>
        </w:tc>
        <w:tc>
          <w:tcPr>
            <w:tcW w:w="4387" w:type="dxa"/>
            <w:tcBorders>
              <w:top w:val="nil"/>
              <w:left w:val="nil"/>
              <w:bottom w:val="single" w:sz="4" w:space="0" w:color="auto"/>
              <w:right w:val="single" w:sz="4" w:space="0" w:color="auto"/>
            </w:tcBorders>
            <w:shd w:val="clear" w:color="auto" w:fill="auto"/>
            <w:noWrap/>
            <w:vAlign w:val="bottom"/>
            <w:hideMark/>
          </w:tcPr>
          <w:p w14:paraId="07333818" w14:textId="628F624F" w:rsidR="00672A88" w:rsidRPr="003C0408" w:rsidRDefault="00672A88" w:rsidP="00762023">
            <w:pPr>
              <w:spacing w:after="0"/>
              <w:rPr>
                <w:rFonts w:ascii="Calibri" w:hAnsi="Calibri" w:cs="Calibri"/>
                <w:color w:val="000000"/>
              </w:rPr>
            </w:pPr>
            <w:r w:rsidRPr="003C0408">
              <w:rPr>
                <w:rFonts w:ascii="Calibri" w:hAnsi="Calibri" w:cs="Calibri"/>
                <w:color w:val="000000"/>
              </w:rPr>
              <w:t>uint64</w:t>
            </w:r>
            <w:r w:rsidR="00F216AA">
              <w:rPr>
                <w:rFonts w:ascii="Calibri" w:hAnsi="Calibri" w:cs="Calibri"/>
                <w:color w:val="000000"/>
              </w:rPr>
              <w:t xml:space="preserve"> </w:t>
            </w:r>
            <w:r w:rsidR="00D36264">
              <w:rPr>
                <w:rFonts w:ascii="Calibri" w:hAnsi="Calibri" w:cs="Calibri"/>
                <w:color w:val="000000"/>
              </w:rPr>
              <w:t>–</w:t>
            </w:r>
            <w:r w:rsidR="00F216AA">
              <w:rPr>
                <w:rFonts w:ascii="Calibri" w:hAnsi="Calibri" w:cs="Calibri"/>
                <w:color w:val="000000"/>
              </w:rPr>
              <w:t xml:space="preserve"> Invalid data type in Open FMB Model</w:t>
            </w:r>
          </w:p>
        </w:tc>
      </w:tr>
      <w:tr w:rsidR="00672A88" w:rsidRPr="003C0408" w14:paraId="30AF8FF8"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1ACE443A" w14:textId="047BFA43" w:rsidR="00672A88" w:rsidRPr="003C0408" w:rsidRDefault="00F216AA" w:rsidP="00762023">
            <w:pPr>
              <w:spacing w:after="0"/>
              <w:rPr>
                <w:rFonts w:ascii="Calibri" w:hAnsi="Calibri" w:cs="Calibri"/>
                <w:color w:val="000000"/>
              </w:rPr>
            </w:pPr>
            <w:r>
              <w:rPr>
                <w:rFonts w:ascii="Calibri" w:hAnsi="Calibri" w:cs="Calibri"/>
                <w:color w:val="000000"/>
              </w:rPr>
              <w:t>ObjRef</w:t>
            </w:r>
          </w:p>
        </w:tc>
        <w:tc>
          <w:tcPr>
            <w:tcW w:w="4387" w:type="dxa"/>
            <w:tcBorders>
              <w:top w:val="nil"/>
              <w:left w:val="nil"/>
              <w:bottom w:val="single" w:sz="4" w:space="0" w:color="auto"/>
              <w:right w:val="single" w:sz="4" w:space="0" w:color="auto"/>
            </w:tcBorders>
            <w:shd w:val="clear" w:color="auto" w:fill="auto"/>
            <w:noWrap/>
            <w:vAlign w:val="bottom"/>
            <w:hideMark/>
          </w:tcPr>
          <w:p w14:paraId="761C2475" w14:textId="4F3AB505" w:rsidR="00672A88" w:rsidRPr="003C0408" w:rsidRDefault="00F216AA" w:rsidP="00762023">
            <w:pPr>
              <w:spacing w:after="0"/>
              <w:rPr>
                <w:rFonts w:ascii="Calibri" w:hAnsi="Calibri" w:cs="Calibri"/>
                <w:color w:val="000000"/>
              </w:rPr>
            </w:pPr>
            <w:r>
              <w:rPr>
                <w:rFonts w:ascii="Calibri" w:hAnsi="Calibri" w:cs="Calibri"/>
                <w:color w:val="000000"/>
              </w:rPr>
              <w:t>Invalid data type in Open FMB Model</w:t>
            </w:r>
          </w:p>
        </w:tc>
      </w:tr>
      <w:bookmarkEnd w:id="29"/>
    </w:tbl>
    <w:p w14:paraId="1BC54BB7" w14:textId="77777777" w:rsidR="00A210B3" w:rsidRDefault="00A210B3" w:rsidP="00A210B3">
      <w:pPr>
        <w:pStyle w:val="NoSpacing"/>
      </w:pPr>
    </w:p>
    <w:p w14:paraId="53DD6A19" w14:textId="65F24EC8" w:rsidR="00A210B3" w:rsidRDefault="00A210B3" w:rsidP="00A210B3">
      <w:pPr>
        <w:pStyle w:val="NoSpacing"/>
      </w:pPr>
      <w:r>
        <w:t>dataTypeDictionary</w:t>
      </w:r>
    </w:p>
    <w:p w14:paraId="703C2136" w14:textId="77777777" w:rsidR="00A210B3" w:rsidRPr="00A13E9E" w:rsidRDefault="00A210B3" w:rsidP="00A210B3">
      <w:pPr>
        <w:pStyle w:val="NoSpacing"/>
      </w:pPr>
    </w:p>
    <w:tbl>
      <w:tblPr>
        <w:tblW w:w="4919" w:type="dxa"/>
        <w:tblInd w:w="113" w:type="dxa"/>
        <w:tblLook w:val="04A0" w:firstRow="1" w:lastRow="0" w:firstColumn="1" w:lastColumn="0" w:noHBand="0" w:noVBand="1"/>
      </w:tblPr>
      <w:tblGrid>
        <w:gridCol w:w="3955"/>
        <w:gridCol w:w="1046"/>
      </w:tblGrid>
      <w:tr w:rsidR="00A210B3" w:rsidRPr="003C0408" w14:paraId="51F632FC" w14:textId="77777777" w:rsidTr="00B3067C">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4DD3168B" w14:textId="77777777" w:rsidR="00A210B3" w:rsidRPr="003C0408" w:rsidRDefault="00A210B3" w:rsidP="00B3067C">
            <w:pPr>
              <w:spacing w:after="0"/>
              <w:ind w:left="-108"/>
              <w:rPr>
                <w:rFonts w:ascii="Calibri" w:hAnsi="Calibri" w:cs="Calibri"/>
                <w:b/>
                <w:color w:val="000000"/>
              </w:rPr>
            </w:pPr>
            <w:r w:rsidRPr="003C0408">
              <w:rPr>
                <w:rFonts w:ascii="Calibri" w:hAnsi="Calibri" w:cs="Calibri"/>
                <w:b/>
                <w:color w:val="000000"/>
              </w:rPr>
              <w:t>Key</w:t>
            </w:r>
          </w:p>
        </w:tc>
        <w:tc>
          <w:tcPr>
            <w:tcW w:w="964"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3614AB23" w14:textId="77777777" w:rsidR="00A210B3" w:rsidRPr="003C0408" w:rsidRDefault="00A210B3" w:rsidP="00B3067C">
            <w:pPr>
              <w:spacing w:after="0"/>
              <w:rPr>
                <w:rFonts w:ascii="Calibri" w:hAnsi="Calibri" w:cs="Calibri"/>
                <w:b/>
                <w:color w:val="000000"/>
              </w:rPr>
            </w:pPr>
            <w:r w:rsidRPr="003C0408">
              <w:rPr>
                <w:rFonts w:ascii="Calibri" w:hAnsi="Calibri" w:cs="Calibri"/>
                <w:b/>
                <w:color w:val="000000"/>
              </w:rPr>
              <w:t>Value</w:t>
            </w:r>
          </w:p>
        </w:tc>
      </w:tr>
      <w:tr w:rsidR="00A210B3" w:rsidRPr="003C0408" w14:paraId="743E2501" w14:textId="77777777" w:rsidTr="00B3067C">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0EBC25" w14:textId="77777777" w:rsidR="00A210B3" w:rsidRPr="003C0408" w:rsidRDefault="00A210B3" w:rsidP="00B3067C">
            <w:pPr>
              <w:spacing w:after="0"/>
              <w:rPr>
                <w:rFonts w:ascii="Calibri" w:hAnsi="Calibri" w:cs="Calibri"/>
                <w:color w:val="000000"/>
              </w:rPr>
            </w:pPr>
            <w:r>
              <w:rPr>
                <w:rFonts w:ascii="Calibri" w:hAnsi="Calibri" w:cs="Calibri"/>
                <w:color w:val="000000"/>
              </w:rPr>
              <w:t>boolean</w:t>
            </w:r>
          </w:p>
        </w:tc>
        <w:tc>
          <w:tcPr>
            <w:tcW w:w="964" w:type="dxa"/>
            <w:tcBorders>
              <w:top w:val="single" w:sz="4" w:space="0" w:color="auto"/>
              <w:left w:val="nil"/>
              <w:bottom w:val="single" w:sz="4" w:space="0" w:color="auto"/>
              <w:right w:val="single" w:sz="4" w:space="0" w:color="auto"/>
            </w:tcBorders>
            <w:shd w:val="clear" w:color="auto" w:fill="auto"/>
            <w:noWrap/>
            <w:vAlign w:val="bottom"/>
          </w:tcPr>
          <w:p w14:paraId="6954C609" w14:textId="77777777" w:rsidR="00A210B3" w:rsidRPr="003C0408" w:rsidRDefault="00A210B3" w:rsidP="00B3067C">
            <w:pPr>
              <w:spacing w:after="0"/>
              <w:rPr>
                <w:rFonts w:ascii="Calibri" w:hAnsi="Calibri" w:cs="Calibri"/>
                <w:color w:val="000000"/>
              </w:rPr>
            </w:pPr>
            <w:r>
              <w:rPr>
                <w:rFonts w:ascii="Calibri" w:hAnsi="Calibri" w:cs="Calibri"/>
                <w:color w:val="000000"/>
              </w:rPr>
              <w:t>bool</w:t>
            </w:r>
          </w:p>
        </w:tc>
      </w:tr>
      <w:tr w:rsidR="00A210B3" w:rsidRPr="003C0408" w14:paraId="11D29AA0"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0D182D88" w14:textId="77777777" w:rsidR="00A210B3" w:rsidRPr="001A75A2" w:rsidRDefault="00A210B3" w:rsidP="00B3067C">
            <w:pPr>
              <w:spacing w:after="0"/>
              <w:rPr>
                <w:rFonts w:ascii="Calibri" w:hAnsi="Calibri" w:cs="Calibri"/>
                <w:color w:val="000000"/>
                <w:highlight w:val="yellow"/>
              </w:rPr>
            </w:pPr>
            <w:r w:rsidRPr="001A75A2">
              <w:rPr>
                <w:rFonts w:ascii="Calibri" w:hAnsi="Calibri" w:cs="Calibri"/>
                <w:color w:val="000000"/>
                <w:highlight w:val="yellow"/>
              </w:rPr>
              <w:t>string</w:t>
            </w:r>
          </w:p>
        </w:tc>
        <w:tc>
          <w:tcPr>
            <w:tcW w:w="964" w:type="dxa"/>
            <w:tcBorders>
              <w:top w:val="nil"/>
              <w:left w:val="nil"/>
              <w:bottom w:val="single" w:sz="4" w:space="0" w:color="auto"/>
              <w:right w:val="single" w:sz="4" w:space="0" w:color="auto"/>
            </w:tcBorders>
            <w:shd w:val="clear" w:color="auto" w:fill="auto"/>
            <w:noWrap/>
            <w:vAlign w:val="bottom"/>
            <w:hideMark/>
          </w:tcPr>
          <w:p w14:paraId="7397638A" w14:textId="77777777" w:rsidR="00A210B3" w:rsidRPr="003C0408" w:rsidRDefault="00A210B3" w:rsidP="00B3067C">
            <w:pPr>
              <w:spacing w:after="0"/>
              <w:rPr>
                <w:rFonts w:ascii="Calibri" w:hAnsi="Calibri" w:cs="Calibri"/>
                <w:color w:val="000000"/>
              </w:rPr>
            </w:pPr>
            <w:r w:rsidRPr="001A75A2">
              <w:rPr>
                <w:rFonts w:ascii="Calibri" w:hAnsi="Calibri" w:cs="Calibri"/>
                <w:color w:val="000000"/>
                <w:highlight w:val="yellow"/>
              </w:rPr>
              <w:t>string</w:t>
            </w:r>
          </w:p>
        </w:tc>
      </w:tr>
      <w:tr w:rsidR="00A210B3" w:rsidRPr="003C0408" w14:paraId="3CD1B78F"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1FBA9625" w14:textId="77777777" w:rsidR="00A210B3" w:rsidRPr="001A75A2" w:rsidRDefault="00A210B3" w:rsidP="00B3067C">
            <w:pPr>
              <w:spacing w:after="0"/>
              <w:rPr>
                <w:rFonts w:ascii="Calibri" w:hAnsi="Calibri" w:cs="Calibri"/>
                <w:color w:val="000000"/>
                <w:highlight w:val="yellow"/>
              </w:rPr>
            </w:pPr>
            <w:r w:rsidRPr="001A75A2">
              <w:rPr>
                <w:rFonts w:ascii="Calibri" w:hAnsi="Calibri" w:cs="Calibri"/>
                <w:color w:val="000000"/>
                <w:highlight w:val="yellow"/>
              </w:rPr>
              <w:t>float</w:t>
            </w:r>
          </w:p>
        </w:tc>
        <w:tc>
          <w:tcPr>
            <w:tcW w:w="964" w:type="dxa"/>
            <w:tcBorders>
              <w:top w:val="nil"/>
              <w:left w:val="nil"/>
              <w:bottom w:val="single" w:sz="4" w:space="0" w:color="auto"/>
              <w:right w:val="single" w:sz="4" w:space="0" w:color="auto"/>
            </w:tcBorders>
            <w:shd w:val="clear" w:color="auto" w:fill="auto"/>
            <w:noWrap/>
            <w:vAlign w:val="bottom"/>
            <w:hideMark/>
          </w:tcPr>
          <w:p w14:paraId="541ECE00" w14:textId="77777777" w:rsidR="00A210B3" w:rsidRPr="003C0408" w:rsidRDefault="00A210B3" w:rsidP="00B3067C">
            <w:pPr>
              <w:spacing w:after="0"/>
              <w:rPr>
                <w:rFonts w:ascii="Calibri" w:hAnsi="Calibri" w:cs="Calibri"/>
                <w:color w:val="000000"/>
              </w:rPr>
            </w:pPr>
            <w:r w:rsidRPr="001A75A2">
              <w:rPr>
                <w:rFonts w:ascii="Calibri" w:hAnsi="Calibri" w:cs="Calibri"/>
                <w:color w:val="000000"/>
                <w:highlight w:val="yellow"/>
              </w:rPr>
              <w:t>float</w:t>
            </w:r>
          </w:p>
        </w:tc>
      </w:tr>
      <w:tr w:rsidR="00A210B3" w:rsidRPr="003C0408" w14:paraId="2D8EE7B0"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547BAF75"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FLOAT32</w:t>
            </w:r>
          </w:p>
        </w:tc>
        <w:tc>
          <w:tcPr>
            <w:tcW w:w="964" w:type="dxa"/>
            <w:tcBorders>
              <w:top w:val="nil"/>
              <w:left w:val="nil"/>
              <w:bottom w:val="single" w:sz="4" w:space="0" w:color="auto"/>
              <w:right w:val="single" w:sz="4" w:space="0" w:color="auto"/>
            </w:tcBorders>
            <w:shd w:val="clear" w:color="auto" w:fill="auto"/>
            <w:noWrap/>
            <w:vAlign w:val="bottom"/>
            <w:hideMark/>
          </w:tcPr>
          <w:p w14:paraId="2806F26C"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float</w:t>
            </w:r>
          </w:p>
        </w:tc>
      </w:tr>
      <w:tr w:rsidR="00A210B3" w:rsidRPr="003C0408" w14:paraId="228407E6"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D30D8C1"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INT32</w:t>
            </w:r>
          </w:p>
        </w:tc>
        <w:tc>
          <w:tcPr>
            <w:tcW w:w="964" w:type="dxa"/>
            <w:tcBorders>
              <w:top w:val="nil"/>
              <w:left w:val="nil"/>
              <w:bottom w:val="single" w:sz="4" w:space="0" w:color="auto"/>
              <w:right w:val="single" w:sz="4" w:space="0" w:color="auto"/>
            </w:tcBorders>
            <w:shd w:val="clear" w:color="auto" w:fill="auto"/>
            <w:noWrap/>
            <w:vAlign w:val="bottom"/>
            <w:hideMark/>
          </w:tcPr>
          <w:p w14:paraId="05F85290"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int32</w:t>
            </w:r>
          </w:p>
        </w:tc>
      </w:tr>
      <w:tr w:rsidR="00A210B3" w:rsidRPr="003C0408" w14:paraId="1ECC09C8" w14:textId="77777777" w:rsidTr="00B3067C">
        <w:trPr>
          <w:trHeight w:val="332"/>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3E2FD520"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INT64</w:t>
            </w:r>
          </w:p>
        </w:tc>
        <w:tc>
          <w:tcPr>
            <w:tcW w:w="964" w:type="dxa"/>
            <w:tcBorders>
              <w:top w:val="nil"/>
              <w:left w:val="nil"/>
              <w:bottom w:val="single" w:sz="4" w:space="0" w:color="auto"/>
              <w:right w:val="single" w:sz="4" w:space="0" w:color="auto"/>
            </w:tcBorders>
            <w:shd w:val="clear" w:color="auto" w:fill="auto"/>
            <w:noWrap/>
            <w:vAlign w:val="bottom"/>
            <w:hideMark/>
          </w:tcPr>
          <w:p w14:paraId="4C100CE8"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int64</w:t>
            </w:r>
          </w:p>
        </w:tc>
      </w:tr>
      <w:tr w:rsidR="00A210B3" w:rsidRPr="003C0408" w14:paraId="5B8D1D60"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212A4FC0"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INT32U</w:t>
            </w:r>
          </w:p>
        </w:tc>
        <w:tc>
          <w:tcPr>
            <w:tcW w:w="964" w:type="dxa"/>
            <w:tcBorders>
              <w:top w:val="nil"/>
              <w:left w:val="nil"/>
              <w:bottom w:val="single" w:sz="4" w:space="0" w:color="auto"/>
              <w:right w:val="single" w:sz="4" w:space="0" w:color="auto"/>
            </w:tcBorders>
            <w:shd w:val="clear" w:color="auto" w:fill="auto"/>
            <w:noWrap/>
            <w:vAlign w:val="bottom"/>
            <w:hideMark/>
          </w:tcPr>
          <w:p w14:paraId="6F423F8E"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uint32</w:t>
            </w:r>
          </w:p>
        </w:tc>
      </w:tr>
      <w:tr w:rsidR="00A210B3" w:rsidRPr="003C0408" w14:paraId="577ECD40"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4FACD034"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INT64U</w:t>
            </w:r>
          </w:p>
        </w:tc>
        <w:tc>
          <w:tcPr>
            <w:tcW w:w="964" w:type="dxa"/>
            <w:tcBorders>
              <w:top w:val="nil"/>
              <w:left w:val="nil"/>
              <w:bottom w:val="single" w:sz="4" w:space="0" w:color="auto"/>
              <w:right w:val="single" w:sz="4" w:space="0" w:color="auto"/>
            </w:tcBorders>
            <w:shd w:val="clear" w:color="auto" w:fill="auto"/>
            <w:noWrap/>
            <w:vAlign w:val="bottom"/>
            <w:hideMark/>
          </w:tcPr>
          <w:p w14:paraId="33BC3D0C"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uint64</w:t>
            </w:r>
          </w:p>
        </w:tc>
      </w:tr>
      <w:tr w:rsidR="00F216AA" w:rsidRPr="003C0408" w14:paraId="30C94D14"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tcPr>
          <w:p w14:paraId="3666C7EC" w14:textId="70464613" w:rsidR="00F216AA" w:rsidRPr="003C0408" w:rsidRDefault="00F216AA" w:rsidP="00F216AA">
            <w:pPr>
              <w:spacing w:after="0"/>
              <w:rPr>
                <w:rFonts w:ascii="Calibri" w:hAnsi="Calibri" w:cs="Calibri"/>
                <w:color w:val="000000"/>
              </w:rPr>
            </w:pPr>
            <w:r w:rsidRPr="003C0408">
              <w:rPr>
                <w:rFonts w:ascii="Calibri" w:hAnsi="Calibri" w:cs="Calibri"/>
                <w:color w:val="000000"/>
              </w:rPr>
              <w:t>dateTime</w:t>
            </w:r>
          </w:p>
        </w:tc>
        <w:tc>
          <w:tcPr>
            <w:tcW w:w="964" w:type="dxa"/>
            <w:tcBorders>
              <w:top w:val="nil"/>
              <w:left w:val="nil"/>
              <w:bottom w:val="single" w:sz="4" w:space="0" w:color="auto"/>
              <w:right w:val="single" w:sz="4" w:space="0" w:color="auto"/>
            </w:tcBorders>
            <w:shd w:val="clear" w:color="auto" w:fill="auto"/>
            <w:noWrap/>
            <w:vAlign w:val="bottom"/>
          </w:tcPr>
          <w:p w14:paraId="20106A43" w14:textId="52FB3C04" w:rsidR="00F216AA" w:rsidRPr="003C0408" w:rsidRDefault="00F216AA" w:rsidP="00F216AA">
            <w:pPr>
              <w:spacing w:after="0"/>
              <w:rPr>
                <w:rFonts w:ascii="Calibri" w:hAnsi="Calibri" w:cs="Calibri"/>
                <w:color w:val="000000"/>
              </w:rPr>
            </w:pPr>
            <w:r w:rsidRPr="003C0408">
              <w:rPr>
                <w:rFonts w:ascii="Calibri" w:hAnsi="Calibri" w:cs="Calibri"/>
                <w:color w:val="000000"/>
              </w:rPr>
              <w:t>int64</w:t>
            </w:r>
          </w:p>
        </w:tc>
      </w:tr>
      <w:tr w:rsidR="00F216AA" w:rsidRPr="003C0408" w14:paraId="2D580E5A"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373ED66B" w14:textId="1982C14E" w:rsidR="00F216AA" w:rsidRPr="003C0408" w:rsidRDefault="00F216AA" w:rsidP="00F216AA">
            <w:pPr>
              <w:spacing w:after="0"/>
              <w:rPr>
                <w:rFonts w:ascii="Calibri" w:hAnsi="Calibri" w:cs="Calibri"/>
                <w:color w:val="000000"/>
              </w:rPr>
            </w:pPr>
            <w:r>
              <w:rPr>
                <w:rFonts w:ascii="Calibri" w:hAnsi="Calibri" w:cs="Calibri"/>
                <w:color w:val="000000"/>
              </w:rPr>
              <w:t>uuidType</w:t>
            </w:r>
          </w:p>
        </w:tc>
        <w:tc>
          <w:tcPr>
            <w:tcW w:w="964" w:type="dxa"/>
            <w:tcBorders>
              <w:top w:val="nil"/>
              <w:left w:val="nil"/>
              <w:bottom w:val="single" w:sz="4" w:space="0" w:color="auto"/>
              <w:right w:val="single" w:sz="4" w:space="0" w:color="auto"/>
            </w:tcBorders>
            <w:shd w:val="clear" w:color="auto" w:fill="auto"/>
            <w:noWrap/>
            <w:vAlign w:val="bottom"/>
            <w:hideMark/>
          </w:tcPr>
          <w:p w14:paraId="00B4A62F" w14:textId="48FE8EC1" w:rsidR="00F216AA" w:rsidRPr="003C0408" w:rsidRDefault="00F216AA" w:rsidP="00F216AA">
            <w:pPr>
              <w:spacing w:after="0"/>
              <w:rPr>
                <w:rFonts w:ascii="Calibri" w:hAnsi="Calibri" w:cs="Calibri"/>
                <w:color w:val="000000"/>
              </w:rPr>
            </w:pPr>
            <w:r>
              <w:rPr>
                <w:rFonts w:ascii="Calibri" w:hAnsi="Calibri" w:cs="Calibri"/>
                <w:color w:val="000000"/>
              </w:rPr>
              <w:t>uuidType</w:t>
            </w:r>
          </w:p>
        </w:tc>
      </w:tr>
    </w:tbl>
    <w:p w14:paraId="262B4BCB" w14:textId="77777777" w:rsidR="00A210B3" w:rsidRDefault="00A210B3" w:rsidP="00A210B3">
      <w:pPr>
        <w:pStyle w:val="NoSpacing"/>
      </w:pPr>
    </w:p>
    <w:p w14:paraId="66077975" w14:textId="207BC236" w:rsidR="00A210B3" w:rsidRDefault="00A210B3" w:rsidP="00A210B3">
      <w:pPr>
        <w:pStyle w:val="NoSpacing"/>
      </w:pPr>
      <w:r>
        <w:t>baseDataTypeDictionary</w:t>
      </w:r>
    </w:p>
    <w:p w14:paraId="47CB635E" w14:textId="77777777" w:rsidR="00A210B3" w:rsidRPr="00A13E9E" w:rsidRDefault="00A210B3" w:rsidP="00A210B3">
      <w:pPr>
        <w:pStyle w:val="NoSpacing"/>
      </w:pPr>
    </w:p>
    <w:tbl>
      <w:tblPr>
        <w:tblW w:w="4919" w:type="dxa"/>
        <w:tblInd w:w="113" w:type="dxa"/>
        <w:tblLook w:val="04A0" w:firstRow="1" w:lastRow="0" w:firstColumn="1" w:lastColumn="0" w:noHBand="0" w:noVBand="1"/>
      </w:tblPr>
      <w:tblGrid>
        <w:gridCol w:w="3955"/>
        <w:gridCol w:w="964"/>
      </w:tblGrid>
      <w:tr w:rsidR="00A210B3" w:rsidRPr="003C0408" w14:paraId="511FC3EB" w14:textId="77777777" w:rsidTr="00B3067C">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60AFF7D8" w14:textId="77777777" w:rsidR="00A210B3" w:rsidRPr="003C0408" w:rsidRDefault="00A210B3" w:rsidP="00B3067C">
            <w:pPr>
              <w:spacing w:after="0"/>
              <w:ind w:left="-108"/>
              <w:rPr>
                <w:rFonts w:ascii="Calibri" w:hAnsi="Calibri" w:cs="Calibri"/>
                <w:b/>
                <w:color w:val="000000"/>
              </w:rPr>
            </w:pPr>
            <w:r w:rsidRPr="003C0408">
              <w:rPr>
                <w:rFonts w:ascii="Calibri" w:hAnsi="Calibri" w:cs="Calibri"/>
                <w:b/>
                <w:color w:val="000000"/>
              </w:rPr>
              <w:t>Key</w:t>
            </w:r>
          </w:p>
        </w:tc>
        <w:tc>
          <w:tcPr>
            <w:tcW w:w="964"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59C40C7C" w14:textId="77777777" w:rsidR="00A210B3" w:rsidRPr="003C0408" w:rsidRDefault="00A210B3" w:rsidP="00B3067C">
            <w:pPr>
              <w:spacing w:after="0"/>
              <w:rPr>
                <w:rFonts w:ascii="Calibri" w:hAnsi="Calibri" w:cs="Calibri"/>
                <w:b/>
                <w:color w:val="000000"/>
              </w:rPr>
            </w:pPr>
            <w:r w:rsidRPr="003C0408">
              <w:rPr>
                <w:rFonts w:ascii="Calibri" w:hAnsi="Calibri" w:cs="Calibri"/>
                <w:b/>
                <w:color w:val="000000"/>
              </w:rPr>
              <w:t>Value</w:t>
            </w:r>
          </w:p>
        </w:tc>
      </w:tr>
      <w:tr w:rsidR="00A210B3" w:rsidRPr="003C0408" w14:paraId="6CAD672D" w14:textId="77777777" w:rsidTr="00B3067C">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ABE42A" w14:textId="77777777" w:rsidR="00A210B3" w:rsidRPr="003C0408" w:rsidRDefault="00A210B3" w:rsidP="00B3067C">
            <w:pPr>
              <w:spacing w:after="0"/>
              <w:rPr>
                <w:rFonts w:ascii="Calibri" w:hAnsi="Calibri" w:cs="Calibri"/>
                <w:color w:val="000000"/>
              </w:rPr>
            </w:pPr>
            <w:r>
              <w:rPr>
                <w:rFonts w:ascii="Calibri" w:hAnsi="Calibri" w:cs="Calibri"/>
                <w:color w:val="000000"/>
              </w:rPr>
              <w:t>boolean</w:t>
            </w:r>
          </w:p>
        </w:tc>
        <w:tc>
          <w:tcPr>
            <w:tcW w:w="964" w:type="dxa"/>
            <w:tcBorders>
              <w:top w:val="single" w:sz="4" w:space="0" w:color="auto"/>
              <w:left w:val="nil"/>
              <w:bottom w:val="single" w:sz="4" w:space="0" w:color="auto"/>
              <w:right w:val="single" w:sz="4" w:space="0" w:color="auto"/>
            </w:tcBorders>
            <w:shd w:val="clear" w:color="auto" w:fill="auto"/>
            <w:noWrap/>
            <w:vAlign w:val="bottom"/>
          </w:tcPr>
          <w:p w14:paraId="3F5CF846" w14:textId="77777777" w:rsidR="00A210B3" w:rsidRPr="003C0408" w:rsidRDefault="00A210B3" w:rsidP="00B3067C">
            <w:pPr>
              <w:spacing w:after="0"/>
              <w:rPr>
                <w:rFonts w:ascii="Calibri" w:hAnsi="Calibri" w:cs="Calibri"/>
                <w:color w:val="000000"/>
              </w:rPr>
            </w:pPr>
            <w:r>
              <w:rPr>
                <w:rFonts w:ascii="Calibri" w:hAnsi="Calibri" w:cs="Calibri"/>
                <w:color w:val="000000"/>
              </w:rPr>
              <w:t>bool</w:t>
            </w:r>
          </w:p>
        </w:tc>
      </w:tr>
      <w:tr w:rsidR="00A210B3" w:rsidRPr="003C0408" w14:paraId="023139CB"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535C09B4" w14:textId="77777777" w:rsidR="00A210B3" w:rsidRPr="001A75A2" w:rsidRDefault="00A210B3" w:rsidP="00B3067C">
            <w:pPr>
              <w:spacing w:after="0"/>
              <w:rPr>
                <w:rFonts w:ascii="Calibri" w:hAnsi="Calibri" w:cs="Calibri"/>
                <w:color w:val="000000"/>
                <w:highlight w:val="yellow"/>
              </w:rPr>
            </w:pPr>
            <w:r w:rsidRPr="001A75A2">
              <w:rPr>
                <w:rFonts w:ascii="Calibri" w:hAnsi="Calibri" w:cs="Calibri"/>
                <w:color w:val="000000"/>
                <w:highlight w:val="yellow"/>
              </w:rPr>
              <w:t>bool</w:t>
            </w:r>
          </w:p>
        </w:tc>
        <w:tc>
          <w:tcPr>
            <w:tcW w:w="964" w:type="dxa"/>
            <w:tcBorders>
              <w:top w:val="nil"/>
              <w:left w:val="nil"/>
              <w:bottom w:val="single" w:sz="4" w:space="0" w:color="auto"/>
              <w:right w:val="single" w:sz="4" w:space="0" w:color="auto"/>
            </w:tcBorders>
            <w:shd w:val="clear" w:color="auto" w:fill="auto"/>
            <w:noWrap/>
            <w:vAlign w:val="bottom"/>
            <w:hideMark/>
          </w:tcPr>
          <w:p w14:paraId="0CED2F03" w14:textId="77777777" w:rsidR="00A210B3" w:rsidRPr="003C0408" w:rsidRDefault="00A210B3" w:rsidP="00B3067C">
            <w:pPr>
              <w:spacing w:after="0"/>
              <w:rPr>
                <w:rFonts w:ascii="Calibri" w:hAnsi="Calibri" w:cs="Calibri"/>
                <w:color w:val="000000"/>
              </w:rPr>
            </w:pPr>
            <w:r w:rsidRPr="001A75A2">
              <w:rPr>
                <w:rFonts w:ascii="Calibri" w:hAnsi="Calibri" w:cs="Calibri"/>
                <w:color w:val="000000"/>
                <w:highlight w:val="yellow"/>
              </w:rPr>
              <w:t>bool</w:t>
            </w:r>
          </w:p>
        </w:tc>
      </w:tr>
      <w:tr w:rsidR="00A210B3" w:rsidRPr="003C0408" w14:paraId="1E84AB0C"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3582E0F6" w14:textId="77777777" w:rsidR="00A210B3" w:rsidRPr="001A75A2" w:rsidRDefault="00A210B3" w:rsidP="00B3067C">
            <w:pPr>
              <w:spacing w:after="0"/>
              <w:rPr>
                <w:rFonts w:ascii="Calibri" w:hAnsi="Calibri" w:cs="Calibri"/>
                <w:color w:val="000000"/>
                <w:highlight w:val="yellow"/>
              </w:rPr>
            </w:pPr>
            <w:r w:rsidRPr="001A75A2">
              <w:rPr>
                <w:rFonts w:ascii="Calibri" w:hAnsi="Calibri" w:cs="Calibri"/>
                <w:color w:val="000000"/>
                <w:highlight w:val="yellow"/>
              </w:rPr>
              <w:t>string</w:t>
            </w:r>
          </w:p>
        </w:tc>
        <w:tc>
          <w:tcPr>
            <w:tcW w:w="964" w:type="dxa"/>
            <w:tcBorders>
              <w:top w:val="nil"/>
              <w:left w:val="nil"/>
              <w:bottom w:val="single" w:sz="4" w:space="0" w:color="auto"/>
              <w:right w:val="single" w:sz="4" w:space="0" w:color="auto"/>
            </w:tcBorders>
            <w:shd w:val="clear" w:color="auto" w:fill="auto"/>
            <w:noWrap/>
            <w:vAlign w:val="bottom"/>
            <w:hideMark/>
          </w:tcPr>
          <w:p w14:paraId="78FD0A65" w14:textId="77777777" w:rsidR="00A210B3" w:rsidRPr="003C0408" w:rsidRDefault="00A210B3" w:rsidP="00B3067C">
            <w:pPr>
              <w:spacing w:after="0"/>
              <w:rPr>
                <w:rFonts w:ascii="Calibri" w:hAnsi="Calibri" w:cs="Calibri"/>
                <w:color w:val="000000"/>
              </w:rPr>
            </w:pPr>
            <w:r w:rsidRPr="001A75A2">
              <w:rPr>
                <w:rFonts w:ascii="Calibri" w:hAnsi="Calibri" w:cs="Calibri"/>
                <w:color w:val="000000"/>
                <w:highlight w:val="yellow"/>
              </w:rPr>
              <w:t>string</w:t>
            </w:r>
          </w:p>
        </w:tc>
      </w:tr>
      <w:tr w:rsidR="00A210B3" w:rsidRPr="003C0408" w14:paraId="180BB9E7"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2A2A3A1"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byte</w:t>
            </w:r>
          </w:p>
        </w:tc>
        <w:tc>
          <w:tcPr>
            <w:tcW w:w="964" w:type="dxa"/>
            <w:tcBorders>
              <w:top w:val="nil"/>
              <w:left w:val="nil"/>
              <w:bottom w:val="single" w:sz="4" w:space="0" w:color="auto"/>
              <w:right w:val="single" w:sz="4" w:space="0" w:color="auto"/>
            </w:tcBorders>
            <w:shd w:val="clear" w:color="auto" w:fill="auto"/>
            <w:noWrap/>
            <w:vAlign w:val="bottom"/>
            <w:hideMark/>
          </w:tcPr>
          <w:p w14:paraId="146C4124"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int32</w:t>
            </w:r>
          </w:p>
        </w:tc>
      </w:tr>
      <w:tr w:rsidR="00A210B3" w:rsidRPr="003C0408" w14:paraId="7F92E321"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14E792C3" w14:textId="77777777" w:rsidR="00A210B3" w:rsidRPr="001A75A2" w:rsidRDefault="00A210B3" w:rsidP="00B3067C">
            <w:pPr>
              <w:spacing w:after="0"/>
              <w:rPr>
                <w:rFonts w:ascii="Calibri" w:hAnsi="Calibri" w:cs="Calibri"/>
                <w:color w:val="000000"/>
                <w:highlight w:val="yellow"/>
              </w:rPr>
            </w:pPr>
            <w:r w:rsidRPr="001A75A2">
              <w:rPr>
                <w:rFonts w:ascii="Calibri" w:hAnsi="Calibri" w:cs="Calibri"/>
                <w:color w:val="000000"/>
                <w:highlight w:val="yellow"/>
              </w:rPr>
              <w:t>float</w:t>
            </w:r>
          </w:p>
        </w:tc>
        <w:tc>
          <w:tcPr>
            <w:tcW w:w="964" w:type="dxa"/>
            <w:tcBorders>
              <w:top w:val="nil"/>
              <w:left w:val="nil"/>
              <w:bottom w:val="single" w:sz="4" w:space="0" w:color="auto"/>
              <w:right w:val="single" w:sz="4" w:space="0" w:color="auto"/>
            </w:tcBorders>
            <w:shd w:val="clear" w:color="auto" w:fill="auto"/>
            <w:noWrap/>
            <w:vAlign w:val="bottom"/>
            <w:hideMark/>
          </w:tcPr>
          <w:p w14:paraId="12F5ED07" w14:textId="77777777" w:rsidR="00A210B3" w:rsidRPr="003C0408" w:rsidRDefault="00A210B3" w:rsidP="00B3067C">
            <w:pPr>
              <w:spacing w:after="0"/>
              <w:rPr>
                <w:rFonts w:ascii="Calibri" w:hAnsi="Calibri" w:cs="Calibri"/>
                <w:color w:val="000000"/>
              </w:rPr>
            </w:pPr>
            <w:r w:rsidRPr="001A75A2">
              <w:rPr>
                <w:rFonts w:ascii="Calibri" w:hAnsi="Calibri" w:cs="Calibri"/>
                <w:color w:val="000000"/>
                <w:highlight w:val="yellow"/>
              </w:rPr>
              <w:t>float</w:t>
            </w:r>
          </w:p>
        </w:tc>
      </w:tr>
      <w:tr w:rsidR="00A210B3" w:rsidRPr="003C0408" w14:paraId="1BA975F5"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4C07B7C"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int</w:t>
            </w:r>
          </w:p>
        </w:tc>
        <w:tc>
          <w:tcPr>
            <w:tcW w:w="964" w:type="dxa"/>
            <w:tcBorders>
              <w:top w:val="nil"/>
              <w:left w:val="nil"/>
              <w:bottom w:val="single" w:sz="4" w:space="0" w:color="auto"/>
              <w:right w:val="single" w:sz="4" w:space="0" w:color="auto"/>
            </w:tcBorders>
            <w:shd w:val="clear" w:color="auto" w:fill="auto"/>
            <w:noWrap/>
            <w:vAlign w:val="bottom"/>
            <w:hideMark/>
          </w:tcPr>
          <w:p w14:paraId="474E2335"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int32</w:t>
            </w:r>
          </w:p>
        </w:tc>
      </w:tr>
      <w:tr w:rsidR="00A210B3" w:rsidRPr="003C0408" w14:paraId="119CC539"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4F1EF957"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lastRenderedPageBreak/>
              <w:t>integer</w:t>
            </w:r>
          </w:p>
        </w:tc>
        <w:tc>
          <w:tcPr>
            <w:tcW w:w="964" w:type="dxa"/>
            <w:tcBorders>
              <w:top w:val="nil"/>
              <w:left w:val="nil"/>
              <w:bottom w:val="single" w:sz="4" w:space="0" w:color="auto"/>
              <w:right w:val="single" w:sz="4" w:space="0" w:color="auto"/>
            </w:tcBorders>
            <w:shd w:val="clear" w:color="auto" w:fill="auto"/>
            <w:noWrap/>
            <w:vAlign w:val="bottom"/>
            <w:hideMark/>
          </w:tcPr>
          <w:p w14:paraId="7250676D"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int32</w:t>
            </w:r>
          </w:p>
        </w:tc>
      </w:tr>
      <w:tr w:rsidR="00A210B3" w:rsidRPr="003C0408" w14:paraId="347DB4FD"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61944A9"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negativeInteger</w:t>
            </w:r>
          </w:p>
        </w:tc>
        <w:tc>
          <w:tcPr>
            <w:tcW w:w="964" w:type="dxa"/>
            <w:tcBorders>
              <w:top w:val="nil"/>
              <w:left w:val="nil"/>
              <w:bottom w:val="single" w:sz="4" w:space="0" w:color="auto"/>
              <w:right w:val="single" w:sz="4" w:space="0" w:color="auto"/>
            </w:tcBorders>
            <w:shd w:val="clear" w:color="auto" w:fill="auto"/>
            <w:noWrap/>
            <w:vAlign w:val="bottom"/>
            <w:hideMark/>
          </w:tcPr>
          <w:p w14:paraId="726C0160"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sint32</w:t>
            </w:r>
          </w:p>
        </w:tc>
      </w:tr>
      <w:tr w:rsidR="00A210B3" w:rsidRPr="003C0408" w14:paraId="6155A7DF"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55952427"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nonPositveInteger</w:t>
            </w:r>
          </w:p>
        </w:tc>
        <w:tc>
          <w:tcPr>
            <w:tcW w:w="964" w:type="dxa"/>
            <w:tcBorders>
              <w:top w:val="nil"/>
              <w:left w:val="nil"/>
              <w:bottom w:val="single" w:sz="4" w:space="0" w:color="auto"/>
              <w:right w:val="single" w:sz="4" w:space="0" w:color="auto"/>
            </w:tcBorders>
            <w:shd w:val="clear" w:color="auto" w:fill="auto"/>
            <w:noWrap/>
            <w:vAlign w:val="bottom"/>
            <w:hideMark/>
          </w:tcPr>
          <w:p w14:paraId="5598C8A1"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sint64</w:t>
            </w:r>
          </w:p>
        </w:tc>
      </w:tr>
      <w:tr w:rsidR="00A210B3" w:rsidRPr="003C0408" w14:paraId="3025FE04"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1AC8A8AB"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short</w:t>
            </w:r>
          </w:p>
        </w:tc>
        <w:tc>
          <w:tcPr>
            <w:tcW w:w="964" w:type="dxa"/>
            <w:tcBorders>
              <w:top w:val="nil"/>
              <w:left w:val="nil"/>
              <w:bottom w:val="single" w:sz="4" w:space="0" w:color="auto"/>
              <w:right w:val="single" w:sz="4" w:space="0" w:color="auto"/>
            </w:tcBorders>
            <w:shd w:val="clear" w:color="auto" w:fill="auto"/>
            <w:noWrap/>
            <w:vAlign w:val="bottom"/>
            <w:hideMark/>
          </w:tcPr>
          <w:p w14:paraId="1EFB778C"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int32</w:t>
            </w:r>
          </w:p>
        </w:tc>
      </w:tr>
      <w:tr w:rsidR="00A210B3" w:rsidRPr="003C0408" w14:paraId="4D5E723E"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3C8EB638"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long</w:t>
            </w:r>
          </w:p>
        </w:tc>
        <w:tc>
          <w:tcPr>
            <w:tcW w:w="964" w:type="dxa"/>
            <w:tcBorders>
              <w:top w:val="nil"/>
              <w:left w:val="nil"/>
              <w:bottom w:val="single" w:sz="4" w:space="0" w:color="auto"/>
              <w:right w:val="single" w:sz="4" w:space="0" w:color="auto"/>
            </w:tcBorders>
            <w:shd w:val="clear" w:color="auto" w:fill="auto"/>
            <w:noWrap/>
            <w:vAlign w:val="bottom"/>
            <w:hideMark/>
          </w:tcPr>
          <w:p w14:paraId="49F16938"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int64</w:t>
            </w:r>
          </w:p>
        </w:tc>
      </w:tr>
      <w:tr w:rsidR="00A210B3" w:rsidRPr="003C0408" w14:paraId="2129DC47"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3B5199C1"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double</w:t>
            </w:r>
          </w:p>
        </w:tc>
        <w:tc>
          <w:tcPr>
            <w:tcW w:w="964" w:type="dxa"/>
            <w:tcBorders>
              <w:top w:val="nil"/>
              <w:left w:val="nil"/>
              <w:bottom w:val="single" w:sz="4" w:space="0" w:color="auto"/>
              <w:right w:val="single" w:sz="4" w:space="0" w:color="auto"/>
            </w:tcBorders>
            <w:shd w:val="clear" w:color="auto" w:fill="auto"/>
            <w:noWrap/>
            <w:vAlign w:val="bottom"/>
            <w:hideMark/>
          </w:tcPr>
          <w:p w14:paraId="448443CD"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double</w:t>
            </w:r>
          </w:p>
        </w:tc>
      </w:tr>
      <w:tr w:rsidR="00A210B3" w:rsidRPr="003C0408" w14:paraId="0956C6E3"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5DF44A3C"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decimal</w:t>
            </w:r>
          </w:p>
        </w:tc>
        <w:tc>
          <w:tcPr>
            <w:tcW w:w="964" w:type="dxa"/>
            <w:tcBorders>
              <w:top w:val="nil"/>
              <w:left w:val="nil"/>
              <w:bottom w:val="single" w:sz="4" w:space="0" w:color="auto"/>
              <w:right w:val="single" w:sz="4" w:space="0" w:color="auto"/>
            </w:tcBorders>
            <w:shd w:val="clear" w:color="auto" w:fill="auto"/>
            <w:noWrap/>
            <w:vAlign w:val="bottom"/>
            <w:hideMark/>
          </w:tcPr>
          <w:p w14:paraId="7FD0D3B5"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double</w:t>
            </w:r>
          </w:p>
        </w:tc>
      </w:tr>
      <w:tr w:rsidR="00A210B3" w:rsidRPr="003C0408" w14:paraId="217E09F7"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11896F4"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hexBinary</w:t>
            </w:r>
          </w:p>
        </w:tc>
        <w:tc>
          <w:tcPr>
            <w:tcW w:w="964" w:type="dxa"/>
            <w:tcBorders>
              <w:top w:val="nil"/>
              <w:left w:val="nil"/>
              <w:bottom w:val="single" w:sz="4" w:space="0" w:color="auto"/>
              <w:right w:val="single" w:sz="4" w:space="0" w:color="auto"/>
            </w:tcBorders>
            <w:shd w:val="clear" w:color="auto" w:fill="auto"/>
            <w:noWrap/>
            <w:vAlign w:val="bottom"/>
            <w:hideMark/>
          </w:tcPr>
          <w:p w14:paraId="0763FA17"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bytes</w:t>
            </w:r>
          </w:p>
        </w:tc>
      </w:tr>
      <w:tr w:rsidR="00A210B3" w:rsidRPr="003C0408" w14:paraId="45F44BE8"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7B5118C0"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nonNegativeInteger</w:t>
            </w:r>
          </w:p>
        </w:tc>
        <w:tc>
          <w:tcPr>
            <w:tcW w:w="964" w:type="dxa"/>
            <w:tcBorders>
              <w:top w:val="nil"/>
              <w:left w:val="nil"/>
              <w:bottom w:val="single" w:sz="4" w:space="0" w:color="auto"/>
              <w:right w:val="single" w:sz="4" w:space="0" w:color="auto"/>
            </w:tcBorders>
            <w:shd w:val="clear" w:color="auto" w:fill="auto"/>
            <w:noWrap/>
            <w:vAlign w:val="bottom"/>
            <w:hideMark/>
          </w:tcPr>
          <w:p w14:paraId="712F7DA6"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int32</w:t>
            </w:r>
          </w:p>
        </w:tc>
      </w:tr>
      <w:tr w:rsidR="00A210B3" w:rsidRPr="003C0408" w14:paraId="1356AB85"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4810CDD6"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normalizedString</w:t>
            </w:r>
          </w:p>
        </w:tc>
        <w:tc>
          <w:tcPr>
            <w:tcW w:w="964" w:type="dxa"/>
            <w:tcBorders>
              <w:top w:val="nil"/>
              <w:left w:val="nil"/>
              <w:bottom w:val="single" w:sz="4" w:space="0" w:color="auto"/>
              <w:right w:val="single" w:sz="4" w:space="0" w:color="auto"/>
            </w:tcBorders>
            <w:shd w:val="clear" w:color="auto" w:fill="auto"/>
            <w:noWrap/>
            <w:vAlign w:val="bottom"/>
            <w:hideMark/>
          </w:tcPr>
          <w:p w14:paraId="47B55A51"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string</w:t>
            </w:r>
          </w:p>
        </w:tc>
      </w:tr>
      <w:tr w:rsidR="00A210B3" w:rsidRPr="003C0408" w14:paraId="6FF01DDD"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7EFEDBD6"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positiveInteger</w:t>
            </w:r>
          </w:p>
        </w:tc>
        <w:tc>
          <w:tcPr>
            <w:tcW w:w="964" w:type="dxa"/>
            <w:tcBorders>
              <w:top w:val="nil"/>
              <w:left w:val="nil"/>
              <w:bottom w:val="single" w:sz="4" w:space="0" w:color="auto"/>
              <w:right w:val="single" w:sz="4" w:space="0" w:color="auto"/>
            </w:tcBorders>
            <w:shd w:val="clear" w:color="auto" w:fill="auto"/>
            <w:noWrap/>
            <w:vAlign w:val="bottom"/>
            <w:hideMark/>
          </w:tcPr>
          <w:p w14:paraId="1244AEBC"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int32</w:t>
            </w:r>
          </w:p>
        </w:tc>
      </w:tr>
      <w:tr w:rsidR="00A210B3" w:rsidRPr="003C0408" w14:paraId="3549EE1C"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9B690A2"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unsignedByte</w:t>
            </w:r>
          </w:p>
        </w:tc>
        <w:tc>
          <w:tcPr>
            <w:tcW w:w="964" w:type="dxa"/>
            <w:tcBorders>
              <w:top w:val="nil"/>
              <w:left w:val="nil"/>
              <w:bottom w:val="single" w:sz="4" w:space="0" w:color="auto"/>
              <w:right w:val="single" w:sz="4" w:space="0" w:color="auto"/>
            </w:tcBorders>
            <w:shd w:val="clear" w:color="auto" w:fill="auto"/>
            <w:noWrap/>
            <w:vAlign w:val="bottom"/>
            <w:hideMark/>
          </w:tcPr>
          <w:p w14:paraId="1BD77FAE"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uint32</w:t>
            </w:r>
          </w:p>
        </w:tc>
      </w:tr>
      <w:tr w:rsidR="00A210B3" w:rsidRPr="003C0408" w14:paraId="3DD6C800"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70406EFA"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unsignedInt</w:t>
            </w:r>
          </w:p>
        </w:tc>
        <w:tc>
          <w:tcPr>
            <w:tcW w:w="964" w:type="dxa"/>
            <w:tcBorders>
              <w:top w:val="nil"/>
              <w:left w:val="nil"/>
              <w:bottom w:val="single" w:sz="4" w:space="0" w:color="auto"/>
              <w:right w:val="single" w:sz="4" w:space="0" w:color="auto"/>
            </w:tcBorders>
            <w:shd w:val="clear" w:color="auto" w:fill="auto"/>
            <w:noWrap/>
            <w:vAlign w:val="bottom"/>
            <w:hideMark/>
          </w:tcPr>
          <w:p w14:paraId="72EE5F9C"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uint32</w:t>
            </w:r>
          </w:p>
        </w:tc>
      </w:tr>
      <w:tr w:rsidR="00A210B3" w:rsidRPr="003C0408" w14:paraId="62688D96"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73C38A3A"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unsignedShort</w:t>
            </w:r>
          </w:p>
        </w:tc>
        <w:tc>
          <w:tcPr>
            <w:tcW w:w="964" w:type="dxa"/>
            <w:tcBorders>
              <w:top w:val="nil"/>
              <w:left w:val="nil"/>
              <w:bottom w:val="single" w:sz="4" w:space="0" w:color="auto"/>
              <w:right w:val="single" w:sz="4" w:space="0" w:color="auto"/>
            </w:tcBorders>
            <w:shd w:val="clear" w:color="auto" w:fill="auto"/>
            <w:noWrap/>
            <w:vAlign w:val="bottom"/>
            <w:hideMark/>
          </w:tcPr>
          <w:p w14:paraId="2F9AD84B"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uint32</w:t>
            </w:r>
          </w:p>
        </w:tc>
      </w:tr>
      <w:tr w:rsidR="00A210B3" w:rsidRPr="003C0408" w14:paraId="272CF2FA"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00C9340"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unsignedLong</w:t>
            </w:r>
          </w:p>
        </w:tc>
        <w:tc>
          <w:tcPr>
            <w:tcW w:w="964" w:type="dxa"/>
            <w:tcBorders>
              <w:top w:val="nil"/>
              <w:left w:val="nil"/>
              <w:bottom w:val="single" w:sz="4" w:space="0" w:color="auto"/>
              <w:right w:val="single" w:sz="4" w:space="0" w:color="auto"/>
            </w:tcBorders>
            <w:shd w:val="clear" w:color="auto" w:fill="auto"/>
            <w:noWrap/>
            <w:vAlign w:val="bottom"/>
            <w:hideMark/>
          </w:tcPr>
          <w:p w14:paraId="5D79DD55"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uint64</w:t>
            </w:r>
          </w:p>
        </w:tc>
      </w:tr>
      <w:tr w:rsidR="00A210B3" w:rsidRPr="003C0408" w14:paraId="7D19DE4E"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02722648"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dateTime</w:t>
            </w:r>
          </w:p>
        </w:tc>
        <w:tc>
          <w:tcPr>
            <w:tcW w:w="964" w:type="dxa"/>
            <w:tcBorders>
              <w:top w:val="nil"/>
              <w:left w:val="nil"/>
              <w:bottom w:val="single" w:sz="4" w:space="0" w:color="auto"/>
              <w:right w:val="single" w:sz="4" w:space="0" w:color="auto"/>
            </w:tcBorders>
            <w:shd w:val="clear" w:color="auto" w:fill="auto"/>
            <w:noWrap/>
            <w:vAlign w:val="bottom"/>
            <w:hideMark/>
          </w:tcPr>
          <w:p w14:paraId="70335A3E"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int64</w:t>
            </w:r>
          </w:p>
        </w:tc>
      </w:tr>
    </w:tbl>
    <w:p w14:paraId="5A32F37C" w14:textId="77777777" w:rsidR="00672A88" w:rsidRDefault="00672A88" w:rsidP="00672A88">
      <w:pPr>
        <w:pStyle w:val="NoSpacing"/>
      </w:pPr>
    </w:p>
    <w:p w14:paraId="6FB3C671" w14:textId="77777777" w:rsidR="00672A88" w:rsidRDefault="00672A88" w:rsidP="00672A88">
      <w:pPr>
        <w:pStyle w:val="NoSpacing"/>
      </w:pPr>
    </w:p>
    <w:tbl>
      <w:tblPr>
        <w:tblStyle w:val="TableGrid"/>
        <w:tblW w:w="0" w:type="auto"/>
        <w:tblLook w:val="04A0" w:firstRow="1" w:lastRow="0" w:firstColumn="1" w:lastColumn="0" w:noHBand="0" w:noVBand="1"/>
      </w:tblPr>
      <w:tblGrid>
        <w:gridCol w:w="4683"/>
        <w:gridCol w:w="4667"/>
      </w:tblGrid>
      <w:tr w:rsidR="00672A88" w14:paraId="51C63DB7" w14:textId="77777777" w:rsidTr="00A210B3">
        <w:tc>
          <w:tcPr>
            <w:tcW w:w="4683" w:type="dxa"/>
            <w:tcBorders>
              <w:right w:val="nil"/>
            </w:tcBorders>
            <w:shd w:val="clear" w:color="auto" w:fill="DBE5F1" w:themeFill="accent1" w:themeFillTint="33"/>
          </w:tcPr>
          <w:p w14:paraId="5ED0DA8E" w14:textId="77777777" w:rsidR="00672A88" w:rsidRDefault="00672A88" w:rsidP="00762023">
            <w:pPr>
              <w:pStyle w:val="NoSpacing"/>
            </w:pPr>
            <w:r>
              <w:t>Methods</w:t>
            </w:r>
          </w:p>
        </w:tc>
        <w:tc>
          <w:tcPr>
            <w:tcW w:w="4667" w:type="dxa"/>
            <w:tcBorders>
              <w:left w:val="nil"/>
            </w:tcBorders>
            <w:shd w:val="clear" w:color="auto" w:fill="DBE5F1" w:themeFill="accent1" w:themeFillTint="33"/>
          </w:tcPr>
          <w:p w14:paraId="0D5D5D05" w14:textId="77777777" w:rsidR="00672A88" w:rsidRDefault="00672A88" w:rsidP="00762023">
            <w:pPr>
              <w:pStyle w:val="NoSpacing"/>
            </w:pPr>
          </w:p>
        </w:tc>
      </w:tr>
      <w:tr w:rsidR="00672A88" w14:paraId="7B825A46" w14:textId="77777777" w:rsidTr="00A210B3">
        <w:tc>
          <w:tcPr>
            <w:tcW w:w="4683" w:type="dxa"/>
          </w:tcPr>
          <w:p w14:paraId="3D3A7876" w14:textId="4AF35ECD" w:rsidR="00672A88" w:rsidRDefault="00672A88" w:rsidP="00762023">
            <w:pPr>
              <w:pStyle w:val="NoSpacing"/>
            </w:pPr>
            <w:r>
              <w:t xml:space="preserve">public static String </w:t>
            </w:r>
            <w:r w:rsidR="00A210B3">
              <w:t>checkInvalid</w:t>
            </w:r>
            <w:r>
              <w:t>DataType(String umlDataType)</w:t>
            </w:r>
          </w:p>
        </w:tc>
        <w:tc>
          <w:tcPr>
            <w:tcW w:w="4667" w:type="dxa"/>
          </w:tcPr>
          <w:p w14:paraId="072C1EB0" w14:textId="77777777" w:rsidR="00672A88" w:rsidRDefault="00672A88" w:rsidP="00762023">
            <w:pPr>
              <w:pStyle w:val="NoSpacing"/>
            </w:pPr>
            <w:r>
              <w:t>Determines if the Key (string) passed in has a corresponding Value. If not, then a null is returned.</w:t>
            </w:r>
          </w:p>
          <w:p w14:paraId="42A1F4EB" w14:textId="77777777" w:rsidR="00672A88" w:rsidRDefault="00672A88" w:rsidP="00762023">
            <w:pPr>
              <w:pStyle w:val="NoSpacing"/>
            </w:pPr>
          </w:p>
          <w:p w14:paraId="5A3DB0F0" w14:textId="77777777" w:rsidR="00672A88" w:rsidRDefault="00672A88" w:rsidP="00762023">
            <w:pPr>
              <w:pStyle w:val="NoSpacing"/>
            </w:pPr>
            <w:r>
              <w:t>Parameters:</w:t>
            </w:r>
          </w:p>
          <w:p w14:paraId="0BB9D1AA" w14:textId="77777777" w:rsidR="00672A88" w:rsidRDefault="00672A88" w:rsidP="00672A88">
            <w:pPr>
              <w:pStyle w:val="NoSpacing"/>
              <w:numPr>
                <w:ilvl w:val="0"/>
                <w:numId w:val="8"/>
              </w:numPr>
            </w:pPr>
            <w:r>
              <w:t>umlDataType – UML datatype (Key) of the UML element to be converted.</w:t>
            </w:r>
          </w:p>
          <w:p w14:paraId="72AD1E80" w14:textId="77777777" w:rsidR="00672A88" w:rsidRDefault="00672A88" w:rsidP="00762023">
            <w:pPr>
              <w:pStyle w:val="NoSpacing"/>
            </w:pPr>
          </w:p>
          <w:p w14:paraId="76781A18" w14:textId="77777777" w:rsidR="00672A88" w:rsidRDefault="00672A88" w:rsidP="00762023">
            <w:pPr>
              <w:pStyle w:val="NoSpacing"/>
            </w:pPr>
            <w:r>
              <w:t>Return Value:</w:t>
            </w:r>
          </w:p>
          <w:p w14:paraId="788E05D3" w14:textId="39D0580F" w:rsidR="00672A88" w:rsidRDefault="00672A88" w:rsidP="00672A88">
            <w:pPr>
              <w:pStyle w:val="NoSpacing"/>
              <w:numPr>
                <w:ilvl w:val="0"/>
                <w:numId w:val="8"/>
              </w:numPr>
            </w:pPr>
            <w:r>
              <w:t xml:space="preserve">String containing the corresponding </w:t>
            </w:r>
            <w:r w:rsidR="00A210B3">
              <w:t xml:space="preserve">invalid </w:t>
            </w:r>
            <w:r>
              <w:t>Protobuf datatype (Value) of the UML element.</w:t>
            </w:r>
          </w:p>
        </w:tc>
      </w:tr>
      <w:tr w:rsidR="00A210B3" w14:paraId="308A9C06" w14:textId="77777777" w:rsidTr="00A210B3">
        <w:tc>
          <w:tcPr>
            <w:tcW w:w="4683" w:type="dxa"/>
          </w:tcPr>
          <w:p w14:paraId="140A798B" w14:textId="78EDE463" w:rsidR="00A210B3" w:rsidRDefault="00D36264" w:rsidP="00A210B3">
            <w:pPr>
              <w:pStyle w:val="NoSpacing"/>
            </w:pPr>
            <w:r>
              <w:t>P</w:t>
            </w:r>
            <w:r w:rsidR="00A210B3">
              <w:t>ublic static String getProto3DataType(String umlDataType)</w:t>
            </w:r>
          </w:p>
        </w:tc>
        <w:tc>
          <w:tcPr>
            <w:tcW w:w="4667" w:type="dxa"/>
          </w:tcPr>
          <w:p w14:paraId="69335BE0" w14:textId="77777777" w:rsidR="00A210B3" w:rsidRDefault="00A210B3" w:rsidP="00A210B3">
            <w:pPr>
              <w:pStyle w:val="NoSpacing"/>
            </w:pPr>
            <w:r>
              <w:t>Determines if the Key (string) passed in has a corresponding Value. If not, then a null is returned.</w:t>
            </w:r>
          </w:p>
          <w:p w14:paraId="7258A106" w14:textId="77777777" w:rsidR="00A210B3" w:rsidRDefault="00A210B3" w:rsidP="00A210B3">
            <w:pPr>
              <w:pStyle w:val="NoSpacing"/>
            </w:pPr>
          </w:p>
          <w:p w14:paraId="4D265EA9" w14:textId="77777777" w:rsidR="00A210B3" w:rsidRDefault="00A210B3" w:rsidP="00A210B3">
            <w:pPr>
              <w:pStyle w:val="NoSpacing"/>
            </w:pPr>
            <w:r>
              <w:t>Parameters:</w:t>
            </w:r>
          </w:p>
          <w:p w14:paraId="540A606C" w14:textId="77777777" w:rsidR="00A210B3" w:rsidRDefault="00A210B3" w:rsidP="00A210B3">
            <w:pPr>
              <w:pStyle w:val="NoSpacing"/>
              <w:numPr>
                <w:ilvl w:val="0"/>
                <w:numId w:val="8"/>
              </w:numPr>
            </w:pPr>
            <w:r>
              <w:t>umlDataType – UML datatype (Key) of the UML element to be converted.</w:t>
            </w:r>
          </w:p>
          <w:p w14:paraId="2D21DFB5" w14:textId="77777777" w:rsidR="00A210B3" w:rsidRDefault="00A210B3" w:rsidP="00A210B3">
            <w:pPr>
              <w:pStyle w:val="NoSpacing"/>
            </w:pPr>
          </w:p>
          <w:p w14:paraId="078FFFBE" w14:textId="77777777" w:rsidR="00A210B3" w:rsidRDefault="00A210B3" w:rsidP="00A210B3">
            <w:pPr>
              <w:pStyle w:val="NoSpacing"/>
            </w:pPr>
            <w:r>
              <w:t>Return Value:</w:t>
            </w:r>
          </w:p>
          <w:p w14:paraId="70E58776" w14:textId="3A52DF76" w:rsidR="00A210B3" w:rsidRDefault="00A210B3" w:rsidP="00A210B3">
            <w:pPr>
              <w:pStyle w:val="NoSpacing"/>
            </w:pPr>
            <w:r>
              <w:lastRenderedPageBreak/>
              <w:t>String containing the corresponding Protobuf datatype (Value) of the UML element.</w:t>
            </w:r>
          </w:p>
        </w:tc>
      </w:tr>
      <w:tr w:rsidR="00A210B3" w14:paraId="727DB993" w14:textId="77777777" w:rsidTr="00A210B3">
        <w:tc>
          <w:tcPr>
            <w:tcW w:w="4683" w:type="dxa"/>
          </w:tcPr>
          <w:p w14:paraId="70E60449" w14:textId="46D93C51" w:rsidR="00A210B3" w:rsidRDefault="00D36264" w:rsidP="00A210B3">
            <w:pPr>
              <w:pStyle w:val="NoSpacing"/>
            </w:pPr>
            <w:r>
              <w:lastRenderedPageBreak/>
              <w:t>P</w:t>
            </w:r>
            <w:r w:rsidR="00A210B3">
              <w:t>ublic static String getBaseDataType(String umlDataType)</w:t>
            </w:r>
          </w:p>
        </w:tc>
        <w:tc>
          <w:tcPr>
            <w:tcW w:w="4667" w:type="dxa"/>
          </w:tcPr>
          <w:p w14:paraId="7E7CE82A" w14:textId="77777777" w:rsidR="00A210B3" w:rsidRDefault="00A210B3" w:rsidP="00A210B3">
            <w:pPr>
              <w:pStyle w:val="NoSpacing"/>
            </w:pPr>
            <w:r>
              <w:t>Determines if the Key (string) passed in has a corresponding Value. If not, then a null is returned.</w:t>
            </w:r>
          </w:p>
          <w:p w14:paraId="18E3884C" w14:textId="77777777" w:rsidR="00A210B3" w:rsidRDefault="00A210B3" w:rsidP="00A210B3">
            <w:pPr>
              <w:pStyle w:val="NoSpacing"/>
            </w:pPr>
          </w:p>
          <w:p w14:paraId="6BF09AF5" w14:textId="77777777" w:rsidR="00A210B3" w:rsidRDefault="00A210B3" w:rsidP="00A210B3">
            <w:pPr>
              <w:pStyle w:val="NoSpacing"/>
            </w:pPr>
            <w:r>
              <w:t>Parameters:</w:t>
            </w:r>
          </w:p>
          <w:p w14:paraId="0875908F" w14:textId="1584B662" w:rsidR="00A210B3" w:rsidRDefault="00A210B3" w:rsidP="00A210B3">
            <w:pPr>
              <w:pStyle w:val="NoSpacing"/>
              <w:numPr>
                <w:ilvl w:val="0"/>
                <w:numId w:val="8"/>
              </w:numPr>
            </w:pPr>
            <w:r>
              <w:t>umlDataType – UML base datatype (Key) of the UML element to be converted.</w:t>
            </w:r>
          </w:p>
          <w:p w14:paraId="213772A0" w14:textId="77777777" w:rsidR="00A210B3" w:rsidRDefault="00A210B3" w:rsidP="00A210B3">
            <w:pPr>
              <w:pStyle w:val="NoSpacing"/>
            </w:pPr>
          </w:p>
          <w:p w14:paraId="67353233" w14:textId="77777777" w:rsidR="00A210B3" w:rsidRDefault="00A210B3" w:rsidP="00A210B3">
            <w:pPr>
              <w:pStyle w:val="NoSpacing"/>
            </w:pPr>
            <w:r>
              <w:t>Return Value:</w:t>
            </w:r>
          </w:p>
          <w:p w14:paraId="433F67CB" w14:textId="7ED3B2B4" w:rsidR="00A210B3" w:rsidRDefault="00A210B3" w:rsidP="00A210B3">
            <w:pPr>
              <w:pStyle w:val="NoSpacing"/>
            </w:pPr>
            <w:r>
              <w:t>String containing the corresponding Protobuf datatype (Value) of the UML element.</w:t>
            </w:r>
          </w:p>
        </w:tc>
      </w:tr>
    </w:tbl>
    <w:p w14:paraId="52CE1B8D" w14:textId="5F9E6CCB" w:rsidR="003E6709" w:rsidRDefault="003E6709" w:rsidP="00672A88"/>
    <w:p w14:paraId="5BC094FD" w14:textId="77777777" w:rsidR="003E6709" w:rsidRDefault="003E6709">
      <w:pPr>
        <w:tabs>
          <w:tab w:val="clear" w:pos="180"/>
          <w:tab w:val="clear" w:pos="720"/>
        </w:tabs>
        <w:spacing w:before="0" w:after="0"/>
      </w:pPr>
      <w:r>
        <w:br w:type="page"/>
      </w:r>
    </w:p>
    <w:p w14:paraId="1BEC9F0D" w14:textId="77777777" w:rsidR="00672A88" w:rsidRPr="005D033C" w:rsidRDefault="00672A88" w:rsidP="00672A88"/>
    <w:p w14:paraId="4803CE42" w14:textId="16EBBBDB" w:rsidR="00672A88" w:rsidRDefault="00D36264" w:rsidP="00D36264">
      <w:pPr>
        <w:pStyle w:val="Heading2"/>
        <w:numPr>
          <w:ilvl w:val="0"/>
          <w:numId w:val="0"/>
        </w:numPr>
      </w:pPr>
      <w:bookmarkStart w:id="30" w:name="_Toc522196722"/>
      <w:bookmarkStart w:id="31" w:name="_Toc6569565"/>
      <w:bookmarkStart w:id="32" w:name="_Toc6580769"/>
      <w:r>
        <w:t xml:space="preserve">2.7 </w:t>
      </w:r>
      <w:r w:rsidR="00672A88">
        <w:t>PrimitiveDataTypeWrappers</w:t>
      </w:r>
      <w:bookmarkEnd w:id="30"/>
      <w:bookmarkEnd w:id="31"/>
      <w:bookmarkEnd w:id="32"/>
    </w:p>
    <w:p w14:paraId="550C923E" w14:textId="77777777" w:rsidR="00672A88" w:rsidRDefault="00672A88" w:rsidP="00672A88">
      <w:pPr>
        <w:pStyle w:val="NoSpacing"/>
      </w:pPr>
      <w:bookmarkStart w:id="33" w:name="_Hlk525463155"/>
      <w:r>
        <w:t xml:space="preserve">Converts from Protobuf datatypes (Key) to Protobuf primitive datatype wrappers (Value). </w:t>
      </w:r>
      <w:bookmarkEnd w:id="33"/>
      <w:r>
        <w:t>The class contains a Dictionary of Key/Value pairs and a supporting method to convert from the Protobuf datatypes to the Protobuf primitive datatype wrappers.</w:t>
      </w:r>
    </w:p>
    <w:p w14:paraId="5E532D50" w14:textId="77777777" w:rsidR="00672A88" w:rsidRDefault="00672A88" w:rsidP="00672A88">
      <w:pPr>
        <w:pStyle w:val="NoSpacing"/>
      </w:pPr>
    </w:p>
    <w:p w14:paraId="37FE3945" w14:textId="77777777" w:rsidR="00672A88" w:rsidRDefault="00672A88" w:rsidP="00672A88">
      <w:pPr>
        <w:pStyle w:val="NoSpacing"/>
      </w:pPr>
      <w:r>
        <w:t>Note: The Protobuf Primitive Datatype Wrappers allow the Protobuf users to determine if a field with a type of one of the primitive datatypes is optional.</w:t>
      </w:r>
    </w:p>
    <w:p w14:paraId="2EE7D26D" w14:textId="77777777" w:rsidR="00672A88" w:rsidRDefault="00672A88" w:rsidP="00672A88">
      <w:pPr>
        <w:pStyle w:val="NoSpacing"/>
      </w:pPr>
    </w:p>
    <w:tbl>
      <w:tblPr>
        <w:tblStyle w:val="TableGrid"/>
        <w:tblW w:w="0" w:type="auto"/>
        <w:tblLook w:val="04A0" w:firstRow="1" w:lastRow="0" w:firstColumn="1" w:lastColumn="0" w:noHBand="0" w:noVBand="1"/>
      </w:tblPr>
      <w:tblGrid>
        <w:gridCol w:w="4788"/>
        <w:gridCol w:w="4788"/>
      </w:tblGrid>
      <w:tr w:rsidR="00672A88" w14:paraId="71088469" w14:textId="77777777" w:rsidTr="00762023">
        <w:tc>
          <w:tcPr>
            <w:tcW w:w="4788" w:type="dxa"/>
            <w:tcBorders>
              <w:right w:val="nil"/>
            </w:tcBorders>
            <w:shd w:val="clear" w:color="auto" w:fill="DBE5F1" w:themeFill="accent1" w:themeFillTint="33"/>
          </w:tcPr>
          <w:p w14:paraId="0E806895" w14:textId="77777777" w:rsidR="00672A88" w:rsidRDefault="00672A88" w:rsidP="00762023">
            <w:pPr>
              <w:pStyle w:val="NoSpacing"/>
            </w:pPr>
            <w:r w:rsidRPr="00045292">
              <w:t>Class Variables</w:t>
            </w:r>
          </w:p>
        </w:tc>
        <w:tc>
          <w:tcPr>
            <w:tcW w:w="4788" w:type="dxa"/>
            <w:tcBorders>
              <w:left w:val="nil"/>
            </w:tcBorders>
            <w:shd w:val="clear" w:color="auto" w:fill="DBE5F1" w:themeFill="accent1" w:themeFillTint="33"/>
          </w:tcPr>
          <w:p w14:paraId="6F38CC75" w14:textId="77777777" w:rsidR="00672A88" w:rsidRDefault="00672A88" w:rsidP="00762023">
            <w:pPr>
              <w:pStyle w:val="NoSpacing"/>
            </w:pPr>
          </w:p>
        </w:tc>
      </w:tr>
      <w:tr w:rsidR="00672A88" w14:paraId="50BF7223" w14:textId="77777777" w:rsidTr="00762023">
        <w:tc>
          <w:tcPr>
            <w:tcW w:w="4788" w:type="dxa"/>
          </w:tcPr>
          <w:p w14:paraId="6ECC9D2A" w14:textId="77777777" w:rsidR="00672A88" w:rsidRPr="00045292" w:rsidRDefault="00672A88" w:rsidP="00762023">
            <w:pPr>
              <w:pStyle w:val="NoSpacing"/>
            </w:pPr>
            <w:r>
              <w:t>Dictionary&lt;String, String&gt;</w:t>
            </w:r>
          </w:p>
        </w:tc>
        <w:tc>
          <w:tcPr>
            <w:tcW w:w="4788" w:type="dxa"/>
          </w:tcPr>
          <w:p w14:paraId="3AB63930" w14:textId="77777777" w:rsidR="00672A88" w:rsidRDefault="00672A88" w:rsidP="00762023">
            <w:pPr>
              <w:pStyle w:val="NoSpacing"/>
            </w:pPr>
            <w:r>
              <w:t>primitiveDataTypeWrapperDictionary</w:t>
            </w:r>
          </w:p>
          <w:p w14:paraId="7BBCB3AF" w14:textId="77777777" w:rsidR="00672A88" w:rsidRDefault="00672A88" w:rsidP="00762023">
            <w:pPr>
              <w:pStyle w:val="NoSpacing"/>
            </w:pPr>
          </w:p>
          <w:p w14:paraId="11464B32" w14:textId="77777777" w:rsidR="00672A88" w:rsidRDefault="00672A88" w:rsidP="00762023">
            <w:pPr>
              <w:pStyle w:val="NoSpacing"/>
            </w:pPr>
            <w:r>
              <w:t>Dictionary of Key/Value pairs to correspond the Protobuf datatypes (Key) to Protobuf primitive datatype wrappers (Value).</w:t>
            </w:r>
          </w:p>
        </w:tc>
      </w:tr>
    </w:tbl>
    <w:p w14:paraId="5B8A92A9" w14:textId="77777777" w:rsidR="00672A88" w:rsidRDefault="00672A88" w:rsidP="00672A88">
      <w:pPr>
        <w:pStyle w:val="NoSpacing"/>
      </w:pPr>
    </w:p>
    <w:p w14:paraId="6E295773" w14:textId="77777777" w:rsidR="00672A88" w:rsidRDefault="00672A88" w:rsidP="00672A88">
      <w:pPr>
        <w:pStyle w:val="NoSpacing"/>
      </w:pPr>
      <w:r>
        <w:t>dataTypeDictionary</w:t>
      </w:r>
    </w:p>
    <w:p w14:paraId="430CD2DC" w14:textId="77777777" w:rsidR="00672A88" w:rsidRPr="00A13E9E" w:rsidRDefault="00672A88" w:rsidP="00672A88">
      <w:pPr>
        <w:pStyle w:val="NoSpacing"/>
      </w:pPr>
    </w:p>
    <w:tbl>
      <w:tblPr>
        <w:tblW w:w="5320" w:type="dxa"/>
        <w:tblInd w:w="113" w:type="dxa"/>
        <w:tblLook w:val="04A0" w:firstRow="1" w:lastRow="0" w:firstColumn="1" w:lastColumn="0" w:noHBand="0" w:noVBand="1"/>
      </w:tblPr>
      <w:tblGrid>
        <w:gridCol w:w="3955"/>
        <w:gridCol w:w="1365"/>
      </w:tblGrid>
      <w:tr w:rsidR="00672A88" w:rsidRPr="003C0408" w14:paraId="6CDD4B59" w14:textId="77777777" w:rsidTr="00762023">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5E0213F8" w14:textId="77777777" w:rsidR="00672A88" w:rsidRPr="003C0408" w:rsidRDefault="00672A88" w:rsidP="00762023">
            <w:pPr>
              <w:spacing w:after="0"/>
              <w:ind w:left="-108"/>
              <w:rPr>
                <w:rFonts w:ascii="Calibri" w:hAnsi="Calibri" w:cs="Calibri"/>
                <w:b/>
                <w:color w:val="000000"/>
              </w:rPr>
            </w:pPr>
            <w:bookmarkStart w:id="34" w:name="_Hlk525463098"/>
            <w:r w:rsidRPr="003C0408">
              <w:rPr>
                <w:rFonts w:ascii="Calibri" w:hAnsi="Calibri" w:cs="Calibri"/>
                <w:b/>
                <w:color w:val="000000"/>
              </w:rPr>
              <w:t>Key</w:t>
            </w:r>
          </w:p>
        </w:tc>
        <w:tc>
          <w:tcPr>
            <w:tcW w:w="136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10C4E6F7" w14:textId="77777777" w:rsidR="00672A88" w:rsidRPr="003C0408" w:rsidRDefault="00672A88" w:rsidP="00762023">
            <w:pPr>
              <w:spacing w:after="0"/>
              <w:rPr>
                <w:rFonts w:ascii="Calibri" w:hAnsi="Calibri" w:cs="Calibri"/>
                <w:b/>
                <w:color w:val="000000"/>
              </w:rPr>
            </w:pPr>
            <w:r w:rsidRPr="003C0408">
              <w:rPr>
                <w:rFonts w:ascii="Calibri" w:hAnsi="Calibri" w:cs="Calibri"/>
                <w:b/>
                <w:color w:val="000000"/>
              </w:rPr>
              <w:t>Value</w:t>
            </w:r>
          </w:p>
        </w:tc>
      </w:tr>
      <w:tr w:rsidR="00672A88" w:rsidRPr="003C0408" w14:paraId="69B1AE43" w14:textId="77777777" w:rsidTr="00762023">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A08953" w14:textId="77777777" w:rsidR="00672A88" w:rsidRPr="003C0408" w:rsidRDefault="00672A88" w:rsidP="00762023">
            <w:pPr>
              <w:spacing w:after="0"/>
              <w:rPr>
                <w:rFonts w:ascii="Calibri" w:hAnsi="Calibri" w:cs="Calibri"/>
                <w:color w:val="000000"/>
              </w:rPr>
            </w:pPr>
            <w:r>
              <w:rPr>
                <w:rFonts w:ascii="Calibri" w:hAnsi="Calibri" w:cs="Calibri"/>
                <w:color w:val="000000"/>
              </w:rPr>
              <w:t>double</w:t>
            </w:r>
          </w:p>
        </w:tc>
        <w:tc>
          <w:tcPr>
            <w:tcW w:w="1365" w:type="dxa"/>
            <w:tcBorders>
              <w:top w:val="single" w:sz="4" w:space="0" w:color="auto"/>
              <w:left w:val="nil"/>
              <w:bottom w:val="single" w:sz="4" w:space="0" w:color="auto"/>
              <w:right w:val="single" w:sz="4" w:space="0" w:color="auto"/>
            </w:tcBorders>
            <w:shd w:val="clear" w:color="auto" w:fill="auto"/>
            <w:noWrap/>
            <w:vAlign w:val="bottom"/>
          </w:tcPr>
          <w:p w14:paraId="29C0EF86" w14:textId="77777777" w:rsidR="00672A88" w:rsidRPr="003C0408" w:rsidRDefault="00672A88" w:rsidP="00762023">
            <w:pPr>
              <w:spacing w:after="0"/>
              <w:rPr>
                <w:rFonts w:ascii="Calibri" w:hAnsi="Calibri" w:cs="Calibri"/>
                <w:color w:val="000000"/>
              </w:rPr>
            </w:pPr>
            <w:r>
              <w:rPr>
                <w:rFonts w:ascii="Calibri" w:hAnsi="Calibri" w:cs="Calibri"/>
                <w:color w:val="000000"/>
              </w:rPr>
              <w:t>DoubleValue</w:t>
            </w:r>
          </w:p>
        </w:tc>
      </w:tr>
      <w:tr w:rsidR="00672A88" w:rsidRPr="003C0408" w14:paraId="5212553D" w14:textId="77777777" w:rsidTr="00762023">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07729BA"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float</w:t>
            </w:r>
          </w:p>
        </w:tc>
        <w:tc>
          <w:tcPr>
            <w:tcW w:w="1365" w:type="dxa"/>
            <w:tcBorders>
              <w:top w:val="nil"/>
              <w:left w:val="nil"/>
              <w:bottom w:val="single" w:sz="4" w:space="0" w:color="auto"/>
              <w:right w:val="single" w:sz="4" w:space="0" w:color="auto"/>
            </w:tcBorders>
            <w:shd w:val="clear" w:color="auto" w:fill="auto"/>
            <w:noWrap/>
            <w:vAlign w:val="bottom"/>
            <w:hideMark/>
          </w:tcPr>
          <w:p w14:paraId="56889D96" w14:textId="77777777" w:rsidR="00672A88" w:rsidRPr="003C0408" w:rsidRDefault="00672A88" w:rsidP="00762023">
            <w:pPr>
              <w:spacing w:after="0"/>
              <w:rPr>
                <w:rFonts w:ascii="Calibri" w:hAnsi="Calibri" w:cs="Calibri"/>
                <w:color w:val="000000"/>
              </w:rPr>
            </w:pPr>
            <w:r w:rsidRPr="001A75A2">
              <w:rPr>
                <w:rFonts w:ascii="Calibri" w:hAnsi="Calibri" w:cs="Calibri"/>
                <w:color w:val="000000"/>
                <w:highlight w:val="yellow"/>
              </w:rPr>
              <w:t>FloatValue</w:t>
            </w:r>
          </w:p>
        </w:tc>
      </w:tr>
      <w:tr w:rsidR="00672A88" w:rsidRPr="001A75A2" w14:paraId="4E50A05C" w14:textId="77777777" w:rsidTr="00762023">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245CE585"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int64</w:t>
            </w:r>
          </w:p>
        </w:tc>
        <w:tc>
          <w:tcPr>
            <w:tcW w:w="1365" w:type="dxa"/>
            <w:tcBorders>
              <w:top w:val="nil"/>
              <w:left w:val="nil"/>
              <w:bottom w:val="single" w:sz="4" w:space="0" w:color="auto"/>
              <w:right w:val="single" w:sz="4" w:space="0" w:color="auto"/>
            </w:tcBorders>
            <w:shd w:val="clear" w:color="auto" w:fill="auto"/>
            <w:noWrap/>
            <w:vAlign w:val="bottom"/>
            <w:hideMark/>
          </w:tcPr>
          <w:p w14:paraId="1ADDE96C"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Int64Value</w:t>
            </w:r>
          </w:p>
        </w:tc>
      </w:tr>
      <w:tr w:rsidR="00672A88" w:rsidRPr="001A75A2" w14:paraId="67DB24DD" w14:textId="77777777" w:rsidTr="00762023">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0624D83F"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uint64</w:t>
            </w:r>
          </w:p>
        </w:tc>
        <w:tc>
          <w:tcPr>
            <w:tcW w:w="1365" w:type="dxa"/>
            <w:tcBorders>
              <w:top w:val="nil"/>
              <w:left w:val="nil"/>
              <w:bottom w:val="single" w:sz="4" w:space="0" w:color="auto"/>
              <w:right w:val="single" w:sz="4" w:space="0" w:color="auto"/>
            </w:tcBorders>
            <w:shd w:val="clear" w:color="auto" w:fill="auto"/>
            <w:noWrap/>
            <w:vAlign w:val="bottom"/>
            <w:hideMark/>
          </w:tcPr>
          <w:p w14:paraId="4E888ECD"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UInt64Value</w:t>
            </w:r>
          </w:p>
        </w:tc>
      </w:tr>
      <w:tr w:rsidR="00672A88" w:rsidRPr="001A75A2" w14:paraId="772D1BD5" w14:textId="77777777" w:rsidTr="00762023">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5D221CAF"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int32</w:t>
            </w:r>
          </w:p>
        </w:tc>
        <w:tc>
          <w:tcPr>
            <w:tcW w:w="1365" w:type="dxa"/>
            <w:tcBorders>
              <w:top w:val="nil"/>
              <w:left w:val="nil"/>
              <w:bottom w:val="single" w:sz="4" w:space="0" w:color="auto"/>
              <w:right w:val="single" w:sz="4" w:space="0" w:color="auto"/>
            </w:tcBorders>
            <w:shd w:val="clear" w:color="auto" w:fill="auto"/>
            <w:noWrap/>
            <w:vAlign w:val="bottom"/>
            <w:hideMark/>
          </w:tcPr>
          <w:p w14:paraId="00B33CB8"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Int32Value</w:t>
            </w:r>
          </w:p>
        </w:tc>
      </w:tr>
      <w:tr w:rsidR="00672A88" w:rsidRPr="001A75A2" w14:paraId="768DFCE8" w14:textId="77777777" w:rsidTr="00762023">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1891B50A"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uint32</w:t>
            </w:r>
          </w:p>
        </w:tc>
        <w:tc>
          <w:tcPr>
            <w:tcW w:w="1365" w:type="dxa"/>
            <w:tcBorders>
              <w:top w:val="nil"/>
              <w:left w:val="nil"/>
              <w:bottom w:val="single" w:sz="4" w:space="0" w:color="auto"/>
              <w:right w:val="single" w:sz="4" w:space="0" w:color="auto"/>
            </w:tcBorders>
            <w:shd w:val="clear" w:color="auto" w:fill="auto"/>
            <w:noWrap/>
            <w:vAlign w:val="bottom"/>
            <w:hideMark/>
          </w:tcPr>
          <w:p w14:paraId="28DB0CFD" w14:textId="42B535C8"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U</w:t>
            </w:r>
            <w:r w:rsidR="00D36264" w:rsidRPr="001A75A2">
              <w:rPr>
                <w:rFonts w:ascii="Calibri" w:hAnsi="Calibri" w:cs="Calibri"/>
                <w:color w:val="000000"/>
                <w:highlight w:val="yellow"/>
              </w:rPr>
              <w:t>i</w:t>
            </w:r>
            <w:r w:rsidRPr="001A75A2">
              <w:rPr>
                <w:rFonts w:ascii="Calibri" w:hAnsi="Calibri" w:cs="Calibri"/>
                <w:color w:val="000000"/>
                <w:highlight w:val="yellow"/>
              </w:rPr>
              <w:t>nt32Value</w:t>
            </w:r>
          </w:p>
        </w:tc>
      </w:tr>
      <w:tr w:rsidR="00672A88" w:rsidRPr="001A75A2" w14:paraId="5D670BEF" w14:textId="77777777" w:rsidTr="00762023">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402C368F"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bool</w:t>
            </w:r>
          </w:p>
        </w:tc>
        <w:tc>
          <w:tcPr>
            <w:tcW w:w="1365" w:type="dxa"/>
            <w:tcBorders>
              <w:top w:val="nil"/>
              <w:left w:val="nil"/>
              <w:bottom w:val="single" w:sz="4" w:space="0" w:color="auto"/>
              <w:right w:val="single" w:sz="4" w:space="0" w:color="auto"/>
            </w:tcBorders>
            <w:shd w:val="clear" w:color="auto" w:fill="auto"/>
            <w:noWrap/>
            <w:vAlign w:val="bottom"/>
            <w:hideMark/>
          </w:tcPr>
          <w:p w14:paraId="7B35E389"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BoolValue</w:t>
            </w:r>
          </w:p>
        </w:tc>
      </w:tr>
      <w:tr w:rsidR="00672A88" w:rsidRPr="003C0408" w14:paraId="2E2FF18B" w14:textId="77777777" w:rsidTr="00762023">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5541B1C1"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string</w:t>
            </w:r>
          </w:p>
        </w:tc>
        <w:tc>
          <w:tcPr>
            <w:tcW w:w="1365" w:type="dxa"/>
            <w:tcBorders>
              <w:top w:val="nil"/>
              <w:left w:val="nil"/>
              <w:bottom w:val="single" w:sz="4" w:space="0" w:color="auto"/>
              <w:right w:val="single" w:sz="4" w:space="0" w:color="auto"/>
            </w:tcBorders>
            <w:shd w:val="clear" w:color="auto" w:fill="auto"/>
            <w:noWrap/>
            <w:vAlign w:val="bottom"/>
            <w:hideMark/>
          </w:tcPr>
          <w:p w14:paraId="544D2276" w14:textId="77777777" w:rsidR="00672A88" w:rsidRPr="003C0408" w:rsidRDefault="00672A88" w:rsidP="00762023">
            <w:pPr>
              <w:spacing w:after="0"/>
              <w:rPr>
                <w:rFonts w:ascii="Calibri" w:hAnsi="Calibri" w:cs="Calibri"/>
                <w:color w:val="000000"/>
              </w:rPr>
            </w:pPr>
            <w:r w:rsidRPr="001A75A2">
              <w:rPr>
                <w:rFonts w:ascii="Calibri" w:hAnsi="Calibri" w:cs="Calibri"/>
                <w:color w:val="000000"/>
                <w:highlight w:val="yellow"/>
              </w:rPr>
              <w:t>StringValue</w:t>
            </w:r>
          </w:p>
        </w:tc>
      </w:tr>
      <w:tr w:rsidR="00672A88" w:rsidRPr="003C0408" w14:paraId="0A6F194A" w14:textId="77777777" w:rsidTr="00762023">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005231D3"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bytes</w:t>
            </w:r>
          </w:p>
        </w:tc>
        <w:tc>
          <w:tcPr>
            <w:tcW w:w="1365" w:type="dxa"/>
            <w:tcBorders>
              <w:top w:val="nil"/>
              <w:left w:val="nil"/>
              <w:bottom w:val="single" w:sz="4" w:space="0" w:color="auto"/>
              <w:right w:val="single" w:sz="4" w:space="0" w:color="auto"/>
            </w:tcBorders>
            <w:shd w:val="clear" w:color="auto" w:fill="auto"/>
            <w:noWrap/>
            <w:vAlign w:val="bottom"/>
            <w:hideMark/>
          </w:tcPr>
          <w:p w14:paraId="6C4E1456" w14:textId="77777777" w:rsidR="00672A88" w:rsidRPr="003C0408" w:rsidRDefault="00672A88" w:rsidP="00762023">
            <w:pPr>
              <w:spacing w:after="0"/>
              <w:rPr>
                <w:rFonts w:ascii="Calibri" w:hAnsi="Calibri" w:cs="Calibri"/>
                <w:color w:val="000000"/>
              </w:rPr>
            </w:pPr>
            <w:r>
              <w:rPr>
                <w:rFonts w:ascii="Calibri" w:hAnsi="Calibri" w:cs="Calibri"/>
                <w:color w:val="000000"/>
              </w:rPr>
              <w:t>BytesValue</w:t>
            </w:r>
          </w:p>
        </w:tc>
      </w:tr>
      <w:bookmarkEnd w:id="34"/>
    </w:tbl>
    <w:p w14:paraId="6329D8EA" w14:textId="77777777" w:rsidR="00672A88" w:rsidRDefault="00672A88" w:rsidP="00672A88">
      <w:pPr>
        <w:pStyle w:val="NoSpacing"/>
      </w:pPr>
    </w:p>
    <w:p w14:paraId="57736937" w14:textId="77777777" w:rsidR="00672A88" w:rsidRDefault="00672A88" w:rsidP="00672A88">
      <w:pPr>
        <w:pStyle w:val="NoSpacing"/>
      </w:pPr>
    </w:p>
    <w:tbl>
      <w:tblPr>
        <w:tblStyle w:val="TableGrid"/>
        <w:tblW w:w="0" w:type="auto"/>
        <w:tblLook w:val="04A0" w:firstRow="1" w:lastRow="0" w:firstColumn="1" w:lastColumn="0" w:noHBand="0" w:noVBand="1"/>
      </w:tblPr>
      <w:tblGrid>
        <w:gridCol w:w="4788"/>
        <w:gridCol w:w="4788"/>
      </w:tblGrid>
      <w:tr w:rsidR="00672A88" w14:paraId="6DD95312" w14:textId="77777777" w:rsidTr="00762023">
        <w:tc>
          <w:tcPr>
            <w:tcW w:w="4788" w:type="dxa"/>
            <w:tcBorders>
              <w:right w:val="nil"/>
            </w:tcBorders>
            <w:shd w:val="clear" w:color="auto" w:fill="DBE5F1" w:themeFill="accent1" w:themeFillTint="33"/>
          </w:tcPr>
          <w:p w14:paraId="01984584" w14:textId="77777777" w:rsidR="00672A88" w:rsidRDefault="00672A88" w:rsidP="00762023">
            <w:pPr>
              <w:pStyle w:val="NoSpacing"/>
            </w:pPr>
            <w:r>
              <w:t>Methods</w:t>
            </w:r>
          </w:p>
        </w:tc>
        <w:tc>
          <w:tcPr>
            <w:tcW w:w="4788" w:type="dxa"/>
            <w:tcBorders>
              <w:left w:val="nil"/>
            </w:tcBorders>
            <w:shd w:val="clear" w:color="auto" w:fill="DBE5F1" w:themeFill="accent1" w:themeFillTint="33"/>
          </w:tcPr>
          <w:p w14:paraId="49AF86F5" w14:textId="77777777" w:rsidR="00672A88" w:rsidRDefault="00672A88" w:rsidP="00762023">
            <w:pPr>
              <w:pStyle w:val="NoSpacing"/>
            </w:pPr>
          </w:p>
        </w:tc>
      </w:tr>
      <w:tr w:rsidR="00672A88" w14:paraId="5CB51EE5" w14:textId="77777777" w:rsidTr="00762023">
        <w:tc>
          <w:tcPr>
            <w:tcW w:w="4788" w:type="dxa"/>
          </w:tcPr>
          <w:p w14:paraId="4554DEB0" w14:textId="77777777" w:rsidR="00672A88" w:rsidRDefault="00672A88" w:rsidP="00762023">
            <w:pPr>
              <w:pStyle w:val="NoSpacing"/>
            </w:pPr>
            <w:r>
              <w:t>public static String getWrapperDataType(String umlDataType)</w:t>
            </w:r>
          </w:p>
        </w:tc>
        <w:tc>
          <w:tcPr>
            <w:tcW w:w="4788" w:type="dxa"/>
          </w:tcPr>
          <w:p w14:paraId="63EFD73C" w14:textId="77777777" w:rsidR="00672A88" w:rsidRDefault="00672A88" w:rsidP="00762023">
            <w:pPr>
              <w:pStyle w:val="NoSpacing"/>
            </w:pPr>
            <w:r>
              <w:t>Determines if the Key (string) passed in has a corresponding Value. If not, then a null is returned.</w:t>
            </w:r>
          </w:p>
          <w:p w14:paraId="0320F5B6" w14:textId="77777777" w:rsidR="00672A88" w:rsidRDefault="00672A88" w:rsidP="00762023">
            <w:pPr>
              <w:pStyle w:val="NoSpacing"/>
            </w:pPr>
          </w:p>
          <w:p w14:paraId="227F0396" w14:textId="77777777" w:rsidR="00672A88" w:rsidRDefault="00672A88" w:rsidP="00762023">
            <w:pPr>
              <w:pStyle w:val="NoSpacing"/>
            </w:pPr>
            <w:r>
              <w:t>Parameters:</w:t>
            </w:r>
          </w:p>
          <w:p w14:paraId="7DB95B5F" w14:textId="77777777" w:rsidR="00672A88" w:rsidRDefault="00672A88" w:rsidP="00672A88">
            <w:pPr>
              <w:pStyle w:val="NoSpacing"/>
              <w:numPr>
                <w:ilvl w:val="0"/>
                <w:numId w:val="8"/>
              </w:numPr>
            </w:pPr>
            <w:r>
              <w:t>primitiveDataType – Protobuf datatype (Key) of the UML element to be converted.</w:t>
            </w:r>
          </w:p>
          <w:p w14:paraId="4AF3401A" w14:textId="77777777" w:rsidR="00672A88" w:rsidRDefault="00672A88" w:rsidP="00762023">
            <w:pPr>
              <w:pStyle w:val="NoSpacing"/>
            </w:pPr>
          </w:p>
          <w:p w14:paraId="70EEF132" w14:textId="77777777" w:rsidR="00672A88" w:rsidRDefault="00672A88" w:rsidP="00762023">
            <w:pPr>
              <w:pStyle w:val="NoSpacing"/>
            </w:pPr>
            <w:r>
              <w:t>Return Value:</w:t>
            </w:r>
          </w:p>
          <w:p w14:paraId="19A7FD82" w14:textId="77777777" w:rsidR="00672A88" w:rsidRDefault="00672A88" w:rsidP="00672A88">
            <w:pPr>
              <w:pStyle w:val="NoSpacing"/>
              <w:numPr>
                <w:ilvl w:val="0"/>
                <w:numId w:val="8"/>
              </w:numPr>
            </w:pPr>
            <w:r>
              <w:t>String containing the corresponding Protobuf primitive datatype wrapper (Value) of the UML element.</w:t>
            </w:r>
          </w:p>
        </w:tc>
      </w:tr>
    </w:tbl>
    <w:p w14:paraId="6037C2B4" w14:textId="3CDD23E8" w:rsidR="00672A88" w:rsidRDefault="00D36264" w:rsidP="00D36264">
      <w:pPr>
        <w:pStyle w:val="Heading2"/>
        <w:numPr>
          <w:ilvl w:val="0"/>
          <w:numId w:val="0"/>
        </w:numPr>
      </w:pPr>
      <w:bookmarkStart w:id="35" w:name="_Toc522196723"/>
      <w:bookmarkStart w:id="36" w:name="_Toc6569566"/>
      <w:bookmarkStart w:id="37" w:name="_Toc6580770"/>
      <w:r>
        <w:lastRenderedPageBreak/>
        <w:t xml:space="preserve">2.8 </w:t>
      </w:r>
      <w:r w:rsidR="00672A88">
        <w:t>Proto3ModuleInfo</w:t>
      </w:r>
      <w:bookmarkEnd w:id="35"/>
      <w:bookmarkEnd w:id="36"/>
      <w:bookmarkEnd w:id="37"/>
    </w:p>
    <w:p w14:paraId="56356595" w14:textId="77777777" w:rsidR="00672A88" w:rsidRDefault="00672A88" w:rsidP="00672A88">
      <w:pPr>
        <w:pStyle w:val="NoSpacing"/>
      </w:pPr>
      <w:r>
        <w:t>Contains the module header information for all protobuf proto3 files.</w:t>
      </w:r>
    </w:p>
    <w:p w14:paraId="5986D813" w14:textId="77777777" w:rsidR="00672A88" w:rsidRDefault="00672A88" w:rsidP="00672A88">
      <w:pPr>
        <w:pStyle w:val="NoSpacing"/>
      </w:pPr>
    </w:p>
    <w:tbl>
      <w:tblPr>
        <w:tblStyle w:val="TableGrid"/>
        <w:tblW w:w="0" w:type="auto"/>
        <w:tblLook w:val="04A0" w:firstRow="1" w:lastRow="0" w:firstColumn="1" w:lastColumn="0" w:noHBand="0" w:noVBand="1"/>
      </w:tblPr>
      <w:tblGrid>
        <w:gridCol w:w="4788"/>
        <w:gridCol w:w="4788"/>
      </w:tblGrid>
      <w:tr w:rsidR="00672A88" w14:paraId="2AFC83CA" w14:textId="77777777" w:rsidTr="00762023">
        <w:tc>
          <w:tcPr>
            <w:tcW w:w="4788" w:type="dxa"/>
            <w:tcBorders>
              <w:right w:val="nil"/>
            </w:tcBorders>
            <w:shd w:val="clear" w:color="auto" w:fill="DBE5F1" w:themeFill="accent1" w:themeFillTint="33"/>
          </w:tcPr>
          <w:p w14:paraId="251C2DAA" w14:textId="77777777" w:rsidR="00672A88" w:rsidRDefault="00672A88" w:rsidP="00762023">
            <w:pPr>
              <w:pStyle w:val="NoSpacing"/>
            </w:pPr>
            <w:r w:rsidRPr="00045292">
              <w:t>Class Variables</w:t>
            </w:r>
          </w:p>
        </w:tc>
        <w:tc>
          <w:tcPr>
            <w:tcW w:w="4788" w:type="dxa"/>
            <w:tcBorders>
              <w:left w:val="nil"/>
            </w:tcBorders>
            <w:shd w:val="clear" w:color="auto" w:fill="DBE5F1" w:themeFill="accent1" w:themeFillTint="33"/>
          </w:tcPr>
          <w:p w14:paraId="4510A7A7" w14:textId="77777777" w:rsidR="00672A88" w:rsidRDefault="00672A88" w:rsidP="00762023">
            <w:pPr>
              <w:pStyle w:val="NoSpacing"/>
            </w:pPr>
          </w:p>
        </w:tc>
      </w:tr>
      <w:tr w:rsidR="00672A88" w:rsidRPr="00A05AD0" w14:paraId="52D3A8FE" w14:textId="77777777" w:rsidTr="00762023">
        <w:tc>
          <w:tcPr>
            <w:tcW w:w="4788" w:type="dxa"/>
          </w:tcPr>
          <w:p w14:paraId="3458B938" w14:textId="77777777" w:rsidR="00672A88" w:rsidRPr="00A05AD0" w:rsidRDefault="00672A88" w:rsidP="00762023">
            <w:pPr>
              <w:pStyle w:val="NoSpacing"/>
            </w:pPr>
            <w:r w:rsidRPr="00A05AD0">
              <w:t>String</w:t>
            </w:r>
          </w:p>
        </w:tc>
        <w:tc>
          <w:tcPr>
            <w:tcW w:w="4788" w:type="dxa"/>
          </w:tcPr>
          <w:p w14:paraId="4AC67535" w14:textId="77777777" w:rsidR="00672A88" w:rsidRDefault="00672A88" w:rsidP="00762023">
            <w:pPr>
              <w:pStyle w:val="NoSpacing"/>
            </w:pPr>
            <w:r>
              <w:t>packageName</w:t>
            </w:r>
          </w:p>
          <w:p w14:paraId="3A8B4041" w14:textId="77777777" w:rsidR="00672A88" w:rsidRDefault="00672A88" w:rsidP="00762023">
            <w:pPr>
              <w:pStyle w:val="NoSpacing"/>
            </w:pPr>
          </w:p>
          <w:p w14:paraId="0B2CDAD4" w14:textId="77777777" w:rsidR="00672A88" w:rsidRPr="00A05AD0" w:rsidRDefault="00672A88" w:rsidP="00762023">
            <w:pPr>
              <w:pStyle w:val="NoSpacing"/>
            </w:pPr>
            <w:r>
              <w:t>Top-level UML package containing the Open FMB UML packages (Open FMB Parent Package).</w:t>
            </w:r>
          </w:p>
        </w:tc>
      </w:tr>
      <w:tr w:rsidR="00672A88" w:rsidRPr="00A05AD0" w14:paraId="342C199A" w14:textId="77777777" w:rsidTr="00762023">
        <w:tc>
          <w:tcPr>
            <w:tcW w:w="4788" w:type="dxa"/>
          </w:tcPr>
          <w:p w14:paraId="1D06F809" w14:textId="77777777" w:rsidR="00672A88" w:rsidRPr="00A05AD0" w:rsidRDefault="00672A88" w:rsidP="00762023">
            <w:pPr>
              <w:pStyle w:val="NoSpacing"/>
            </w:pPr>
            <w:r w:rsidRPr="00A05AD0">
              <w:t>String</w:t>
            </w:r>
          </w:p>
        </w:tc>
        <w:tc>
          <w:tcPr>
            <w:tcW w:w="4788" w:type="dxa"/>
          </w:tcPr>
          <w:p w14:paraId="2F6629FE" w14:textId="77777777" w:rsidR="00672A88" w:rsidRDefault="00672A88" w:rsidP="00762023">
            <w:pPr>
              <w:pStyle w:val="NoSpacing"/>
            </w:pPr>
            <w:r>
              <w:t>c</w:t>
            </w:r>
            <w:r w:rsidRPr="00A05AD0">
              <w:t>omment</w:t>
            </w:r>
          </w:p>
          <w:p w14:paraId="7D65BC01" w14:textId="77777777" w:rsidR="00672A88" w:rsidRDefault="00672A88" w:rsidP="00762023">
            <w:pPr>
              <w:pStyle w:val="NoSpacing"/>
            </w:pPr>
          </w:p>
          <w:p w14:paraId="42EA5E2F" w14:textId="77777777" w:rsidR="00672A88" w:rsidRPr="00A05AD0" w:rsidRDefault="00672A88" w:rsidP="00762023">
            <w:pPr>
              <w:pStyle w:val="NoSpacing"/>
            </w:pPr>
            <w:r>
              <w:t>UML user comments on the Open FMB Parent Package.</w:t>
            </w:r>
          </w:p>
        </w:tc>
      </w:tr>
      <w:tr w:rsidR="00672A88" w:rsidRPr="00A05AD0" w14:paraId="457D214D" w14:textId="77777777" w:rsidTr="00762023">
        <w:tc>
          <w:tcPr>
            <w:tcW w:w="4788" w:type="dxa"/>
          </w:tcPr>
          <w:p w14:paraId="1ADEEB56" w14:textId="77777777" w:rsidR="00672A88" w:rsidRPr="00A05AD0" w:rsidRDefault="00672A88" w:rsidP="00762023">
            <w:pPr>
              <w:pStyle w:val="NoSpacing"/>
            </w:pPr>
            <w:r>
              <w:t>String</w:t>
            </w:r>
          </w:p>
        </w:tc>
        <w:tc>
          <w:tcPr>
            <w:tcW w:w="4788" w:type="dxa"/>
          </w:tcPr>
          <w:p w14:paraId="74F6F32B" w14:textId="77777777" w:rsidR="00672A88" w:rsidRDefault="00672A88" w:rsidP="00762023">
            <w:pPr>
              <w:pStyle w:val="NoSpacing"/>
            </w:pPr>
            <w:r>
              <w:t>stereotype</w:t>
            </w:r>
          </w:p>
          <w:p w14:paraId="40DBA9EA" w14:textId="77777777" w:rsidR="00672A88" w:rsidRDefault="00672A88" w:rsidP="00762023">
            <w:pPr>
              <w:pStyle w:val="NoSpacing"/>
            </w:pPr>
          </w:p>
          <w:p w14:paraId="4612420F" w14:textId="77777777" w:rsidR="00672A88" w:rsidRPr="00A05AD0" w:rsidRDefault="00672A88" w:rsidP="00762023">
            <w:pPr>
              <w:pStyle w:val="NoSpacing"/>
            </w:pPr>
            <w:r>
              <w:t>Stereotype assigned to the FieldOptions class under the Open FMB Parent Package.</w:t>
            </w:r>
          </w:p>
        </w:tc>
      </w:tr>
      <w:tr w:rsidR="00672A88" w:rsidRPr="00A05AD0" w14:paraId="55500804" w14:textId="77777777" w:rsidTr="00762023">
        <w:tc>
          <w:tcPr>
            <w:tcW w:w="4788" w:type="dxa"/>
          </w:tcPr>
          <w:p w14:paraId="6C73575E" w14:textId="4F0017E6" w:rsidR="00672A88" w:rsidRPr="00A05AD0" w:rsidRDefault="000820CD" w:rsidP="00762023">
            <w:pPr>
              <w:pStyle w:val="NoSpacing"/>
            </w:pPr>
            <w:r>
              <w:t>List&lt;</w:t>
            </w:r>
            <w:r w:rsidR="00672A88">
              <w:t>Proto3MessageEnumeration</w:t>
            </w:r>
            <w:r>
              <w:t>&gt;</w:t>
            </w:r>
          </w:p>
        </w:tc>
        <w:tc>
          <w:tcPr>
            <w:tcW w:w="4788" w:type="dxa"/>
          </w:tcPr>
          <w:p w14:paraId="1FEBAD88" w14:textId="51A1B216" w:rsidR="00672A88" w:rsidRDefault="00672A88" w:rsidP="00762023">
            <w:pPr>
              <w:pStyle w:val="NoSpacing"/>
            </w:pPr>
            <w:r>
              <w:t>proto3MessageEnumeration</w:t>
            </w:r>
            <w:r w:rsidR="000820CD">
              <w:t>s</w:t>
            </w:r>
          </w:p>
          <w:p w14:paraId="2F6D01F7" w14:textId="77777777" w:rsidR="00672A88" w:rsidRDefault="00672A88" w:rsidP="00762023">
            <w:pPr>
              <w:pStyle w:val="NoSpacing"/>
            </w:pPr>
          </w:p>
          <w:p w14:paraId="03F1261E" w14:textId="4339E689" w:rsidR="00672A88" w:rsidRPr="00A05AD0" w:rsidRDefault="00672A88" w:rsidP="00762023">
            <w:pPr>
              <w:pStyle w:val="NoSpacing"/>
            </w:pPr>
            <w:r>
              <w:t>Reference to the Proto3MessageEnumeration class. This is used to store the FieldOptions</w:t>
            </w:r>
            <w:r w:rsidR="000820CD">
              <w:t xml:space="preserve"> and MessageOptions</w:t>
            </w:r>
            <w:r>
              <w:t xml:space="preserve"> class information.</w:t>
            </w:r>
          </w:p>
        </w:tc>
      </w:tr>
      <w:tr w:rsidR="00672A88" w:rsidRPr="00A05AD0" w14:paraId="00FAC01A" w14:textId="77777777" w:rsidTr="00762023">
        <w:tc>
          <w:tcPr>
            <w:tcW w:w="4788" w:type="dxa"/>
          </w:tcPr>
          <w:p w14:paraId="7A50675A" w14:textId="77777777" w:rsidR="00672A88" w:rsidRDefault="00672A88" w:rsidP="00762023">
            <w:pPr>
              <w:pStyle w:val="NoSpacing"/>
            </w:pPr>
            <w:r>
              <w:t>String</w:t>
            </w:r>
          </w:p>
        </w:tc>
        <w:tc>
          <w:tcPr>
            <w:tcW w:w="4788" w:type="dxa"/>
          </w:tcPr>
          <w:p w14:paraId="7999E918" w14:textId="77777777" w:rsidR="00672A88" w:rsidRDefault="00672A88" w:rsidP="00762023">
            <w:pPr>
              <w:pStyle w:val="NoSpacing"/>
            </w:pPr>
            <w:r>
              <w:t>selectedPath</w:t>
            </w:r>
          </w:p>
          <w:p w14:paraId="2090323C" w14:textId="77777777" w:rsidR="00672A88" w:rsidRDefault="00672A88" w:rsidP="00762023">
            <w:pPr>
              <w:pStyle w:val="NoSpacing"/>
            </w:pPr>
          </w:p>
          <w:p w14:paraId="56E3ECA8" w14:textId="77777777" w:rsidR="00672A88" w:rsidRDefault="00672A88" w:rsidP="00762023">
            <w:pPr>
              <w:pStyle w:val="NoSpacing"/>
            </w:pPr>
            <w:r>
              <w:t>User selected absolute path where the protobuf files will be written.</w:t>
            </w:r>
          </w:p>
        </w:tc>
      </w:tr>
      <w:tr w:rsidR="00672A88" w:rsidRPr="00A05AD0" w14:paraId="27A0F419" w14:textId="77777777" w:rsidTr="00762023">
        <w:tc>
          <w:tcPr>
            <w:tcW w:w="4788" w:type="dxa"/>
          </w:tcPr>
          <w:p w14:paraId="2EA85B78" w14:textId="77777777" w:rsidR="00672A88" w:rsidRDefault="00672A88" w:rsidP="00762023">
            <w:pPr>
              <w:pStyle w:val="NoSpacing"/>
            </w:pPr>
            <w:r>
              <w:t>WriteProto3File</w:t>
            </w:r>
          </w:p>
        </w:tc>
        <w:tc>
          <w:tcPr>
            <w:tcW w:w="4788" w:type="dxa"/>
          </w:tcPr>
          <w:p w14:paraId="0BC9E304" w14:textId="77777777" w:rsidR="00672A88" w:rsidRDefault="00672A88" w:rsidP="00762023">
            <w:pPr>
              <w:pStyle w:val="NoSpacing"/>
            </w:pPr>
            <w:r>
              <w:t>writeProto3File</w:t>
            </w:r>
          </w:p>
          <w:p w14:paraId="5B16B5F4" w14:textId="77777777" w:rsidR="00672A88" w:rsidRDefault="00672A88" w:rsidP="00762023">
            <w:pPr>
              <w:pStyle w:val="NoSpacing"/>
            </w:pPr>
          </w:p>
          <w:p w14:paraId="114F3B41" w14:textId="77777777" w:rsidR="00672A88" w:rsidRDefault="00672A88" w:rsidP="00762023">
            <w:pPr>
              <w:pStyle w:val="NoSpacing"/>
            </w:pPr>
            <w:r>
              <w:t>Reference to the WriteProto3File class. This is used to write out the global protobuf file (uml.proto).</w:t>
            </w:r>
          </w:p>
        </w:tc>
      </w:tr>
      <w:tr w:rsidR="00672A88" w:rsidRPr="00A05AD0" w14:paraId="5B261651" w14:textId="77777777" w:rsidTr="00762023">
        <w:tc>
          <w:tcPr>
            <w:tcW w:w="4788" w:type="dxa"/>
          </w:tcPr>
          <w:p w14:paraId="64C1217F" w14:textId="77777777" w:rsidR="00672A88" w:rsidRDefault="00672A88" w:rsidP="00762023">
            <w:pPr>
              <w:pStyle w:val="NoSpacing"/>
            </w:pPr>
            <w:r>
              <w:t>String</w:t>
            </w:r>
          </w:p>
        </w:tc>
        <w:tc>
          <w:tcPr>
            <w:tcW w:w="4788" w:type="dxa"/>
          </w:tcPr>
          <w:p w14:paraId="602EEABD" w14:textId="77777777" w:rsidR="00672A88" w:rsidRDefault="00672A88" w:rsidP="00762023">
            <w:pPr>
              <w:pStyle w:val="NoSpacing"/>
            </w:pPr>
            <w:r>
              <w:t>IMPORT_PACKAGE_NAME</w:t>
            </w:r>
          </w:p>
          <w:p w14:paraId="02F03A31" w14:textId="77777777" w:rsidR="00672A88" w:rsidRDefault="00672A88" w:rsidP="00762023">
            <w:pPr>
              <w:pStyle w:val="NoSpacing"/>
            </w:pPr>
          </w:p>
          <w:p w14:paraId="54F521FF" w14:textId="77777777" w:rsidR="00672A88" w:rsidRDefault="00672A88" w:rsidP="00762023">
            <w:pPr>
              <w:pStyle w:val="NoSpacing"/>
            </w:pPr>
            <w:r>
              <w:t xml:space="preserve">Constant string “descriptor.proto” defining the file name for the import package in the global protobuf file. </w:t>
            </w:r>
          </w:p>
        </w:tc>
      </w:tr>
      <w:tr w:rsidR="00672A88" w:rsidRPr="00A05AD0" w14:paraId="266D2432" w14:textId="77777777" w:rsidTr="00762023">
        <w:tc>
          <w:tcPr>
            <w:tcW w:w="4788" w:type="dxa"/>
          </w:tcPr>
          <w:p w14:paraId="5F331ABC" w14:textId="77777777" w:rsidR="00672A88" w:rsidRDefault="00672A88" w:rsidP="00762023">
            <w:pPr>
              <w:pStyle w:val="NoSpacing"/>
            </w:pPr>
            <w:r>
              <w:t>String</w:t>
            </w:r>
          </w:p>
        </w:tc>
        <w:tc>
          <w:tcPr>
            <w:tcW w:w="4788" w:type="dxa"/>
          </w:tcPr>
          <w:p w14:paraId="46957B0F" w14:textId="77777777" w:rsidR="00672A88" w:rsidRDefault="00672A88" w:rsidP="00762023">
            <w:pPr>
              <w:pStyle w:val="NoSpacing"/>
            </w:pPr>
            <w:r>
              <w:t>GO_PACKAGE_OPTION_NAME</w:t>
            </w:r>
          </w:p>
          <w:p w14:paraId="6F9EC357" w14:textId="77777777" w:rsidR="00672A88" w:rsidRDefault="00672A88" w:rsidP="00762023">
            <w:pPr>
              <w:pStyle w:val="NoSpacing"/>
            </w:pPr>
          </w:p>
          <w:p w14:paraId="38B8D917" w14:textId="77777777" w:rsidR="00672A88" w:rsidRDefault="00672A88" w:rsidP="00762023">
            <w:pPr>
              <w:pStyle w:val="NoSpacing"/>
            </w:pPr>
            <w:r>
              <w:t xml:space="preserve">Constant string “ProtobufTag_go_package” defining </w:t>
            </w:r>
            <w:bookmarkStart w:id="38" w:name="_Hlk517163420"/>
            <w:r>
              <w:t>the name portion of the name/value pair for the protobuf go_package option. One of the custom Tagged Values of the top-level Open FMB package.</w:t>
            </w:r>
            <w:bookmarkEnd w:id="38"/>
          </w:p>
        </w:tc>
      </w:tr>
      <w:tr w:rsidR="00672A88" w:rsidRPr="00A05AD0" w14:paraId="26BADC8E" w14:textId="77777777" w:rsidTr="00762023">
        <w:tc>
          <w:tcPr>
            <w:tcW w:w="4788" w:type="dxa"/>
          </w:tcPr>
          <w:p w14:paraId="441247AA" w14:textId="77777777" w:rsidR="00672A88" w:rsidRDefault="00672A88" w:rsidP="00762023">
            <w:pPr>
              <w:pStyle w:val="NoSpacing"/>
            </w:pPr>
            <w:r>
              <w:t>String</w:t>
            </w:r>
          </w:p>
        </w:tc>
        <w:tc>
          <w:tcPr>
            <w:tcW w:w="4788" w:type="dxa"/>
          </w:tcPr>
          <w:p w14:paraId="0C5412C3" w14:textId="77777777" w:rsidR="00672A88" w:rsidRDefault="00672A88" w:rsidP="00762023">
            <w:pPr>
              <w:pStyle w:val="NoSpacing"/>
            </w:pPr>
            <w:r>
              <w:t>goPackageOptionValue</w:t>
            </w:r>
          </w:p>
          <w:p w14:paraId="106079B1" w14:textId="77777777" w:rsidR="00672A88" w:rsidRDefault="00672A88" w:rsidP="00762023">
            <w:pPr>
              <w:pStyle w:val="NoSpacing"/>
            </w:pPr>
          </w:p>
          <w:p w14:paraId="60292D47" w14:textId="77777777" w:rsidR="00672A88" w:rsidRDefault="00672A88" w:rsidP="00762023">
            <w:pPr>
              <w:pStyle w:val="NoSpacing"/>
            </w:pPr>
            <w:r>
              <w:t>The value portion of the name/value pair for the protobuf go_package option. One of the custom Tagged Values of the top-level Open FMB package.</w:t>
            </w:r>
          </w:p>
        </w:tc>
      </w:tr>
      <w:tr w:rsidR="00672A88" w:rsidRPr="00A05AD0" w14:paraId="499E4697" w14:textId="77777777" w:rsidTr="00762023">
        <w:tc>
          <w:tcPr>
            <w:tcW w:w="4788" w:type="dxa"/>
          </w:tcPr>
          <w:p w14:paraId="69ABEC4E" w14:textId="77777777" w:rsidR="00672A88" w:rsidRDefault="00672A88" w:rsidP="00762023">
            <w:pPr>
              <w:pStyle w:val="NoSpacing"/>
            </w:pPr>
            <w:r>
              <w:t>String</w:t>
            </w:r>
          </w:p>
        </w:tc>
        <w:tc>
          <w:tcPr>
            <w:tcW w:w="4788" w:type="dxa"/>
          </w:tcPr>
          <w:p w14:paraId="0395596F" w14:textId="77777777" w:rsidR="00672A88" w:rsidRDefault="00672A88" w:rsidP="00762023">
            <w:pPr>
              <w:pStyle w:val="NoSpacing"/>
            </w:pPr>
            <w:r>
              <w:t>JAVA_PACKAGE_OPTION_NAME</w:t>
            </w:r>
          </w:p>
          <w:p w14:paraId="1394BCC9" w14:textId="77777777" w:rsidR="00672A88" w:rsidRDefault="00672A88" w:rsidP="00762023">
            <w:pPr>
              <w:pStyle w:val="NoSpacing"/>
            </w:pPr>
          </w:p>
          <w:p w14:paraId="4C1B2D1B" w14:textId="77777777" w:rsidR="00672A88" w:rsidRDefault="00672A88" w:rsidP="00762023">
            <w:pPr>
              <w:pStyle w:val="NoSpacing"/>
            </w:pPr>
            <w:r>
              <w:t>Constant string “ProtobufTag_java_package” defining the name portion of the name/value pair for the protobuf java_package option. One of the custom Tagged Values of the top-level Open FMB package.</w:t>
            </w:r>
          </w:p>
        </w:tc>
      </w:tr>
      <w:tr w:rsidR="00672A88" w:rsidRPr="00A05AD0" w14:paraId="700990C4" w14:textId="77777777" w:rsidTr="00762023">
        <w:tc>
          <w:tcPr>
            <w:tcW w:w="4788" w:type="dxa"/>
          </w:tcPr>
          <w:p w14:paraId="5806EA44" w14:textId="77777777" w:rsidR="00672A88" w:rsidRDefault="00672A88" w:rsidP="00762023">
            <w:pPr>
              <w:pStyle w:val="NoSpacing"/>
            </w:pPr>
            <w:r>
              <w:lastRenderedPageBreak/>
              <w:t>String</w:t>
            </w:r>
          </w:p>
        </w:tc>
        <w:tc>
          <w:tcPr>
            <w:tcW w:w="4788" w:type="dxa"/>
          </w:tcPr>
          <w:p w14:paraId="1C56239F" w14:textId="77777777" w:rsidR="00672A88" w:rsidRDefault="00672A88" w:rsidP="00762023">
            <w:pPr>
              <w:pStyle w:val="NoSpacing"/>
            </w:pPr>
            <w:r>
              <w:t>javaPackageOptionValue</w:t>
            </w:r>
          </w:p>
          <w:p w14:paraId="2FA15A56" w14:textId="77777777" w:rsidR="00672A88" w:rsidRDefault="00672A88" w:rsidP="00762023">
            <w:pPr>
              <w:pStyle w:val="NoSpacing"/>
            </w:pPr>
          </w:p>
          <w:p w14:paraId="5C136B55" w14:textId="77777777" w:rsidR="00672A88" w:rsidRDefault="00672A88" w:rsidP="00762023">
            <w:pPr>
              <w:pStyle w:val="NoSpacing"/>
            </w:pPr>
            <w:r>
              <w:t>The value portion of the name/value pair for the protobuf java_package option. One of the custom Tagged Values of the top-level Open FMB package.</w:t>
            </w:r>
          </w:p>
        </w:tc>
      </w:tr>
      <w:tr w:rsidR="00672A88" w:rsidRPr="00A05AD0" w14:paraId="5F21B9C6" w14:textId="77777777" w:rsidTr="00762023">
        <w:tc>
          <w:tcPr>
            <w:tcW w:w="4788" w:type="dxa"/>
          </w:tcPr>
          <w:p w14:paraId="3A0396D4" w14:textId="77777777" w:rsidR="00672A88" w:rsidRDefault="00672A88" w:rsidP="00762023">
            <w:pPr>
              <w:pStyle w:val="NoSpacing"/>
            </w:pPr>
            <w:r>
              <w:t>String</w:t>
            </w:r>
          </w:p>
        </w:tc>
        <w:tc>
          <w:tcPr>
            <w:tcW w:w="4788" w:type="dxa"/>
          </w:tcPr>
          <w:p w14:paraId="36BE24F3" w14:textId="77777777" w:rsidR="00672A88" w:rsidRDefault="00672A88" w:rsidP="00762023">
            <w:pPr>
              <w:pStyle w:val="NoSpacing"/>
            </w:pPr>
            <w:r>
              <w:t>JAVA_MULTIPLE_FILES_OPTION_NAME</w:t>
            </w:r>
          </w:p>
          <w:p w14:paraId="379C4144" w14:textId="77777777" w:rsidR="00672A88" w:rsidRDefault="00672A88" w:rsidP="00762023">
            <w:pPr>
              <w:pStyle w:val="NoSpacing"/>
            </w:pPr>
          </w:p>
          <w:p w14:paraId="00809005" w14:textId="77777777" w:rsidR="00672A88" w:rsidRDefault="00672A88" w:rsidP="00762023">
            <w:pPr>
              <w:pStyle w:val="NoSpacing"/>
            </w:pPr>
            <w:r>
              <w:t>Constant string “ProtobufTag_java_multiple_files” defining the name portion of the name/value pair for the protobuf java_multiple_files option. One of the custom Tagged Values of the top-level Open FMB package.</w:t>
            </w:r>
          </w:p>
        </w:tc>
      </w:tr>
      <w:tr w:rsidR="00672A88" w:rsidRPr="00A05AD0" w14:paraId="10E9532A" w14:textId="77777777" w:rsidTr="00762023">
        <w:tc>
          <w:tcPr>
            <w:tcW w:w="4788" w:type="dxa"/>
          </w:tcPr>
          <w:p w14:paraId="2BE0D658" w14:textId="77777777" w:rsidR="00672A88" w:rsidRDefault="00672A88" w:rsidP="00762023">
            <w:pPr>
              <w:pStyle w:val="NoSpacing"/>
            </w:pPr>
            <w:r>
              <w:t>String</w:t>
            </w:r>
          </w:p>
        </w:tc>
        <w:tc>
          <w:tcPr>
            <w:tcW w:w="4788" w:type="dxa"/>
          </w:tcPr>
          <w:p w14:paraId="6B8BC51C" w14:textId="77777777" w:rsidR="00672A88" w:rsidRDefault="00672A88" w:rsidP="00762023">
            <w:pPr>
              <w:pStyle w:val="NoSpacing"/>
            </w:pPr>
            <w:r>
              <w:t>javaMultipleFilesOptionValue</w:t>
            </w:r>
          </w:p>
          <w:p w14:paraId="6C15A686" w14:textId="77777777" w:rsidR="00672A88" w:rsidRDefault="00672A88" w:rsidP="00762023">
            <w:pPr>
              <w:pStyle w:val="NoSpacing"/>
            </w:pPr>
          </w:p>
          <w:p w14:paraId="15A25D7D" w14:textId="77777777" w:rsidR="00672A88" w:rsidRDefault="00672A88" w:rsidP="00762023">
            <w:pPr>
              <w:pStyle w:val="NoSpacing"/>
            </w:pPr>
            <w:r>
              <w:t>The value portion of the name/value pair for the protobuf java_multiple_files option. One of the custom Tagged Values of the top-level Open FMB package.</w:t>
            </w:r>
          </w:p>
        </w:tc>
      </w:tr>
      <w:tr w:rsidR="00672A88" w:rsidRPr="00A05AD0" w14:paraId="5B00881A" w14:textId="77777777" w:rsidTr="00762023">
        <w:tc>
          <w:tcPr>
            <w:tcW w:w="4788" w:type="dxa"/>
          </w:tcPr>
          <w:p w14:paraId="6228220F" w14:textId="77777777" w:rsidR="00672A88" w:rsidRDefault="00672A88" w:rsidP="00762023">
            <w:pPr>
              <w:pStyle w:val="NoSpacing"/>
            </w:pPr>
            <w:r>
              <w:t>String</w:t>
            </w:r>
          </w:p>
        </w:tc>
        <w:tc>
          <w:tcPr>
            <w:tcW w:w="4788" w:type="dxa"/>
          </w:tcPr>
          <w:p w14:paraId="38AF954E" w14:textId="77777777" w:rsidR="00672A88" w:rsidRDefault="00672A88" w:rsidP="00762023">
            <w:pPr>
              <w:pStyle w:val="NoSpacing"/>
            </w:pPr>
            <w:r>
              <w:t>CSHARP_NAMESPANCE_OPTION_NAME</w:t>
            </w:r>
          </w:p>
          <w:p w14:paraId="42FFB4D7" w14:textId="77777777" w:rsidR="00672A88" w:rsidRDefault="00672A88" w:rsidP="00762023">
            <w:pPr>
              <w:pStyle w:val="NoSpacing"/>
            </w:pPr>
          </w:p>
          <w:p w14:paraId="66C97E56" w14:textId="77777777" w:rsidR="00672A88" w:rsidRDefault="00672A88" w:rsidP="00762023">
            <w:pPr>
              <w:pStyle w:val="NoSpacing"/>
            </w:pPr>
            <w:r>
              <w:t>Constant string “ProtobufTag_csharp_namespace” defining the name portion of the name/value pair for the protobuf csharp_namespace option. One of the custom Tagged Values of the top-level Open FMB package.</w:t>
            </w:r>
          </w:p>
        </w:tc>
      </w:tr>
      <w:tr w:rsidR="00672A88" w:rsidRPr="00A05AD0" w14:paraId="5D223E2D" w14:textId="77777777" w:rsidTr="00762023">
        <w:tc>
          <w:tcPr>
            <w:tcW w:w="4788" w:type="dxa"/>
          </w:tcPr>
          <w:p w14:paraId="3E7225A3" w14:textId="77777777" w:rsidR="00672A88" w:rsidRDefault="00672A88" w:rsidP="00762023">
            <w:pPr>
              <w:pStyle w:val="NoSpacing"/>
            </w:pPr>
            <w:r>
              <w:t>String</w:t>
            </w:r>
          </w:p>
        </w:tc>
        <w:tc>
          <w:tcPr>
            <w:tcW w:w="4788" w:type="dxa"/>
          </w:tcPr>
          <w:p w14:paraId="3C1AB009" w14:textId="77777777" w:rsidR="00672A88" w:rsidRDefault="00672A88" w:rsidP="00762023">
            <w:pPr>
              <w:pStyle w:val="NoSpacing"/>
            </w:pPr>
            <w:r>
              <w:t>cSharpNamespaceOtionValue</w:t>
            </w:r>
          </w:p>
          <w:p w14:paraId="66E03098" w14:textId="77777777" w:rsidR="00672A88" w:rsidRDefault="00672A88" w:rsidP="00762023">
            <w:pPr>
              <w:pStyle w:val="NoSpacing"/>
            </w:pPr>
          </w:p>
          <w:p w14:paraId="41B52391" w14:textId="77777777" w:rsidR="00672A88" w:rsidRDefault="00672A88" w:rsidP="00762023">
            <w:pPr>
              <w:pStyle w:val="NoSpacing"/>
            </w:pPr>
            <w:r>
              <w:t>The value portion of the name/value pair for the protobuf csharp_namespace option. One of the custom Tagged Values of the top-level Open FMB package.</w:t>
            </w:r>
          </w:p>
        </w:tc>
      </w:tr>
      <w:tr w:rsidR="00672A88" w:rsidRPr="00A05AD0" w14:paraId="462E48DC" w14:textId="77777777" w:rsidTr="00762023">
        <w:tc>
          <w:tcPr>
            <w:tcW w:w="4788" w:type="dxa"/>
          </w:tcPr>
          <w:p w14:paraId="05B82FA6" w14:textId="77777777" w:rsidR="00672A88" w:rsidRDefault="00672A88" w:rsidP="00762023">
            <w:pPr>
              <w:pStyle w:val="NoSpacing"/>
            </w:pPr>
            <w:r>
              <w:t>String</w:t>
            </w:r>
          </w:p>
        </w:tc>
        <w:tc>
          <w:tcPr>
            <w:tcW w:w="4788" w:type="dxa"/>
          </w:tcPr>
          <w:p w14:paraId="0608AAFB" w14:textId="77777777" w:rsidR="00672A88" w:rsidRDefault="00672A88" w:rsidP="00762023">
            <w:pPr>
              <w:pStyle w:val="NoSpacing"/>
            </w:pPr>
            <w:r>
              <w:t>IMPORT_NAME</w:t>
            </w:r>
          </w:p>
          <w:p w14:paraId="15941117" w14:textId="77777777" w:rsidR="00672A88" w:rsidRDefault="00672A88" w:rsidP="00762023">
            <w:pPr>
              <w:pStyle w:val="NoSpacing"/>
            </w:pPr>
          </w:p>
          <w:p w14:paraId="6C6051C8" w14:textId="77777777" w:rsidR="00672A88" w:rsidRDefault="00672A88" w:rsidP="00762023">
            <w:pPr>
              <w:pStyle w:val="NoSpacing"/>
            </w:pPr>
            <w:r>
              <w:t>Constant string “ProtobufTag_package” defining the name portion of the name/value pair for the top-level package name. This is used to build an import statement in all protobuf files. One of the custom Tagged Values of the top-level Open FMB package.</w:t>
            </w:r>
          </w:p>
        </w:tc>
      </w:tr>
      <w:tr w:rsidR="00672A88" w:rsidRPr="00A05AD0" w14:paraId="6A9B80AA" w14:textId="77777777" w:rsidTr="00762023">
        <w:tc>
          <w:tcPr>
            <w:tcW w:w="4788" w:type="dxa"/>
          </w:tcPr>
          <w:p w14:paraId="78AE0CA4" w14:textId="77777777" w:rsidR="00672A88" w:rsidRDefault="00672A88" w:rsidP="00762023">
            <w:pPr>
              <w:pStyle w:val="NoSpacing"/>
            </w:pPr>
            <w:r>
              <w:t>String</w:t>
            </w:r>
          </w:p>
        </w:tc>
        <w:tc>
          <w:tcPr>
            <w:tcW w:w="4788" w:type="dxa"/>
          </w:tcPr>
          <w:p w14:paraId="4827DEEC" w14:textId="77777777" w:rsidR="00672A88" w:rsidRDefault="00672A88" w:rsidP="00762023">
            <w:pPr>
              <w:pStyle w:val="NoSpacing"/>
            </w:pPr>
            <w:r>
              <w:t>importValue</w:t>
            </w:r>
          </w:p>
          <w:p w14:paraId="3C9FDA94" w14:textId="77777777" w:rsidR="00672A88" w:rsidRDefault="00672A88" w:rsidP="00762023">
            <w:pPr>
              <w:pStyle w:val="NoSpacing"/>
            </w:pPr>
          </w:p>
          <w:p w14:paraId="5B91273F" w14:textId="77777777" w:rsidR="00672A88" w:rsidRDefault="00672A88" w:rsidP="00762023">
            <w:pPr>
              <w:pStyle w:val="NoSpacing"/>
            </w:pPr>
            <w:r>
              <w:lastRenderedPageBreak/>
              <w:t>The value portion of the name/value pair for the top-level package name. This is used to build an import statement in all protobuf files. One of the custom Tagged Values of the top-level Open FMB package.</w:t>
            </w:r>
          </w:p>
        </w:tc>
      </w:tr>
    </w:tbl>
    <w:p w14:paraId="6AA3DF5C" w14:textId="77777777" w:rsidR="00672A88" w:rsidRDefault="00672A88" w:rsidP="00672A88">
      <w:pPr>
        <w:pStyle w:val="NoSpacing"/>
      </w:pPr>
    </w:p>
    <w:p w14:paraId="2BBCB1F4" w14:textId="77777777" w:rsidR="00672A88" w:rsidRDefault="00672A88" w:rsidP="00672A88">
      <w:pPr>
        <w:pStyle w:val="NoSpacing"/>
      </w:pPr>
    </w:p>
    <w:tbl>
      <w:tblPr>
        <w:tblStyle w:val="TableGrid"/>
        <w:tblW w:w="0" w:type="auto"/>
        <w:tblLook w:val="04A0" w:firstRow="1" w:lastRow="0" w:firstColumn="1" w:lastColumn="0" w:noHBand="0" w:noVBand="1"/>
      </w:tblPr>
      <w:tblGrid>
        <w:gridCol w:w="4788"/>
        <w:gridCol w:w="4788"/>
      </w:tblGrid>
      <w:tr w:rsidR="00672A88" w14:paraId="427AB28B" w14:textId="77777777" w:rsidTr="00762023">
        <w:tc>
          <w:tcPr>
            <w:tcW w:w="4788" w:type="dxa"/>
            <w:tcBorders>
              <w:right w:val="nil"/>
            </w:tcBorders>
            <w:shd w:val="clear" w:color="auto" w:fill="DBE5F1" w:themeFill="accent1" w:themeFillTint="33"/>
          </w:tcPr>
          <w:p w14:paraId="010395D7" w14:textId="77777777" w:rsidR="00672A88" w:rsidRDefault="00672A88" w:rsidP="00762023">
            <w:pPr>
              <w:pStyle w:val="NoSpacing"/>
            </w:pPr>
            <w:r w:rsidRPr="00045292">
              <w:t>C</w:t>
            </w:r>
            <w:r>
              <w:t>onstructor</w:t>
            </w:r>
          </w:p>
        </w:tc>
        <w:tc>
          <w:tcPr>
            <w:tcW w:w="4788" w:type="dxa"/>
            <w:tcBorders>
              <w:left w:val="nil"/>
            </w:tcBorders>
            <w:shd w:val="clear" w:color="auto" w:fill="DBE5F1" w:themeFill="accent1" w:themeFillTint="33"/>
          </w:tcPr>
          <w:p w14:paraId="0198156D" w14:textId="77777777" w:rsidR="00672A88" w:rsidRDefault="00672A88" w:rsidP="00762023">
            <w:pPr>
              <w:pStyle w:val="NoSpacing"/>
            </w:pPr>
          </w:p>
        </w:tc>
      </w:tr>
      <w:tr w:rsidR="00672A88" w14:paraId="74BD0D69" w14:textId="77777777" w:rsidTr="00762023">
        <w:tc>
          <w:tcPr>
            <w:tcW w:w="4788" w:type="dxa"/>
          </w:tcPr>
          <w:p w14:paraId="78204975" w14:textId="77777777" w:rsidR="00672A88" w:rsidRPr="00045292" w:rsidRDefault="00672A88" w:rsidP="00762023">
            <w:pPr>
              <w:pStyle w:val="NoSpacing"/>
            </w:pPr>
            <w:r>
              <w:t>public Proto3GlobalInfo(String packageName)</w:t>
            </w:r>
          </w:p>
        </w:tc>
        <w:tc>
          <w:tcPr>
            <w:tcW w:w="4788" w:type="dxa"/>
          </w:tcPr>
          <w:p w14:paraId="09AEFFA0" w14:textId="77777777" w:rsidR="00672A88" w:rsidRDefault="00672A88" w:rsidP="00762023">
            <w:pPr>
              <w:pStyle w:val="NoSpacing"/>
            </w:pPr>
            <w:r>
              <w:t>Parameters:</w:t>
            </w:r>
          </w:p>
          <w:p w14:paraId="199142D1" w14:textId="77777777" w:rsidR="00672A88" w:rsidRDefault="00672A88" w:rsidP="00672A88">
            <w:pPr>
              <w:pStyle w:val="NoSpacing"/>
              <w:numPr>
                <w:ilvl w:val="0"/>
                <w:numId w:val="8"/>
              </w:numPr>
            </w:pPr>
            <w:r>
              <w:t>packageName – package name of the global proto3 file.</w:t>
            </w:r>
          </w:p>
        </w:tc>
      </w:tr>
    </w:tbl>
    <w:p w14:paraId="13B86BE9" w14:textId="77777777" w:rsidR="00672A88" w:rsidRDefault="00672A88" w:rsidP="00672A88">
      <w:pPr>
        <w:pStyle w:val="NoSpacing"/>
      </w:pPr>
    </w:p>
    <w:p w14:paraId="25107960" w14:textId="77777777" w:rsidR="00672A88" w:rsidRDefault="00672A88" w:rsidP="00672A88">
      <w:pPr>
        <w:pStyle w:val="NoSpacing"/>
      </w:pPr>
    </w:p>
    <w:tbl>
      <w:tblPr>
        <w:tblStyle w:val="TableGrid"/>
        <w:tblW w:w="0" w:type="auto"/>
        <w:tblLook w:val="04A0" w:firstRow="1" w:lastRow="0" w:firstColumn="1" w:lastColumn="0" w:noHBand="0" w:noVBand="1"/>
      </w:tblPr>
      <w:tblGrid>
        <w:gridCol w:w="4788"/>
        <w:gridCol w:w="4788"/>
      </w:tblGrid>
      <w:tr w:rsidR="00672A88" w14:paraId="60E53B11" w14:textId="77777777" w:rsidTr="00762023">
        <w:tc>
          <w:tcPr>
            <w:tcW w:w="4788" w:type="dxa"/>
            <w:tcBorders>
              <w:right w:val="nil"/>
            </w:tcBorders>
            <w:shd w:val="clear" w:color="auto" w:fill="DBE5F1" w:themeFill="accent1" w:themeFillTint="33"/>
          </w:tcPr>
          <w:p w14:paraId="040D2667" w14:textId="77777777" w:rsidR="00672A88" w:rsidRDefault="00672A88" w:rsidP="00762023">
            <w:pPr>
              <w:pStyle w:val="NoSpacing"/>
            </w:pPr>
            <w:r>
              <w:t>Methods</w:t>
            </w:r>
          </w:p>
        </w:tc>
        <w:tc>
          <w:tcPr>
            <w:tcW w:w="4788" w:type="dxa"/>
            <w:tcBorders>
              <w:left w:val="nil"/>
            </w:tcBorders>
            <w:shd w:val="clear" w:color="auto" w:fill="DBE5F1" w:themeFill="accent1" w:themeFillTint="33"/>
          </w:tcPr>
          <w:p w14:paraId="0786FEAF" w14:textId="77777777" w:rsidR="00672A88" w:rsidRDefault="00672A88" w:rsidP="00762023">
            <w:pPr>
              <w:pStyle w:val="NoSpacing"/>
            </w:pPr>
          </w:p>
        </w:tc>
      </w:tr>
      <w:tr w:rsidR="00672A88" w14:paraId="2F1CE50B" w14:textId="77777777" w:rsidTr="00762023">
        <w:tc>
          <w:tcPr>
            <w:tcW w:w="4788" w:type="dxa"/>
          </w:tcPr>
          <w:p w14:paraId="5517DD8E" w14:textId="77777777" w:rsidR="00672A88" w:rsidRDefault="00672A88" w:rsidP="00762023">
            <w:pPr>
              <w:pStyle w:val="NoSpacing"/>
            </w:pPr>
            <w:r>
              <w:t>public Boolean isValid()</w:t>
            </w:r>
          </w:p>
        </w:tc>
        <w:tc>
          <w:tcPr>
            <w:tcW w:w="4788" w:type="dxa"/>
          </w:tcPr>
          <w:p w14:paraId="0F9B7D63" w14:textId="77777777" w:rsidR="00672A88" w:rsidRDefault="00672A88" w:rsidP="00762023">
            <w:pPr>
              <w:pStyle w:val="NoSpacing"/>
            </w:pPr>
            <w:r>
              <w:t>Checks all required class variables, to determine if any are null or blank. If a null or blank required class variable is found, then an error is returned.</w:t>
            </w:r>
          </w:p>
          <w:p w14:paraId="5B25E88C" w14:textId="77777777" w:rsidR="00672A88" w:rsidRDefault="00672A88" w:rsidP="00762023">
            <w:pPr>
              <w:pStyle w:val="NoSpacing"/>
            </w:pPr>
          </w:p>
          <w:p w14:paraId="58573BCB" w14:textId="77777777" w:rsidR="00672A88" w:rsidRDefault="00672A88" w:rsidP="00762023">
            <w:pPr>
              <w:pStyle w:val="NoSpacing"/>
            </w:pPr>
            <w:r>
              <w:t>Return Value:</w:t>
            </w:r>
          </w:p>
          <w:p w14:paraId="259DBB08" w14:textId="77777777" w:rsidR="00672A88" w:rsidRDefault="00672A88" w:rsidP="00672A88">
            <w:pPr>
              <w:pStyle w:val="NoSpacing"/>
              <w:numPr>
                <w:ilvl w:val="0"/>
                <w:numId w:val="10"/>
              </w:numPr>
            </w:pPr>
            <w:r>
              <w:t>A Boolean to indicate if the global information is valid or not. Returns true if no errors are detected. Returns false if any error is detected.</w:t>
            </w:r>
          </w:p>
        </w:tc>
      </w:tr>
      <w:tr w:rsidR="00672A88" w14:paraId="718570E4" w14:textId="77777777" w:rsidTr="00762023">
        <w:tc>
          <w:tcPr>
            <w:tcW w:w="4788" w:type="dxa"/>
          </w:tcPr>
          <w:p w14:paraId="028BA740" w14:textId="15AF717D" w:rsidR="00672A88" w:rsidRPr="00045292" w:rsidRDefault="00D36264" w:rsidP="00762023">
            <w:pPr>
              <w:pStyle w:val="NoSpacing"/>
            </w:pPr>
            <w:r>
              <w:t>P</w:t>
            </w:r>
            <w:r w:rsidR="00672A88">
              <w:t>ublic void write()</w:t>
            </w:r>
          </w:p>
        </w:tc>
        <w:tc>
          <w:tcPr>
            <w:tcW w:w="4788" w:type="dxa"/>
          </w:tcPr>
          <w:p w14:paraId="429BE3F8" w14:textId="77777777" w:rsidR="00672A88" w:rsidRDefault="00672A88" w:rsidP="00762023">
            <w:pPr>
              <w:pStyle w:val="NoSpacing"/>
            </w:pPr>
            <w:r>
              <w:t>Writes the uml.proto file to the path constructed from the class variables selectedPath and packageName.</w:t>
            </w:r>
          </w:p>
        </w:tc>
      </w:tr>
      <w:tr w:rsidR="00672A88" w:rsidRPr="00A05AD0" w14:paraId="744FB888" w14:textId="77777777" w:rsidTr="00762023">
        <w:tc>
          <w:tcPr>
            <w:tcW w:w="4788" w:type="dxa"/>
          </w:tcPr>
          <w:p w14:paraId="2748DCD5" w14:textId="7F258216" w:rsidR="00672A88" w:rsidRPr="00A05AD0" w:rsidRDefault="00D36264" w:rsidP="00762023">
            <w:pPr>
              <w:pStyle w:val="NoSpacing"/>
            </w:pPr>
            <w:r>
              <w:t>P</w:t>
            </w:r>
            <w:r w:rsidR="00672A88">
              <w:t>ublic void print(int indent)</w:t>
            </w:r>
          </w:p>
        </w:tc>
        <w:tc>
          <w:tcPr>
            <w:tcW w:w="4788" w:type="dxa"/>
          </w:tcPr>
          <w:p w14:paraId="314C908D" w14:textId="77777777" w:rsidR="00672A88" w:rsidRDefault="00672A88" w:rsidP="00762023">
            <w:pPr>
              <w:pStyle w:val="NoSpacing"/>
            </w:pPr>
            <w:r>
              <w:t>Writes the values of the class variables to the text box and calls the Print method of the associated Proto3MessageEnumeration class.</w:t>
            </w:r>
          </w:p>
          <w:p w14:paraId="61523B66" w14:textId="77777777" w:rsidR="00672A88" w:rsidRDefault="00672A88" w:rsidP="00762023">
            <w:pPr>
              <w:pStyle w:val="NoSpacing"/>
            </w:pPr>
          </w:p>
          <w:p w14:paraId="2ABDB184" w14:textId="77777777" w:rsidR="00672A88" w:rsidRDefault="00672A88" w:rsidP="00762023">
            <w:pPr>
              <w:pStyle w:val="NoSpacing"/>
            </w:pPr>
            <w:r>
              <w:t>Parameters:</w:t>
            </w:r>
          </w:p>
          <w:p w14:paraId="4A4FD94A" w14:textId="77777777" w:rsidR="00672A88" w:rsidRPr="00A05AD0" w:rsidRDefault="00672A88" w:rsidP="00672A88">
            <w:pPr>
              <w:pStyle w:val="NoSpacing"/>
              <w:numPr>
                <w:ilvl w:val="0"/>
                <w:numId w:val="8"/>
              </w:numPr>
            </w:pPr>
            <w:r>
              <w:t>indent – number of indents to prepend to the line to write.</w:t>
            </w:r>
          </w:p>
        </w:tc>
      </w:tr>
    </w:tbl>
    <w:p w14:paraId="316732A4" w14:textId="77777777" w:rsidR="00672A88" w:rsidRDefault="00672A88" w:rsidP="00672A88">
      <w:pPr>
        <w:pStyle w:val="NoSpacing"/>
      </w:pPr>
    </w:p>
    <w:p w14:paraId="6BD5F7E5" w14:textId="0A940BCC" w:rsidR="003E6709" w:rsidRDefault="003E6709">
      <w:pPr>
        <w:tabs>
          <w:tab w:val="clear" w:pos="180"/>
          <w:tab w:val="clear" w:pos="720"/>
        </w:tabs>
        <w:spacing w:before="0" w:after="0"/>
        <w:rPr>
          <w:rFonts w:asciiTheme="minorHAnsi" w:eastAsiaTheme="minorHAnsi" w:hAnsiTheme="minorHAnsi" w:cstheme="minorBidi"/>
          <w:szCs w:val="22"/>
        </w:rPr>
      </w:pPr>
      <w:r>
        <w:br w:type="page"/>
      </w:r>
    </w:p>
    <w:p w14:paraId="6C955178" w14:textId="77777777" w:rsidR="003E6709" w:rsidRPr="00B10FF3" w:rsidRDefault="003E6709" w:rsidP="00672A88">
      <w:pPr>
        <w:pStyle w:val="NoSpacing"/>
      </w:pPr>
    </w:p>
    <w:p w14:paraId="5F0E9385" w14:textId="5CFC8179" w:rsidR="00672A88" w:rsidRDefault="00D36264" w:rsidP="00D36264">
      <w:pPr>
        <w:pStyle w:val="Heading2"/>
        <w:numPr>
          <w:ilvl w:val="0"/>
          <w:numId w:val="0"/>
        </w:numPr>
      </w:pPr>
      <w:bookmarkStart w:id="39" w:name="_Toc522196724"/>
      <w:bookmarkStart w:id="40" w:name="_Toc6569567"/>
      <w:bookmarkStart w:id="41" w:name="_Toc6580771"/>
      <w:r>
        <w:t xml:space="preserve">2.9 </w:t>
      </w:r>
      <w:r w:rsidR="00672A88">
        <w:t>Proto3File</w:t>
      </w:r>
      <w:bookmarkEnd w:id="39"/>
      <w:bookmarkEnd w:id="40"/>
      <w:bookmarkEnd w:id="41"/>
    </w:p>
    <w:p w14:paraId="4D3E3C44" w14:textId="77777777" w:rsidR="00672A88" w:rsidRDefault="00672A88" w:rsidP="00672A88">
      <w:pPr>
        <w:pStyle w:val="NoSpacing"/>
      </w:pPr>
      <w:r>
        <w:t>Contains the UML package information to be converted to the proto3 file header information.</w:t>
      </w:r>
    </w:p>
    <w:p w14:paraId="679AEC92" w14:textId="77777777" w:rsidR="00672A88" w:rsidRDefault="00672A88" w:rsidP="00672A88">
      <w:pPr>
        <w:pStyle w:val="NoSpacing"/>
      </w:pPr>
    </w:p>
    <w:tbl>
      <w:tblPr>
        <w:tblStyle w:val="TableGrid"/>
        <w:tblW w:w="0" w:type="auto"/>
        <w:tblLook w:val="04A0" w:firstRow="1" w:lastRow="0" w:firstColumn="1" w:lastColumn="0" w:noHBand="0" w:noVBand="1"/>
      </w:tblPr>
      <w:tblGrid>
        <w:gridCol w:w="4788"/>
        <w:gridCol w:w="4788"/>
      </w:tblGrid>
      <w:tr w:rsidR="00672A88" w14:paraId="76051FED" w14:textId="77777777" w:rsidTr="00762023">
        <w:tc>
          <w:tcPr>
            <w:tcW w:w="4788" w:type="dxa"/>
            <w:tcBorders>
              <w:right w:val="nil"/>
            </w:tcBorders>
            <w:shd w:val="clear" w:color="auto" w:fill="DBE5F1" w:themeFill="accent1" w:themeFillTint="33"/>
          </w:tcPr>
          <w:p w14:paraId="3D727E26" w14:textId="77777777" w:rsidR="00672A88" w:rsidRDefault="00672A88" w:rsidP="00762023">
            <w:pPr>
              <w:pStyle w:val="NoSpacing"/>
            </w:pPr>
            <w:r w:rsidRPr="00045292">
              <w:t>Class Variables</w:t>
            </w:r>
          </w:p>
        </w:tc>
        <w:tc>
          <w:tcPr>
            <w:tcW w:w="4788" w:type="dxa"/>
            <w:tcBorders>
              <w:left w:val="nil"/>
            </w:tcBorders>
            <w:shd w:val="clear" w:color="auto" w:fill="DBE5F1" w:themeFill="accent1" w:themeFillTint="33"/>
          </w:tcPr>
          <w:p w14:paraId="6C5E3ADD" w14:textId="77777777" w:rsidR="00672A88" w:rsidRDefault="00672A88" w:rsidP="00762023">
            <w:pPr>
              <w:pStyle w:val="NoSpacing"/>
            </w:pPr>
          </w:p>
        </w:tc>
      </w:tr>
      <w:tr w:rsidR="00672A88" w:rsidRPr="00A05AD0" w14:paraId="3201E159" w14:textId="77777777" w:rsidTr="00762023">
        <w:tc>
          <w:tcPr>
            <w:tcW w:w="4788" w:type="dxa"/>
          </w:tcPr>
          <w:p w14:paraId="3DA6B9D0" w14:textId="77777777" w:rsidR="00672A88" w:rsidRPr="00A05AD0" w:rsidRDefault="00672A88" w:rsidP="00762023">
            <w:pPr>
              <w:pStyle w:val="NoSpacing"/>
            </w:pPr>
            <w:r w:rsidRPr="00A05AD0">
              <w:t>String</w:t>
            </w:r>
          </w:p>
        </w:tc>
        <w:tc>
          <w:tcPr>
            <w:tcW w:w="4788" w:type="dxa"/>
          </w:tcPr>
          <w:p w14:paraId="40333E00" w14:textId="77777777" w:rsidR="00672A88" w:rsidRDefault="00672A88" w:rsidP="00762023">
            <w:pPr>
              <w:pStyle w:val="NoSpacing"/>
            </w:pPr>
            <w:r>
              <w:t>parentPackageName</w:t>
            </w:r>
          </w:p>
          <w:p w14:paraId="08DE4CE3" w14:textId="77777777" w:rsidR="00672A88" w:rsidRDefault="00672A88" w:rsidP="00762023">
            <w:pPr>
              <w:pStyle w:val="NoSpacing"/>
            </w:pPr>
          </w:p>
          <w:p w14:paraId="53384D7F" w14:textId="77777777" w:rsidR="00672A88" w:rsidRPr="00A05AD0" w:rsidRDefault="00672A88" w:rsidP="00762023">
            <w:pPr>
              <w:pStyle w:val="NoSpacing"/>
            </w:pPr>
            <w:r>
              <w:t>Top-level UML package containing the Open FMB UML packages (Open FMB Parent Package).</w:t>
            </w:r>
          </w:p>
        </w:tc>
      </w:tr>
      <w:tr w:rsidR="00672A88" w:rsidRPr="00A05AD0" w14:paraId="5FC37D7F" w14:textId="77777777" w:rsidTr="00762023">
        <w:tc>
          <w:tcPr>
            <w:tcW w:w="4788" w:type="dxa"/>
          </w:tcPr>
          <w:p w14:paraId="0D2ECF81" w14:textId="77777777" w:rsidR="00672A88" w:rsidRPr="00A05AD0" w:rsidRDefault="00672A88" w:rsidP="00762023">
            <w:pPr>
              <w:pStyle w:val="NoSpacing"/>
            </w:pPr>
            <w:r w:rsidRPr="00A05AD0">
              <w:t>String</w:t>
            </w:r>
          </w:p>
        </w:tc>
        <w:tc>
          <w:tcPr>
            <w:tcW w:w="4788" w:type="dxa"/>
          </w:tcPr>
          <w:p w14:paraId="57DB35DE" w14:textId="77777777" w:rsidR="00672A88" w:rsidRDefault="00672A88" w:rsidP="00762023">
            <w:pPr>
              <w:pStyle w:val="NoSpacing"/>
            </w:pPr>
            <w:r>
              <w:t>packageName</w:t>
            </w:r>
          </w:p>
          <w:p w14:paraId="0FAE73B9" w14:textId="77777777" w:rsidR="00672A88" w:rsidRDefault="00672A88" w:rsidP="00762023">
            <w:pPr>
              <w:pStyle w:val="NoSpacing"/>
            </w:pPr>
          </w:p>
          <w:p w14:paraId="329A2D2A" w14:textId="77777777" w:rsidR="00672A88" w:rsidRPr="00A05AD0" w:rsidRDefault="00672A88" w:rsidP="00762023">
            <w:pPr>
              <w:pStyle w:val="NoSpacing"/>
            </w:pPr>
            <w:r>
              <w:t>Name of the UML package containing an Open FMB module. This package represents one protobuf file.</w:t>
            </w:r>
          </w:p>
        </w:tc>
      </w:tr>
      <w:tr w:rsidR="00672A88" w:rsidRPr="00A05AD0" w14:paraId="60BDF6F9" w14:textId="77777777" w:rsidTr="00762023">
        <w:tc>
          <w:tcPr>
            <w:tcW w:w="4788" w:type="dxa"/>
          </w:tcPr>
          <w:p w14:paraId="69B257C9" w14:textId="77777777" w:rsidR="00672A88" w:rsidRPr="00A05AD0" w:rsidRDefault="00672A88" w:rsidP="00762023">
            <w:pPr>
              <w:pStyle w:val="NoSpacing"/>
            </w:pPr>
            <w:r w:rsidRPr="00A05AD0">
              <w:t>String</w:t>
            </w:r>
          </w:p>
        </w:tc>
        <w:tc>
          <w:tcPr>
            <w:tcW w:w="4788" w:type="dxa"/>
          </w:tcPr>
          <w:p w14:paraId="79DEB460" w14:textId="77777777" w:rsidR="00672A88" w:rsidRDefault="00672A88" w:rsidP="00762023">
            <w:pPr>
              <w:pStyle w:val="NoSpacing"/>
            </w:pPr>
            <w:r>
              <w:t>c</w:t>
            </w:r>
            <w:r w:rsidRPr="00A05AD0">
              <w:t>omment</w:t>
            </w:r>
          </w:p>
          <w:p w14:paraId="6FBAB877" w14:textId="77777777" w:rsidR="00672A88" w:rsidRDefault="00672A88" w:rsidP="00762023">
            <w:pPr>
              <w:pStyle w:val="NoSpacing"/>
            </w:pPr>
          </w:p>
          <w:p w14:paraId="69439527" w14:textId="77777777" w:rsidR="00672A88" w:rsidRPr="00A05AD0" w:rsidRDefault="00672A88" w:rsidP="00762023">
            <w:pPr>
              <w:pStyle w:val="NoSpacing"/>
            </w:pPr>
            <w:r>
              <w:t>UML user comments on the Open FMB module.</w:t>
            </w:r>
          </w:p>
        </w:tc>
      </w:tr>
      <w:tr w:rsidR="00672A88" w:rsidRPr="00A05AD0" w14:paraId="6F6DA2D6" w14:textId="77777777" w:rsidTr="00762023">
        <w:tc>
          <w:tcPr>
            <w:tcW w:w="4788" w:type="dxa"/>
          </w:tcPr>
          <w:p w14:paraId="72B88752" w14:textId="77777777" w:rsidR="00672A88" w:rsidRPr="00A05AD0" w:rsidRDefault="00672A88" w:rsidP="00762023">
            <w:pPr>
              <w:pStyle w:val="NoSpacing"/>
            </w:pPr>
            <w:r>
              <w:t>List&lt;String&gt;</w:t>
            </w:r>
          </w:p>
        </w:tc>
        <w:tc>
          <w:tcPr>
            <w:tcW w:w="4788" w:type="dxa"/>
          </w:tcPr>
          <w:p w14:paraId="2C2C3EF7" w14:textId="77777777" w:rsidR="00672A88" w:rsidRDefault="00672A88" w:rsidP="00762023">
            <w:pPr>
              <w:pStyle w:val="NoSpacing"/>
            </w:pPr>
            <w:r>
              <w:t>importPackageNames</w:t>
            </w:r>
          </w:p>
          <w:p w14:paraId="38784C0B" w14:textId="77777777" w:rsidR="00672A88" w:rsidRDefault="00672A88" w:rsidP="00762023">
            <w:pPr>
              <w:pStyle w:val="NoSpacing"/>
            </w:pPr>
          </w:p>
          <w:p w14:paraId="7A0A1251" w14:textId="77777777" w:rsidR="00672A88" w:rsidRPr="00A05AD0" w:rsidRDefault="00672A88" w:rsidP="00762023">
            <w:pPr>
              <w:pStyle w:val="NoSpacing"/>
            </w:pPr>
            <w:r>
              <w:t>A list of package names referenced within the current UML package (Open FMB module). These packages are external to the current package and are imported during compilation of the protobuf files.</w:t>
            </w:r>
          </w:p>
        </w:tc>
      </w:tr>
      <w:tr w:rsidR="00672A88" w:rsidRPr="00A05AD0" w14:paraId="464333EA" w14:textId="77777777" w:rsidTr="00762023">
        <w:tc>
          <w:tcPr>
            <w:tcW w:w="4788" w:type="dxa"/>
          </w:tcPr>
          <w:p w14:paraId="5C0CDDDB" w14:textId="77777777" w:rsidR="00672A88" w:rsidRPr="00A05AD0" w:rsidRDefault="00672A88" w:rsidP="00762023">
            <w:pPr>
              <w:pStyle w:val="NoSpacing"/>
            </w:pPr>
            <w:r>
              <w:t>List&lt;Proto3MessageEnumeration&gt;</w:t>
            </w:r>
          </w:p>
        </w:tc>
        <w:tc>
          <w:tcPr>
            <w:tcW w:w="4788" w:type="dxa"/>
          </w:tcPr>
          <w:p w14:paraId="74A80CF9" w14:textId="77777777" w:rsidR="00672A88" w:rsidRDefault="00672A88" w:rsidP="00762023">
            <w:pPr>
              <w:pStyle w:val="NoSpacing"/>
            </w:pPr>
            <w:r>
              <w:t>proto3MessageEnumerations</w:t>
            </w:r>
          </w:p>
          <w:p w14:paraId="6E06944E" w14:textId="77777777" w:rsidR="00672A88" w:rsidRDefault="00672A88" w:rsidP="00762023">
            <w:pPr>
              <w:pStyle w:val="NoSpacing"/>
            </w:pPr>
          </w:p>
          <w:p w14:paraId="0D746B40" w14:textId="77777777" w:rsidR="00672A88" w:rsidRPr="00A05AD0" w:rsidRDefault="00672A88" w:rsidP="00762023">
            <w:pPr>
              <w:pStyle w:val="NoSpacing"/>
            </w:pPr>
            <w:r>
              <w:t>List of Proto3MessageEnumerations contained within the current package. The Proto3MessageEnumerations is UML element information to be converted to the proto3 message/enumeration information.</w:t>
            </w:r>
          </w:p>
        </w:tc>
      </w:tr>
      <w:tr w:rsidR="00672A88" w:rsidRPr="00A05AD0" w14:paraId="48EDB97A" w14:textId="77777777" w:rsidTr="00762023">
        <w:tc>
          <w:tcPr>
            <w:tcW w:w="4788" w:type="dxa"/>
          </w:tcPr>
          <w:p w14:paraId="1B2B84A8" w14:textId="77777777" w:rsidR="00672A88" w:rsidRPr="00A05AD0" w:rsidRDefault="00672A88" w:rsidP="00762023">
            <w:pPr>
              <w:pStyle w:val="NoSpacing"/>
            </w:pPr>
            <w:r>
              <w:t>Boolean</w:t>
            </w:r>
          </w:p>
        </w:tc>
        <w:tc>
          <w:tcPr>
            <w:tcW w:w="4788" w:type="dxa"/>
          </w:tcPr>
          <w:p w14:paraId="6F8CE30A" w14:textId="77777777" w:rsidR="00672A88" w:rsidRDefault="00672A88" w:rsidP="00762023">
            <w:pPr>
              <w:pStyle w:val="NoSpacing"/>
            </w:pPr>
            <w:r>
              <w:t>selectedPackage</w:t>
            </w:r>
          </w:p>
          <w:p w14:paraId="0AEEF7D0" w14:textId="77777777" w:rsidR="00672A88" w:rsidRDefault="00672A88" w:rsidP="00762023">
            <w:pPr>
              <w:pStyle w:val="NoSpacing"/>
            </w:pPr>
          </w:p>
          <w:p w14:paraId="0CA59FBC" w14:textId="77777777" w:rsidR="00672A88" w:rsidRPr="00A05AD0" w:rsidRDefault="00672A88" w:rsidP="00762023">
            <w:pPr>
              <w:pStyle w:val="NoSpacing"/>
            </w:pPr>
            <w:r>
              <w:t>Determines if the current package has been selected to be saved.</w:t>
            </w:r>
          </w:p>
        </w:tc>
      </w:tr>
      <w:tr w:rsidR="00672A88" w:rsidRPr="00A05AD0" w14:paraId="7E823EF5" w14:textId="77777777" w:rsidTr="00762023">
        <w:tc>
          <w:tcPr>
            <w:tcW w:w="4788" w:type="dxa"/>
          </w:tcPr>
          <w:p w14:paraId="62F1506A" w14:textId="77777777" w:rsidR="00672A88" w:rsidRDefault="00672A88" w:rsidP="00762023">
            <w:pPr>
              <w:pStyle w:val="NoSpacing"/>
            </w:pPr>
            <w:r>
              <w:t>String</w:t>
            </w:r>
          </w:p>
        </w:tc>
        <w:tc>
          <w:tcPr>
            <w:tcW w:w="4788" w:type="dxa"/>
          </w:tcPr>
          <w:p w14:paraId="5EA6DD34" w14:textId="77777777" w:rsidR="00672A88" w:rsidRDefault="00672A88" w:rsidP="00762023">
            <w:pPr>
              <w:pStyle w:val="NoSpacing"/>
            </w:pPr>
            <w:r>
              <w:t>selectedPath</w:t>
            </w:r>
          </w:p>
          <w:p w14:paraId="428106E8" w14:textId="77777777" w:rsidR="00672A88" w:rsidRDefault="00672A88" w:rsidP="00762023">
            <w:pPr>
              <w:pStyle w:val="NoSpacing"/>
            </w:pPr>
          </w:p>
          <w:p w14:paraId="6AF2C526" w14:textId="77777777" w:rsidR="00672A88" w:rsidRDefault="00672A88" w:rsidP="00762023">
            <w:pPr>
              <w:pStyle w:val="NoSpacing"/>
            </w:pPr>
            <w:r>
              <w:t>User selected absolute path where the protobuf files will be written.</w:t>
            </w:r>
          </w:p>
        </w:tc>
      </w:tr>
      <w:tr w:rsidR="00672A88" w:rsidRPr="00A05AD0" w14:paraId="76E0807A" w14:textId="77777777" w:rsidTr="00762023">
        <w:tc>
          <w:tcPr>
            <w:tcW w:w="4788" w:type="dxa"/>
          </w:tcPr>
          <w:p w14:paraId="65B63C74" w14:textId="77777777" w:rsidR="00672A88" w:rsidRDefault="00672A88" w:rsidP="00762023">
            <w:pPr>
              <w:pStyle w:val="NoSpacing"/>
            </w:pPr>
            <w:r>
              <w:t>WriteProto3File</w:t>
            </w:r>
          </w:p>
        </w:tc>
        <w:tc>
          <w:tcPr>
            <w:tcW w:w="4788" w:type="dxa"/>
          </w:tcPr>
          <w:p w14:paraId="1B3A2D4C" w14:textId="77777777" w:rsidR="00672A88" w:rsidRDefault="00672A88" w:rsidP="00762023">
            <w:pPr>
              <w:pStyle w:val="NoSpacing"/>
            </w:pPr>
            <w:r>
              <w:t>writeProto3File</w:t>
            </w:r>
          </w:p>
          <w:p w14:paraId="21E87974" w14:textId="77777777" w:rsidR="00672A88" w:rsidRDefault="00672A88" w:rsidP="00762023">
            <w:pPr>
              <w:pStyle w:val="NoSpacing"/>
            </w:pPr>
          </w:p>
          <w:p w14:paraId="6E881D7F" w14:textId="77777777" w:rsidR="00672A88" w:rsidRDefault="00672A88" w:rsidP="00762023">
            <w:pPr>
              <w:pStyle w:val="NoSpacing"/>
            </w:pPr>
            <w:r>
              <w:t>Reference to the WriteProto3File class. This is used to write out the protobuf files.</w:t>
            </w:r>
          </w:p>
        </w:tc>
      </w:tr>
      <w:tr w:rsidR="00672A88" w:rsidRPr="00A05AD0" w14:paraId="24CD979E" w14:textId="77777777" w:rsidTr="00762023">
        <w:tc>
          <w:tcPr>
            <w:tcW w:w="4788" w:type="dxa"/>
          </w:tcPr>
          <w:p w14:paraId="1DADC587" w14:textId="77777777" w:rsidR="00672A88" w:rsidRPr="00A05AD0" w:rsidRDefault="00672A88" w:rsidP="00762023">
            <w:pPr>
              <w:pStyle w:val="NoSpacing"/>
            </w:pPr>
            <w:r>
              <w:t>Boolean</w:t>
            </w:r>
          </w:p>
        </w:tc>
        <w:tc>
          <w:tcPr>
            <w:tcW w:w="4788" w:type="dxa"/>
          </w:tcPr>
          <w:p w14:paraId="2E7F939A" w14:textId="77777777" w:rsidR="00672A88" w:rsidRDefault="00672A88" w:rsidP="00762023">
            <w:pPr>
              <w:pStyle w:val="NoSpacing"/>
            </w:pPr>
            <w:r>
              <w:t>primitiveDataTypeWrapperSet</w:t>
            </w:r>
          </w:p>
          <w:p w14:paraId="6F4E4054" w14:textId="77777777" w:rsidR="00672A88" w:rsidRDefault="00672A88" w:rsidP="00762023">
            <w:pPr>
              <w:pStyle w:val="NoSpacing"/>
            </w:pPr>
          </w:p>
          <w:p w14:paraId="2806B800" w14:textId="77777777" w:rsidR="00672A88" w:rsidRDefault="00672A88" w:rsidP="00762023">
            <w:pPr>
              <w:pStyle w:val="NoSpacing"/>
            </w:pPr>
            <w:r>
              <w:t xml:space="preserve">Specifies whether one of the Proto3MessageEnumeration classes has a </w:t>
            </w:r>
            <w:r>
              <w:lastRenderedPageBreak/>
              <w:t>Proto3Field class with a datatype of the one of the Protobuf PrimitiveDataTypeWrappers. If set to true, an import statement will be written to the file specifying the wrapper file (google/protobuf/wrappers.proto).</w:t>
            </w:r>
          </w:p>
        </w:tc>
      </w:tr>
    </w:tbl>
    <w:p w14:paraId="7E3E440A" w14:textId="77777777" w:rsidR="00672A88" w:rsidRDefault="00672A88" w:rsidP="00672A88">
      <w:pPr>
        <w:pStyle w:val="NoSpacing"/>
      </w:pPr>
    </w:p>
    <w:p w14:paraId="35C523F4" w14:textId="77777777" w:rsidR="00672A88" w:rsidRDefault="00672A88" w:rsidP="00672A88">
      <w:pPr>
        <w:pStyle w:val="NoSpacing"/>
      </w:pPr>
    </w:p>
    <w:tbl>
      <w:tblPr>
        <w:tblStyle w:val="TableGrid"/>
        <w:tblW w:w="0" w:type="auto"/>
        <w:tblLook w:val="04A0" w:firstRow="1" w:lastRow="0" w:firstColumn="1" w:lastColumn="0" w:noHBand="0" w:noVBand="1"/>
      </w:tblPr>
      <w:tblGrid>
        <w:gridCol w:w="4788"/>
        <w:gridCol w:w="4788"/>
      </w:tblGrid>
      <w:tr w:rsidR="00672A88" w14:paraId="67FC6DAF" w14:textId="77777777" w:rsidTr="00762023">
        <w:tc>
          <w:tcPr>
            <w:tcW w:w="4788" w:type="dxa"/>
            <w:tcBorders>
              <w:right w:val="nil"/>
            </w:tcBorders>
            <w:shd w:val="clear" w:color="auto" w:fill="DBE5F1" w:themeFill="accent1" w:themeFillTint="33"/>
          </w:tcPr>
          <w:p w14:paraId="670105E7" w14:textId="77777777" w:rsidR="00672A88" w:rsidRDefault="00672A88" w:rsidP="00762023">
            <w:pPr>
              <w:pStyle w:val="NoSpacing"/>
            </w:pPr>
            <w:r w:rsidRPr="00045292">
              <w:t>C</w:t>
            </w:r>
            <w:r>
              <w:t>onstructor</w:t>
            </w:r>
          </w:p>
        </w:tc>
        <w:tc>
          <w:tcPr>
            <w:tcW w:w="4788" w:type="dxa"/>
            <w:tcBorders>
              <w:left w:val="nil"/>
            </w:tcBorders>
            <w:shd w:val="clear" w:color="auto" w:fill="DBE5F1" w:themeFill="accent1" w:themeFillTint="33"/>
          </w:tcPr>
          <w:p w14:paraId="2D4C6CF3" w14:textId="77777777" w:rsidR="00672A88" w:rsidRDefault="00672A88" w:rsidP="00762023">
            <w:pPr>
              <w:pStyle w:val="NoSpacing"/>
            </w:pPr>
          </w:p>
        </w:tc>
      </w:tr>
      <w:tr w:rsidR="00672A88" w14:paraId="30544DDF" w14:textId="77777777" w:rsidTr="00762023">
        <w:tc>
          <w:tcPr>
            <w:tcW w:w="4788" w:type="dxa"/>
          </w:tcPr>
          <w:p w14:paraId="5A08B062" w14:textId="77777777" w:rsidR="00672A88" w:rsidRPr="00045292" w:rsidRDefault="00672A88" w:rsidP="00762023">
            <w:pPr>
              <w:pStyle w:val="NoSpacing"/>
            </w:pPr>
            <w:r>
              <w:t>public Proto3File(String parentPackageName, String packageName)</w:t>
            </w:r>
          </w:p>
        </w:tc>
        <w:tc>
          <w:tcPr>
            <w:tcW w:w="4788" w:type="dxa"/>
          </w:tcPr>
          <w:p w14:paraId="1A638954" w14:textId="77777777" w:rsidR="00672A88" w:rsidRDefault="00672A88" w:rsidP="00762023">
            <w:pPr>
              <w:pStyle w:val="NoSpacing"/>
            </w:pPr>
            <w:r>
              <w:t>Parameters:</w:t>
            </w:r>
          </w:p>
          <w:p w14:paraId="77981A4D" w14:textId="77777777" w:rsidR="00672A88" w:rsidRDefault="00672A88" w:rsidP="00672A88">
            <w:pPr>
              <w:pStyle w:val="NoSpacing"/>
              <w:numPr>
                <w:ilvl w:val="0"/>
                <w:numId w:val="8"/>
              </w:numPr>
            </w:pPr>
            <w:r>
              <w:t>parentPackageName – package name of the top-level pacakage (Open FMB Parent Package).</w:t>
            </w:r>
          </w:p>
          <w:p w14:paraId="2136046B" w14:textId="77777777" w:rsidR="00672A88" w:rsidRDefault="00672A88" w:rsidP="00672A88">
            <w:pPr>
              <w:pStyle w:val="NoSpacing"/>
              <w:numPr>
                <w:ilvl w:val="0"/>
                <w:numId w:val="8"/>
              </w:numPr>
            </w:pPr>
            <w:r>
              <w:t>packageName – package name of the global proto3 file.</w:t>
            </w:r>
          </w:p>
        </w:tc>
      </w:tr>
    </w:tbl>
    <w:p w14:paraId="2D3C250D" w14:textId="77777777" w:rsidR="00672A88" w:rsidRDefault="00672A88" w:rsidP="00672A88">
      <w:pPr>
        <w:pStyle w:val="NoSpacing"/>
      </w:pPr>
    </w:p>
    <w:p w14:paraId="776630AC" w14:textId="77777777" w:rsidR="00672A88" w:rsidRDefault="00672A88" w:rsidP="00672A88">
      <w:pPr>
        <w:pStyle w:val="NoSpacing"/>
      </w:pPr>
    </w:p>
    <w:tbl>
      <w:tblPr>
        <w:tblStyle w:val="TableGrid"/>
        <w:tblW w:w="0" w:type="auto"/>
        <w:tblLook w:val="04A0" w:firstRow="1" w:lastRow="0" w:firstColumn="1" w:lastColumn="0" w:noHBand="0" w:noVBand="1"/>
      </w:tblPr>
      <w:tblGrid>
        <w:gridCol w:w="4788"/>
        <w:gridCol w:w="4788"/>
      </w:tblGrid>
      <w:tr w:rsidR="00672A88" w14:paraId="51B4CC47" w14:textId="77777777" w:rsidTr="00762023">
        <w:tc>
          <w:tcPr>
            <w:tcW w:w="4788" w:type="dxa"/>
            <w:tcBorders>
              <w:right w:val="nil"/>
            </w:tcBorders>
            <w:shd w:val="clear" w:color="auto" w:fill="DBE5F1" w:themeFill="accent1" w:themeFillTint="33"/>
          </w:tcPr>
          <w:p w14:paraId="2666253B" w14:textId="77777777" w:rsidR="00672A88" w:rsidRDefault="00672A88" w:rsidP="00762023">
            <w:pPr>
              <w:pStyle w:val="NoSpacing"/>
            </w:pPr>
            <w:r>
              <w:t>Methods</w:t>
            </w:r>
          </w:p>
        </w:tc>
        <w:tc>
          <w:tcPr>
            <w:tcW w:w="4788" w:type="dxa"/>
            <w:tcBorders>
              <w:left w:val="nil"/>
            </w:tcBorders>
            <w:shd w:val="clear" w:color="auto" w:fill="DBE5F1" w:themeFill="accent1" w:themeFillTint="33"/>
          </w:tcPr>
          <w:p w14:paraId="37AF0DE5" w14:textId="77777777" w:rsidR="00672A88" w:rsidRDefault="00672A88" w:rsidP="00762023">
            <w:pPr>
              <w:pStyle w:val="NoSpacing"/>
            </w:pPr>
          </w:p>
        </w:tc>
      </w:tr>
      <w:tr w:rsidR="00672A88" w14:paraId="3B43E89E" w14:textId="77777777" w:rsidTr="00762023">
        <w:tc>
          <w:tcPr>
            <w:tcW w:w="4788" w:type="dxa"/>
          </w:tcPr>
          <w:p w14:paraId="200DA194" w14:textId="77777777" w:rsidR="00672A88" w:rsidRDefault="00672A88" w:rsidP="00762023">
            <w:pPr>
              <w:pStyle w:val="NoSpacing"/>
            </w:pPr>
            <w:r>
              <w:t>public Proto3MessageEnumeration findProto3MessageEnuemeration(String elementName)</w:t>
            </w:r>
          </w:p>
        </w:tc>
        <w:tc>
          <w:tcPr>
            <w:tcW w:w="4788" w:type="dxa"/>
          </w:tcPr>
          <w:p w14:paraId="45FC5FD1" w14:textId="77777777" w:rsidR="00672A88" w:rsidRDefault="00672A88" w:rsidP="00762023">
            <w:pPr>
              <w:pStyle w:val="NoSpacing"/>
            </w:pPr>
            <w:r>
              <w:t>Searches the current list of Proto3MessageEnumeration classes in the Proto3File class to see if the Proto3MessageEnumeration class exists.</w:t>
            </w:r>
          </w:p>
          <w:p w14:paraId="7DF49F7A" w14:textId="77777777" w:rsidR="00672A88" w:rsidRDefault="00672A88" w:rsidP="00762023">
            <w:pPr>
              <w:pStyle w:val="NoSpacing"/>
            </w:pPr>
          </w:p>
          <w:p w14:paraId="2C970142" w14:textId="77777777" w:rsidR="00672A88" w:rsidRDefault="00672A88" w:rsidP="00762023">
            <w:pPr>
              <w:pStyle w:val="NoSpacing"/>
            </w:pPr>
            <w:r>
              <w:t>Parameters:</w:t>
            </w:r>
          </w:p>
          <w:p w14:paraId="38181738" w14:textId="77777777" w:rsidR="00672A88" w:rsidRDefault="00672A88" w:rsidP="00672A88">
            <w:pPr>
              <w:pStyle w:val="NoSpacing"/>
              <w:numPr>
                <w:ilvl w:val="0"/>
                <w:numId w:val="11"/>
              </w:numPr>
            </w:pPr>
            <w:r>
              <w:t>elementName – name of the UML element that is currently being processed. This name is used to search for a corresponding Proto3MessageEnumeration class.</w:t>
            </w:r>
          </w:p>
          <w:p w14:paraId="0F3F9BCF" w14:textId="77777777" w:rsidR="00672A88" w:rsidRDefault="00672A88" w:rsidP="00762023">
            <w:pPr>
              <w:pStyle w:val="NoSpacing"/>
            </w:pPr>
          </w:p>
          <w:p w14:paraId="16490D39" w14:textId="77777777" w:rsidR="00672A88" w:rsidRDefault="00672A88" w:rsidP="00762023">
            <w:pPr>
              <w:pStyle w:val="NoSpacing"/>
            </w:pPr>
            <w:r>
              <w:t>Return Value:</w:t>
            </w:r>
          </w:p>
          <w:p w14:paraId="0B8CFFF4" w14:textId="77777777" w:rsidR="00672A88" w:rsidRDefault="00672A88" w:rsidP="00672A88">
            <w:pPr>
              <w:pStyle w:val="NoSpacing"/>
              <w:numPr>
                <w:ilvl w:val="0"/>
                <w:numId w:val="11"/>
              </w:numPr>
            </w:pPr>
            <w:r>
              <w:t>A reference to the Proto3MessageEnumeration class found. A null value will be returned if a corresponding class is not found.</w:t>
            </w:r>
          </w:p>
        </w:tc>
      </w:tr>
      <w:tr w:rsidR="00672A88" w14:paraId="3971FD44" w14:textId="77777777" w:rsidTr="00762023">
        <w:tc>
          <w:tcPr>
            <w:tcW w:w="4788" w:type="dxa"/>
          </w:tcPr>
          <w:p w14:paraId="373FB8FC" w14:textId="13612DCE" w:rsidR="00672A88" w:rsidRPr="00045292" w:rsidRDefault="00D36264" w:rsidP="00762023">
            <w:pPr>
              <w:pStyle w:val="NoSpacing"/>
            </w:pPr>
            <w:r>
              <w:t>P</w:t>
            </w:r>
            <w:r w:rsidR="00672A88">
              <w:t>ublic void write(</w:t>
            </w:r>
            <w:r w:rsidR="00672A88" w:rsidRPr="00AF6992">
              <w:t>Proto3</w:t>
            </w:r>
            <w:r w:rsidR="00672A88">
              <w:t>GlobalInfo</w:t>
            </w:r>
            <w:r w:rsidR="00672A88" w:rsidRPr="00AF6992">
              <w:t xml:space="preserve"> </w:t>
            </w:r>
            <w:r w:rsidR="00672A88">
              <w:t>proto3GlobalInfo)</w:t>
            </w:r>
          </w:p>
        </w:tc>
        <w:tc>
          <w:tcPr>
            <w:tcW w:w="4788" w:type="dxa"/>
          </w:tcPr>
          <w:p w14:paraId="22A86F3E" w14:textId="77777777" w:rsidR="00672A88" w:rsidRDefault="00672A88" w:rsidP="00762023">
            <w:pPr>
              <w:pStyle w:val="NoSpacing"/>
            </w:pPr>
            <w:r>
              <w:t>Writes the protobuf file associated with the packageName to the path constructed from the class variables selectedPath, parentPackageName, and packageName calls the Write method of each the associated Proto3MessageEnumeration class in the list of Proto3MessageEnumeration classes.</w:t>
            </w:r>
          </w:p>
          <w:p w14:paraId="32C0733E" w14:textId="77777777" w:rsidR="00672A88" w:rsidRDefault="00672A88" w:rsidP="00762023">
            <w:pPr>
              <w:pStyle w:val="NoSpacing"/>
            </w:pPr>
          </w:p>
          <w:p w14:paraId="1C11E393" w14:textId="77777777" w:rsidR="00672A88" w:rsidRDefault="00672A88" w:rsidP="00762023">
            <w:pPr>
              <w:pStyle w:val="NoSpacing"/>
            </w:pPr>
            <w:r>
              <w:t>Parameters:</w:t>
            </w:r>
          </w:p>
          <w:p w14:paraId="75542DE7" w14:textId="77777777" w:rsidR="00672A88" w:rsidRDefault="00672A88" w:rsidP="00672A88">
            <w:pPr>
              <w:pStyle w:val="NoSpacing"/>
              <w:numPr>
                <w:ilvl w:val="0"/>
                <w:numId w:val="8"/>
              </w:numPr>
            </w:pPr>
            <w:r>
              <w:t>proto3GlobalInfo – reference to the protobuf proto3 global information.</w:t>
            </w:r>
          </w:p>
        </w:tc>
      </w:tr>
      <w:tr w:rsidR="00672A88" w:rsidRPr="00A05AD0" w14:paraId="2CE429D9" w14:textId="77777777" w:rsidTr="00762023">
        <w:tc>
          <w:tcPr>
            <w:tcW w:w="4788" w:type="dxa"/>
          </w:tcPr>
          <w:p w14:paraId="650DE767" w14:textId="7C82722F" w:rsidR="00672A88" w:rsidRPr="00A05AD0" w:rsidRDefault="00D36264" w:rsidP="00762023">
            <w:pPr>
              <w:pStyle w:val="NoSpacing"/>
            </w:pPr>
            <w:r>
              <w:t>P</w:t>
            </w:r>
            <w:r w:rsidR="00672A88">
              <w:t>ublic void print(int indent)</w:t>
            </w:r>
          </w:p>
        </w:tc>
        <w:tc>
          <w:tcPr>
            <w:tcW w:w="4788" w:type="dxa"/>
          </w:tcPr>
          <w:p w14:paraId="6173421E" w14:textId="77777777" w:rsidR="00672A88" w:rsidRDefault="00672A88" w:rsidP="00762023">
            <w:pPr>
              <w:pStyle w:val="NoSpacing"/>
            </w:pPr>
            <w:r>
              <w:t>Writes the values of the class variables to the text box and calls the Print method of each the associated Proto3MessageEnumeration class in the list of Proto3MessageEnumeration classes.</w:t>
            </w:r>
          </w:p>
          <w:p w14:paraId="1DBC61BA" w14:textId="77777777" w:rsidR="00672A88" w:rsidRDefault="00672A88" w:rsidP="00762023">
            <w:pPr>
              <w:pStyle w:val="NoSpacing"/>
            </w:pPr>
          </w:p>
          <w:p w14:paraId="5EFDD477" w14:textId="77777777" w:rsidR="00672A88" w:rsidRDefault="00672A88" w:rsidP="00762023">
            <w:pPr>
              <w:pStyle w:val="NoSpacing"/>
            </w:pPr>
            <w:r>
              <w:t>Parameters:</w:t>
            </w:r>
          </w:p>
          <w:p w14:paraId="4ACCC667" w14:textId="77777777" w:rsidR="00672A88" w:rsidRPr="00A05AD0" w:rsidRDefault="00672A88" w:rsidP="00672A88">
            <w:pPr>
              <w:pStyle w:val="NoSpacing"/>
              <w:numPr>
                <w:ilvl w:val="0"/>
                <w:numId w:val="8"/>
              </w:numPr>
            </w:pPr>
            <w:r>
              <w:t>indent – number of indents to prepend to the line to write.</w:t>
            </w:r>
          </w:p>
        </w:tc>
      </w:tr>
    </w:tbl>
    <w:p w14:paraId="482627CC" w14:textId="77777777" w:rsidR="00672A88" w:rsidRDefault="00672A88" w:rsidP="00672A88">
      <w:pPr>
        <w:pStyle w:val="NoSpacing"/>
      </w:pPr>
    </w:p>
    <w:p w14:paraId="376369EC" w14:textId="7BE349FD" w:rsidR="003E6709" w:rsidRDefault="003E6709">
      <w:pPr>
        <w:tabs>
          <w:tab w:val="clear" w:pos="180"/>
          <w:tab w:val="clear" w:pos="720"/>
        </w:tabs>
        <w:spacing w:before="0" w:after="0"/>
        <w:rPr>
          <w:rFonts w:asciiTheme="minorHAnsi" w:eastAsiaTheme="minorHAnsi" w:hAnsiTheme="minorHAnsi" w:cstheme="minorBidi"/>
          <w:szCs w:val="22"/>
        </w:rPr>
      </w:pPr>
      <w:r>
        <w:br w:type="page"/>
      </w:r>
    </w:p>
    <w:p w14:paraId="599A6525" w14:textId="77777777" w:rsidR="003E6709" w:rsidRPr="00B10FF3" w:rsidRDefault="003E6709" w:rsidP="00672A88">
      <w:pPr>
        <w:pStyle w:val="NoSpacing"/>
      </w:pPr>
    </w:p>
    <w:p w14:paraId="7AD19F43" w14:textId="33637966" w:rsidR="00672A88" w:rsidRDefault="00D36264" w:rsidP="00D36264">
      <w:pPr>
        <w:pStyle w:val="Heading2"/>
        <w:numPr>
          <w:ilvl w:val="0"/>
          <w:numId w:val="0"/>
        </w:numPr>
      </w:pPr>
      <w:bookmarkStart w:id="42" w:name="_Toc522196725"/>
      <w:bookmarkStart w:id="43" w:name="_Toc6569568"/>
      <w:bookmarkStart w:id="44" w:name="_Toc6580772"/>
      <w:r>
        <w:t xml:space="preserve">2.10 </w:t>
      </w:r>
      <w:r w:rsidR="00672A88">
        <w:t>Proto3MessageEnumeration</w:t>
      </w:r>
      <w:bookmarkEnd w:id="42"/>
      <w:bookmarkEnd w:id="43"/>
      <w:bookmarkEnd w:id="44"/>
    </w:p>
    <w:p w14:paraId="56D7CB98" w14:textId="77777777" w:rsidR="00672A88" w:rsidRDefault="00672A88" w:rsidP="00672A88">
      <w:pPr>
        <w:pStyle w:val="NoSpacing"/>
      </w:pPr>
      <w:r>
        <w:t>Contains the UML element information to be converted to the proto3 message/enumeration information.</w:t>
      </w:r>
    </w:p>
    <w:p w14:paraId="2FAA629B" w14:textId="77777777" w:rsidR="00672A88" w:rsidRDefault="00672A88" w:rsidP="00672A88">
      <w:pPr>
        <w:pStyle w:val="NoSpacing"/>
      </w:pPr>
    </w:p>
    <w:tbl>
      <w:tblPr>
        <w:tblStyle w:val="TableGrid"/>
        <w:tblW w:w="0" w:type="auto"/>
        <w:tblLook w:val="04A0" w:firstRow="1" w:lastRow="0" w:firstColumn="1" w:lastColumn="0" w:noHBand="0" w:noVBand="1"/>
      </w:tblPr>
      <w:tblGrid>
        <w:gridCol w:w="4788"/>
        <w:gridCol w:w="4788"/>
      </w:tblGrid>
      <w:tr w:rsidR="00672A88" w14:paraId="300C7ACA" w14:textId="77777777" w:rsidTr="00762023">
        <w:tc>
          <w:tcPr>
            <w:tcW w:w="4788" w:type="dxa"/>
            <w:tcBorders>
              <w:right w:val="nil"/>
            </w:tcBorders>
            <w:shd w:val="clear" w:color="auto" w:fill="DBE5F1" w:themeFill="accent1" w:themeFillTint="33"/>
          </w:tcPr>
          <w:p w14:paraId="3695ACBA" w14:textId="77777777" w:rsidR="00672A88" w:rsidRDefault="00672A88" w:rsidP="00762023">
            <w:pPr>
              <w:pStyle w:val="NoSpacing"/>
            </w:pPr>
            <w:r w:rsidRPr="00045292">
              <w:t>Class Variables</w:t>
            </w:r>
          </w:p>
        </w:tc>
        <w:tc>
          <w:tcPr>
            <w:tcW w:w="4788" w:type="dxa"/>
            <w:tcBorders>
              <w:left w:val="nil"/>
            </w:tcBorders>
            <w:shd w:val="clear" w:color="auto" w:fill="DBE5F1" w:themeFill="accent1" w:themeFillTint="33"/>
          </w:tcPr>
          <w:p w14:paraId="27101BF0" w14:textId="77777777" w:rsidR="00672A88" w:rsidRDefault="00672A88" w:rsidP="00762023">
            <w:pPr>
              <w:pStyle w:val="NoSpacing"/>
            </w:pPr>
          </w:p>
        </w:tc>
      </w:tr>
      <w:tr w:rsidR="00672A88" w:rsidRPr="00A05AD0" w14:paraId="1BCB5B23" w14:textId="77777777" w:rsidTr="00762023">
        <w:tc>
          <w:tcPr>
            <w:tcW w:w="4788" w:type="dxa"/>
          </w:tcPr>
          <w:p w14:paraId="69CF5E7D" w14:textId="77777777" w:rsidR="00672A88" w:rsidRPr="00A05AD0" w:rsidRDefault="00672A88" w:rsidP="00762023">
            <w:pPr>
              <w:pStyle w:val="NoSpacing"/>
            </w:pPr>
            <w:r w:rsidRPr="00A05AD0">
              <w:t>String</w:t>
            </w:r>
          </w:p>
        </w:tc>
        <w:tc>
          <w:tcPr>
            <w:tcW w:w="4788" w:type="dxa"/>
          </w:tcPr>
          <w:p w14:paraId="5368C9B6" w14:textId="77777777" w:rsidR="00672A88" w:rsidRDefault="00672A88" w:rsidP="00762023">
            <w:pPr>
              <w:pStyle w:val="NoSpacing"/>
            </w:pPr>
            <w:r>
              <w:t>type</w:t>
            </w:r>
          </w:p>
          <w:p w14:paraId="760F1EF5" w14:textId="77777777" w:rsidR="00672A88" w:rsidRDefault="00672A88" w:rsidP="00762023">
            <w:pPr>
              <w:pStyle w:val="NoSpacing"/>
            </w:pPr>
          </w:p>
          <w:p w14:paraId="3D23A706" w14:textId="77777777" w:rsidR="00672A88" w:rsidRPr="00A05AD0" w:rsidRDefault="00672A88" w:rsidP="00762023">
            <w:pPr>
              <w:pStyle w:val="NoSpacing"/>
            </w:pPr>
            <w:r>
              <w:t>Specifies the type of information contained in the Proto3MessageEnumeration class. The valid types: message; enum; extend.</w:t>
            </w:r>
          </w:p>
        </w:tc>
      </w:tr>
      <w:tr w:rsidR="00672A88" w:rsidRPr="00A05AD0" w14:paraId="08FC4C79" w14:textId="77777777" w:rsidTr="00762023">
        <w:tc>
          <w:tcPr>
            <w:tcW w:w="4788" w:type="dxa"/>
          </w:tcPr>
          <w:p w14:paraId="63740BE7" w14:textId="77777777" w:rsidR="00672A88" w:rsidRPr="00A05AD0" w:rsidRDefault="00672A88" w:rsidP="00762023">
            <w:pPr>
              <w:pStyle w:val="NoSpacing"/>
            </w:pPr>
            <w:r w:rsidRPr="00A05AD0">
              <w:t>String</w:t>
            </w:r>
          </w:p>
        </w:tc>
        <w:tc>
          <w:tcPr>
            <w:tcW w:w="4788" w:type="dxa"/>
          </w:tcPr>
          <w:p w14:paraId="75F993FA" w14:textId="77777777" w:rsidR="00672A88" w:rsidRDefault="00672A88" w:rsidP="00762023">
            <w:pPr>
              <w:pStyle w:val="NoSpacing"/>
            </w:pPr>
            <w:r>
              <w:t>name</w:t>
            </w:r>
          </w:p>
          <w:p w14:paraId="02AECFB7" w14:textId="77777777" w:rsidR="00672A88" w:rsidRDefault="00672A88" w:rsidP="00762023">
            <w:pPr>
              <w:pStyle w:val="NoSpacing"/>
            </w:pPr>
          </w:p>
          <w:p w14:paraId="0763568E" w14:textId="77777777" w:rsidR="00672A88" w:rsidRPr="00A05AD0" w:rsidRDefault="00672A88" w:rsidP="00762023">
            <w:pPr>
              <w:pStyle w:val="NoSpacing"/>
            </w:pPr>
            <w:r>
              <w:t>Name of the UML element represented by the Proto3MessageEnumeration class.</w:t>
            </w:r>
          </w:p>
        </w:tc>
      </w:tr>
      <w:tr w:rsidR="00672A88" w:rsidRPr="00A05AD0" w14:paraId="20F1322F" w14:textId="77777777" w:rsidTr="00762023">
        <w:tc>
          <w:tcPr>
            <w:tcW w:w="4788" w:type="dxa"/>
          </w:tcPr>
          <w:p w14:paraId="520E81FB" w14:textId="77777777" w:rsidR="00672A88" w:rsidRPr="00A05AD0" w:rsidRDefault="00672A88" w:rsidP="00762023">
            <w:pPr>
              <w:pStyle w:val="NoSpacing"/>
            </w:pPr>
            <w:r w:rsidRPr="00A05AD0">
              <w:t>String</w:t>
            </w:r>
          </w:p>
        </w:tc>
        <w:tc>
          <w:tcPr>
            <w:tcW w:w="4788" w:type="dxa"/>
          </w:tcPr>
          <w:p w14:paraId="119D686F" w14:textId="77777777" w:rsidR="00672A88" w:rsidRDefault="00672A88" w:rsidP="00762023">
            <w:pPr>
              <w:pStyle w:val="NoSpacing"/>
            </w:pPr>
            <w:r>
              <w:t>c</w:t>
            </w:r>
            <w:r w:rsidRPr="00A05AD0">
              <w:t>omment</w:t>
            </w:r>
          </w:p>
          <w:p w14:paraId="5EBC2CA2" w14:textId="77777777" w:rsidR="00672A88" w:rsidRDefault="00672A88" w:rsidP="00762023">
            <w:pPr>
              <w:pStyle w:val="NoSpacing"/>
            </w:pPr>
          </w:p>
          <w:p w14:paraId="74093989" w14:textId="77777777" w:rsidR="00672A88" w:rsidRPr="00A05AD0" w:rsidRDefault="00672A88" w:rsidP="00762023">
            <w:pPr>
              <w:pStyle w:val="NoSpacing"/>
            </w:pPr>
            <w:r>
              <w:t>UML user comments on the UML element.</w:t>
            </w:r>
          </w:p>
        </w:tc>
      </w:tr>
      <w:tr w:rsidR="00672A88" w:rsidRPr="00A05AD0" w14:paraId="7CD1785D" w14:textId="77777777" w:rsidTr="00762023">
        <w:tc>
          <w:tcPr>
            <w:tcW w:w="4788" w:type="dxa"/>
          </w:tcPr>
          <w:p w14:paraId="601F00D3" w14:textId="77777777" w:rsidR="00672A88" w:rsidRPr="00A05AD0" w:rsidRDefault="00672A88" w:rsidP="00762023">
            <w:pPr>
              <w:pStyle w:val="NoSpacing"/>
            </w:pPr>
            <w:r>
              <w:t>Boolean</w:t>
            </w:r>
          </w:p>
        </w:tc>
        <w:tc>
          <w:tcPr>
            <w:tcW w:w="4788" w:type="dxa"/>
          </w:tcPr>
          <w:p w14:paraId="206F90FF" w14:textId="77777777" w:rsidR="00672A88" w:rsidRDefault="00672A88" w:rsidP="00762023">
            <w:pPr>
              <w:pStyle w:val="NoSpacing"/>
            </w:pPr>
            <w:r>
              <w:t>writeEnumeration</w:t>
            </w:r>
          </w:p>
          <w:p w14:paraId="731A4127" w14:textId="77777777" w:rsidR="00672A88" w:rsidRDefault="00672A88" w:rsidP="00762023">
            <w:pPr>
              <w:pStyle w:val="NoSpacing"/>
            </w:pPr>
          </w:p>
          <w:p w14:paraId="5142700D" w14:textId="77777777" w:rsidR="00672A88" w:rsidRPr="00A05AD0" w:rsidRDefault="00672A88" w:rsidP="00762023">
            <w:pPr>
              <w:pStyle w:val="NoSpacing"/>
            </w:pPr>
            <w:r>
              <w:t xml:space="preserve">Specifies whether to write the list of Proto3Field classes as enumerations. This parameter is set to true when the type class variable is set to “enum”. </w:t>
            </w:r>
          </w:p>
        </w:tc>
      </w:tr>
      <w:tr w:rsidR="00672A88" w:rsidRPr="00A05AD0" w14:paraId="2CE003F7" w14:textId="77777777" w:rsidTr="00762023">
        <w:tc>
          <w:tcPr>
            <w:tcW w:w="4788" w:type="dxa"/>
          </w:tcPr>
          <w:p w14:paraId="0B03793B" w14:textId="77777777" w:rsidR="00672A88" w:rsidRPr="00A05AD0" w:rsidRDefault="00672A88" w:rsidP="00762023">
            <w:pPr>
              <w:pStyle w:val="NoSpacing"/>
            </w:pPr>
            <w:r w:rsidRPr="00A05AD0">
              <w:t>String</w:t>
            </w:r>
          </w:p>
        </w:tc>
        <w:tc>
          <w:tcPr>
            <w:tcW w:w="4788" w:type="dxa"/>
          </w:tcPr>
          <w:p w14:paraId="1F4E8036" w14:textId="77777777" w:rsidR="00672A88" w:rsidRDefault="00672A88" w:rsidP="00762023">
            <w:pPr>
              <w:pStyle w:val="NoSpacing"/>
            </w:pPr>
            <w:r>
              <w:t>fieldVariableNamePrefix</w:t>
            </w:r>
          </w:p>
          <w:p w14:paraId="21995ECD" w14:textId="77777777" w:rsidR="00672A88" w:rsidRDefault="00672A88" w:rsidP="00762023">
            <w:pPr>
              <w:pStyle w:val="NoSpacing"/>
            </w:pPr>
          </w:p>
          <w:p w14:paraId="13D6A762" w14:textId="77777777" w:rsidR="00672A88" w:rsidRPr="00A05AD0" w:rsidRDefault="00672A88" w:rsidP="00762023">
            <w:pPr>
              <w:pStyle w:val="NoSpacing"/>
            </w:pPr>
            <w:r>
              <w:t>Prefix to be added to the variable names in the list of Proto3Field classes when the type class variable is set to “enum”.</w:t>
            </w:r>
          </w:p>
        </w:tc>
      </w:tr>
      <w:tr w:rsidR="00672A88" w:rsidRPr="00A05AD0" w14:paraId="6ACA6526" w14:textId="77777777" w:rsidTr="00762023">
        <w:tc>
          <w:tcPr>
            <w:tcW w:w="4788" w:type="dxa"/>
          </w:tcPr>
          <w:p w14:paraId="2904D866" w14:textId="77777777" w:rsidR="00672A88" w:rsidRPr="00A05AD0" w:rsidRDefault="00672A88" w:rsidP="00762023">
            <w:pPr>
              <w:pStyle w:val="NoSpacing"/>
            </w:pPr>
            <w:r>
              <w:t>List&lt;String&gt;</w:t>
            </w:r>
          </w:p>
        </w:tc>
        <w:tc>
          <w:tcPr>
            <w:tcW w:w="4788" w:type="dxa"/>
          </w:tcPr>
          <w:p w14:paraId="39EE8757" w14:textId="77777777" w:rsidR="00672A88" w:rsidRDefault="00672A88" w:rsidP="00762023">
            <w:pPr>
              <w:pStyle w:val="NoSpacing"/>
            </w:pPr>
            <w:r>
              <w:t>proto3Fields</w:t>
            </w:r>
          </w:p>
          <w:p w14:paraId="0ECAD69F" w14:textId="77777777" w:rsidR="00672A88" w:rsidRDefault="00672A88" w:rsidP="00762023">
            <w:pPr>
              <w:pStyle w:val="NoSpacing"/>
            </w:pPr>
          </w:p>
          <w:p w14:paraId="16984637" w14:textId="77777777" w:rsidR="00672A88" w:rsidRPr="00A05AD0" w:rsidRDefault="00672A88" w:rsidP="00762023">
            <w:pPr>
              <w:pStyle w:val="NoSpacing"/>
            </w:pPr>
            <w:r>
              <w:t>List of Proto3Fields representing the UML element attributes associated with the Proto3MessageEnumeration class information (UML element).</w:t>
            </w:r>
          </w:p>
        </w:tc>
      </w:tr>
      <w:tr w:rsidR="00672A88" w:rsidRPr="00A05AD0" w14:paraId="62912781" w14:textId="77777777" w:rsidTr="00762023">
        <w:tc>
          <w:tcPr>
            <w:tcW w:w="4788" w:type="dxa"/>
          </w:tcPr>
          <w:p w14:paraId="71975358" w14:textId="77777777" w:rsidR="00672A88" w:rsidRPr="00A05AD0" w:rsidRDefault="00672A88" w:rsidP="00762023">
            <w:pPr>
              <w:pStyle w:val="NoSpacing"/>
            </w:pPr>
            <w:r>
              <w:t>Boolean</w:t>
            </w:r>
          </w:p>
        </w:tc>
        <w:tc>
          <w:tcPr>
            <w:tcW w:w="4788" w:type="dxa"/>
          </w:tcPr>
          <w:p w14:paraId="55655094" w14:textId="77777777" w:rsidR="00672A88" w:rsidRDefault="00672A88" w:rsidP="00762023">
            <w:pPr>
              <w:pStyle w:val="NoSpacing"/>
            </w:pPr>
            <w:r>
              <w:t>primitiveDataTypeWrapperSet</w:t>
            </w:r>
          </w:p>
          <w:p w14:paraId="2AD1101D" w14:textId="77777777" w:rsidR="00672A88" w:rsidRDefault="00672A88" w:rsidP="00762023">
            <w:pPr>
              <w:pStyle w:val="NoSpacing"/>
            </w:pPr>
          </w:p>
          <w:p w14:paraId="3163F3EA" w14:textId="77777777" w:rsidR="00672A88" w:rsidRDefault="00672A88" w:rsidP="00762023">
            <w:pPr>
              <w:pStyle w:val="NoSpacing"/>
            </w:pPr>
            <w:r>
              <w:t>Specifies whether one of the Proto3Fields has a datatype of the one of the Protobuf PrimitiveDataTypeWrappers.</w:t>
            </w:r>
          </w:p>
        </w:tc>
      </w:tr>
    </w:tbl>
    <w:p w14:paraId="75A57559" w14:textId="77777777" w:rsidR="00672A88" w:rsidRDefault="00672A88" w:rsidP="00672A88">
      <w:pPr>
        <w:pStyle w:val="NoSpacing"/>
      </w:pPr>
    </w:p>
    <w:p w14:paraId="6793D057" w14:textId="77777777" w:rsidR="00672A88" w:rsidRDefault="00672A88" w:rsidP="00672A88">
      <w:pPr>
        <w:pStyle w:val="NoSpacing"/>
      </w:pPr>
    </w:p>
    <w:tbl>
      <w:tblPr>
        <w:tblStyle w:val="TableGrid"/>
        <w:tblW w:w="0" w:type="auto"/>
        <w:tblLook w:val="04A0" w:firstRow="1" w:lastRow="0" w:firstColumn="1" w:lastColumn="0" w:noHBand="0" w:noVBand="1"/>
      </w:tblPr>
      <w:tblGrid>
        <w:gridCol w:w="4788"/>
        <w:gridCol w:w="4788"/>
      </w:tblGrid>
      <w:tr w:rsidR="00672A88" w14:paraId="2006CFB4" w14:textId="77777777" w:rsidTr="00762023">
        <w:tc>
          <w:tcPr>
            <w:tcW w:w="4788" w:type="dxa"/>
            <w:tcBorders>
              <w:right w:val="nil"/>
            </w:tcBorders>
            <w:shd w:val="clear" w:color="auto" w:fill="DBE5F1" w:themeFill="accent1" w:themeFillTint="33"/>
          </w:tcPr>
          <w:p w14:paraId="2CAC80EF" w14:textId="77777777" w:rsidR="00672A88" w:rsidRDefault="00672A88" w:rsidP="00762023">
            <w:pPr>
              <w:pStyle w:val="NoSpacing"/>
            </w:pPr>
            <w:r w:rsidRPr="00045292">
              <w:t>C</w:t>
            </w:r>
            <w:r>
              <w:t>onstructor</w:t>
            </w:r>
          </w:p>
        </w:tc>
        <w:tc>
          <w:tcPr>
            <w:tcW w:w="4788" w:type="dxa"/>
            <w:tcBorders>
              <w:left w:val="nil"/>
            </w:tcBorders>
            <w:shd w:val="clear" w:color="auto" w:fill="DBE5F1" w:themeFill="accent1" w:themeFillTint="33"/>
          </w:tcPr>
          <w:p w14:paraId="70DB16CE" w14:textId="77777777" w:rsidR="00672A88" w:rsidRDefault="00672A88" w:rsidP="00762023">
            <w:pPr>
              <w:pStyle w:val="NoSpacing"/>
            </w:pPr>
          </w:p>
        </w:tc>
      </w:tr>
      <w:tr w:rsidR="00672A88" w14:paraId="045F2129" w14:textId="77777777" w:rsidTr="00762023">
        <w:tc>
          <w:tcPr>
            <w:tcW w:w="4788" w:type="dxa"/>
          </w:tcPr>
          <w:p w14:paraId="405AF166" w14:textId="77777777" w:rsidR="00672A88" w:rsidRPr="00045292" w:rsidRDefault="00672A88" w:rsidP="00762023">
            <w:pPr>
              <w:pStyle w:val="NoSpacing"/>
            </w:pPr>
            <w:r>
              <w:t>public Proto3MessageEnumeration(String type, String name)</w:t>
            </w:r>
          </w:p>
        </w:tc>
        <w:tc>
          <w:tcPr>
            <w:tcW w:w="4788" w:type="dxa"/>
          </w:tcPr>
          <w:p w14:paraId="7BEBBB0E" w14:textId="77777777" w:rsidR="00672A88" w:rsidRDefault="00672A88" w:rsidP="00762023">
            <w:pPr>
              <w:pStyle w:val="NoSpacing"/>
            </w:pPr>
            <w:r>
              <w:t>Parameters:</w:t>
            </w:r>
          </w:p>
          <w:p w14:paraId="1D740299" w14:textId="77777777" w:rsidR="00672A88" w:rsidRDefault="00672A88" w:rsidP="00672A88">
            <w:pPr>
              <w:pStyle w:val="NoSpacing"/>
              <w:numPr>
                <w:ilvl w:val="0"/>
                <w:numId w:val="8"/>
              </w:numPr>
            </w:pPr>
            <w:r>
              <w:t>type – type of information contained in the Proto3MessageEnumeration class. The valid types: message; enum; extend.</w:t>
            </w:r>
          </w:p>
          <w:p w14:paraId="06945A76" w14:textId="1A350CEC" w:rsidR="00672A88" w:rsidRDefault="00672A88" w:rsidP="00672A88">
            <w:pPr>
              <w:pStyle w:val="NoSpacing"/>
              <w:numPr>
                <w:ilvl w:val="0"/>
                <w:numId w:val="8"/>
              </w:numPr>
            </w:pPr>
            <w:r>
              <w:t xml:space="preserve">name </w:t>
            </w:r>
            <w:r w:rsidR="00D36264">
              <w:t>–</w:t>
            </w:r>
            <w:r>
              <w:t xml:space="preserve"> name of the UML element </w:t>
            </w:r>
            <w:r>
              <w:lastRenderedPageBreak/>
              <w:t>represented by the Proto3MessageEnumeration class.</w:t>
            </w:r>
          </w:p>
        </w:tc>
      </w:tr>
    </w:tbl>
    <w:p w14:paraId="5087CF86" w14:textId="77777777" w:rsidR="00672A88" w:rsidRDefault="00672A88" w:rsidP="00672A88">
      <w:pPr>
        <w:pStyle w:val="NoSpacing"/>
      </w:pPr>
    </w:p>
    <w:p w14:paraId="05313946" w14:textId="77777777" w:rsidR="00672A88" w:rsidRDefault="00672A88" w:rsidP="00672A88">
      <w:pPr>
        <w:pStyle w:val="NoSpacing"/>
      </w:pPr>
    </w:p>
    <w:tbl>
      <w:tblPr>
        <w:tblStyle w:val="TableGrid"/>
        <w:tblW w:w="0" w:type="auto"/>
        <w:tblLook w:val="04A0" w:firstRow="1" w:lastRow="0" w:firstColumn="1" w:lastColumn="0" w:noHBand="0" w:noVBand="1"/>
      </w:tblPr>
      <w:tblGrid>
        <w:gridCol w:w="4788"/>
        <w:gridCol w:w="4788"/>
      </w:tblGrid>
      <w:tr w:rsidR="00672A88" w14:paraId="44711B7A" w14:textId="77777777" w:rsidTr="00762023">
        <w:tc>
          <w:tcPr>
            <w:tcW w:w="4788" w:type="dxa"/>
            <w:tcBorders>
              <w:right w:val="nil"/>
            </w:tcBorders>
            <w:shd w:val="clear" w:color="auto" w:fill="DBE5F1" w:themeFill="accent1" w:themeFillTint="33"/>
          </w:tcPr>
          <w:p w14:paraId="4C6EF3FE" w14:textId="77777777" w:rsidR="00672A88" w:rsidRDefault="00672A88" w:rsidP="00762023">
            <w:pPr>
              <w:pStyle w:val="NoSpacing"/>
            </w:pPr>
            <w:r>
              <w:t>Methods</w:t>
            </w:r>
          </w:p>
        </w:tc>
        <w:tc>
          <w:tcPr>
            <w:tcW w:w="4788" w:type="dxa"/>
            <w:tcBorders>
              <w:left w:val="nil"/>
            </w:tcBorders>
            <w:shd w:val="clear" w:color="auto" w:fill="DBE5F1" w:themeFill="accent1" w:themeFillTint="33"/>
          </w:tcPr>
          <w:p w14:paraId="57932EA4" w14:textId="77777777" w:rsidR="00672A88" w:rsidRDefault="00672A88" w:rsidP="00762023">
            <w:pPr>
              <w:pStyle w:val="NoSpacing"/>
            </w:pPr>
          </w:p>
        </w:tc>
      </w:tr>
      <w:tr w:rsidR="00672A88" w14:paraId="2BC6E07C" w14:textId="77777777" w:rsidTr="00762023">
        <w:tc>
          <w:tcPr>
            <w:tcW w:w="4788" w:type="dxa"/>
          </w:tcPr>
          <w:p w14:paraId="4237DF40" w14:textId="77777777" w:rsidR="00672A88" w:rsidRPr="00045292" w:rsidRDefault="00672A88" w:rsidP="00762023">
            <w:pPr>
              <w:pStyle w:val="NoSpacing"/>
            </w:pPr>
            <w:r>
              <w:t>public void write(</w:t>
            </w:r>
            <w:r w:rsidRPr="00AF6992">
              <w:t>WriteProto3File writeProto3File, Boolean writeComment</w:t>
            </w:r>
            <w:r>
              <w:t>)</w:t>
            </w:r>
          </w:p>
        </w:tc>
        <w:tc>
          <w:tcPr>
            <w:tcW w:w="4788" w:type="dxa"/>
          </w:tcPr>
          <w:p w14:paraId="747C8279" w14:textId="77777777" w:rsidR="00672A88" w:rsidRDefault="00672A88" w:rsidP="00762023">
            <w:pPr>
              <w:pStyle w:val="NoSpacing"/>
            </w:pPr>
            <w:r>
              <w:t>Writes the Proto3MessageEnumeration information to the protobuf file specified by the writeProto3File parameter and calls the Write method of each the associated Proto3Field class in the list of Proto3Field classes.</w:t>
            </w:r>
          </w:p>
          <w:p w14:paraId="67A64F32" w14:textId="77777777" w:rsidR="00672A88" w:rsidRDefault="00672A88" w:rsidP="00762023">
            <w:pPr>
              <w:pStyle w:val="NoSpacing"/>
            </w:pPr>
          </w:p>
          <w:p w14:paraId="72391916" w14:textId="77777777" w:rsidR="00672A88" w:rsidRDefault="00672A88" w:rsidP="00762023">
            <w:pPr>
              <w:pStyle w:val="NoSpacing"/>
            </w:pPr>
            <w:r>
              <w:t>Parameters:</w:t>
            </w:r>
          </w:p>
          <w:p w14:paraId="13845EBA" w14:textId="77777777" w:rsidR="00672A88" w:rsidRDefault="00672A88" w:rsidP="00672A88">
            <w:pPr>
              <w:pStyle w:val="NoSpacing"/>
              <w:numPr>
                <w:ilvl w:val="0"/>
                <w:numId w:val="8"/>
              </w:numPr>
            </w:pPr>
            <w:r w:rsidRPr="00AF6992">
              <w:t>writeProto3File</w:t>
            </w:r>
            <w:r>
              <w:t xml:space="preserve"> – reference to the protobuf file to be written to.</w:t>
            </w:r>
          </w:p>
          <w:p w14:paraId="5832B141" w14:textId="77777777" w:rsidR="00672A88" w:rsidRDefault="00672A88" w:rsidP="00672A88">
            <w:pPr>
              <w:pStyle w:val="NoSpacing"/>
              <w:numPr>
                <w:ilvl w:val="0"/>
                <w:numId w:val="8"/>
              </w:numPr>
            </w:pPr>
            <w:r>
              <w:t xml:space="preserve">writeComment – controls whether or not to write the contents of the comments class variable to the protobuf file. This parameter is false when called from the Proto3GlobalInfo class and true when called from the Proto3File class. </w:t>
            </w:r>
          </w:p>
        </w:tc>
      </w:tr>
      <w:tr w:rsidR="00672A88" w14:paraId="2059B71F" w14:textId="77777777" w:rsidTr="00762023">
        <w:tc>
          <w:tcPr>
            <w:tcW w:w="4788" w:type="dxa"/>
          </w:tcPr>
          <w:p w14:paraId="079EAEAC" w14:textId="530BBA54" w:rsidR="00672A88" w:rsidRDefault="00D36264" w:rsidP="00762023">
            <w:pPr>
              <w:pStyle w:val="NoSpacing"/>
            </w:pPr>
            <w:r>
              <w:t>P</w:t>
            </w:r>
            <w:r w:rsidR="00672A88">
              <w:t>ublic Boolean sortProto3Fields()</w:t>
            </w:r>
          </w:p>
        </w:tc>
        <w:tc>
          <w:tcPr>
            <w:tcW w:w="4788" w:type="dxa"/>
          </w:tcPr>
          <w:p w14:paraId="6D9FA3BF" w14:textId="7802ED28" w:rsidR="00672A88" w:rsidRDefault="00672A88" w:rsidP="00762023">
            <w:pPr>
              <w:pStyle w:val="NoSpacing"/>
            </w:pPr>
            <w:r>
              <w:t xml:space="preserve">Sorts the list of Proto3Fields based on the default value in each Proto3Field from the list. If the type class variable is “message” then the private method </w:t>
            </w:r>
            <w:r w:rsidR="008D486B">
              <w:t>s</w:t>
            </w:r>
            <w:r>
              <w:t>ortProtobufTags is called. If the type class variable is “enum” then the list is sorted irrespective of the default values being consecutive numbers.</w:t>
            </w:r>
          </w:p>
        </w:tc>
      </w:tr>
      <w:tr w:rsidR="00672A88" w14:paraId="1F1C3948" w14:textId="77777777" w:rsidTr="00762023">
        <w:tc>
          <w:tcPr>
            <w:tcW w:w="4788" w:type="dxa"/>
          </w:tcPr>
          <w:p w14:paraId="2CD2E6EC" w14:textId="5B516AB2" w:rsidR="00672A88" w:rsidRDefault="00D36264" w:rsidP="00762023">
            <w:pPr>
              <w:pStyle w:val="NoSpacing"/>
            </w:pPr>
            <w:r>
              <w:t>P</w:t>
            </w:r>
            <w:r w:rsidR="00672A88">
              <w:t>rivate Boolean sortProtobufTags()</w:t>
            </w:r>
          </w:p>
        </w:tc>
        <w:tc>
          <w:tcPr>
            <w:tcW w:w="4788" w:type="dxa"/>
          </w:tcPr>
          <w:p w14:paraId="31F1AA3A" w14:textId="77777777" w:rsidR="00672A88" w:rsidRDefault="00672A88" w:rsidP="00762023">
            <w:pPr>
              <w:pStyle w:val="NoSpacing"/>
            </w:pPr>
            <w:r>
              <w:t>Sorts the list of Proto3Fields based on the default value in each Proto3Field from the list. The default values represent the ProtobufTag name/value pair of the Tagged Values of the UML element attribute. The default values of the UML element attributes for a parent UML element must be consecutive numbers starting at 1.</w:t>
            </w:r>
          </w:p>
        </w:tc>
      </w:tr>
      <w:tr w:rsidR="00672A88" w:rsidRPr="00A05AD0" w14:paraId="5DE71267" w14:textId="77777777" w:rsidTr="00762023">
        <w:tc>
          <w:tcPr>
            <w:tcW w:w="4788" w:type="dxa"/>
          </w:tcPr>
          <w:p w14:paraId="18CE3A34" w14:textId="3B5FE518" w:rsidR="00672A88" w:rsidRPr="00A05AD0" w:rsidRDefault="00D36264" w:rsidP="00762023">
            <w:pPr>
              <w:pStyle w:val="NoSpacing"/>
            </w:pPr>
            <w:r>
              <w:t>P</w:t>
            </w:r>
            <w:r w:rsidR="00672A88">
              <w:t>ublic void print(int indent)</w:t>
            </w:r>
          </w:p>
        </w:tc>
        <w:tc>
          <w:tcPr>
            <w:tcW w:w="4788" w:type="dxa"/>
          </w:tcPr>
          <w:p w14:paraId="3A9B9576" w14:textId="77777777" w:rsidR="00672A88" w:rsidRDefault="00672A88" w:rsidP="00762023">
            <w:pPr>
              <w:pStyle w:val="NoSpacing"/>
            </w:pPr>
            <w:r>
              <w:t>Writes the values of the class variables to the text box and calls the Print method of each the associated Proto3Field class in the list of Proto3Field classes.</w:t>
            </w:r>
          </w:p>
          <w:p w14:paraId="7DC1AF06" w14:textId="77777777" w:rsidR="00672A88" w:rsidRDefault="00672A88" w:rsidP="00762023">
            <w:pPr>
              <w:pStyle w:val="NoSpacing"/>
            </w:pPr>
          </w:p>
          <w:p w14:paraId="0A646D3F" w14:textId="77777777" w:rsidR="00672A88" w:rsidRDefault="00672A88" w:rsidP="00762023">
            <w:pPr>
              <w:pStyle w:val="NoSpacing"/>
            </w:pPr>
            <w:r>
              <w:t>Parameters:</w:t>
            </w:r>
          </w:p>
          <w:p w14:paraId="49BFCB4D" w14:textId="77777777" w:rsidR="00672A88" w:rsidRPr="00A05AD0" w:rsidRDefault="00672A88" w:rsidP="00672A88">
            <w:pPr>
              <w:pStyle w:val="NoSpacing"/>
              <w:numPr>
                <w:ilvl w:val="0"/>
                <w:numId w:val="8"/>
              </w:numPr>
            </w:pPr>
            <w:r>
              <w:t>indent – number of indents to prepend to the line to write.</w:t>
            </w:r>
          </w:p>
        </w:tc>
      </w:tr>
    </w:tbl>
    <w:p w14:paraId="04B9D390" w14:textId="77777777" w:rsidR="00672A88" w:rsidRDefault="00672A88" w:rsidP="00672A88">
      <w:pPr>
        <w:pStyle w:val="NoSpacing"/>
      </w:pPr>
    </w:p>
    <w:p w14:paraId="02FB37E0" w14:textId="7A9B4BFC" w:rsidR="001534BA" w:rsidRDefault="001534BA">
      <w:pPr>
        <w:tabs>
          <w:tab w:val="clear" w:pos="180"/>
          <w:tab w:val="clear" w:pos="720"/>
        </w:tabs>
        <w:spacing w:before="0" w:after="0"/>
        <w:rPr>
          <w:rFonts w:asciiTheme="minorHAnsi" w:eastAsiaTheme="minorHAnsi" w:hAnsiTheme="minorHAnsi" w:cstheme="minorBidi"/>
          <w:szCs w:val="22"/>
        </w:rPr>
      </w:pPr>
      <w:r>
        <w:br w:type="page"/>
      </w:r>
    </w:p>
    <w:p w14:paraId="32BF0AEB" w14:textId="77777777" w:rsidR="001534BA" w:rsidRPr="00EC5AF4" w:rsidRDefault="001534BA" w:rsidP="00672A88">
      <w:pPr>
        <w:pStyle w:val="NoSpacing"/>
      </w:pPr>
    </w:p>
    <w:p w14:paraId="67F5DC21" w14:textId="68E4A92D" w:rsidR="00672A88" w:rsidRDefault="00D36264" w:rsidP="00D36264">
      <w:pPr>
        <w:pStyle w:val="Heading2"/>
        <w:numPr>
          <w:ilvl w:val="0"/>
          <w:numId w:val="0"/>
        </w:numPr>
      </w:pPr>
      <w:bookmarkStart w:id="45" w:name="_Toc522196726"/>
      <w:bookmarkStart w:id="46" w:name="_Toc6569569"/>
      <w:bookmarkStart w:id="47" w:name="_Toc6580773"/>
      <w:r>
        <w:t xml:space="preserve">2.11 </w:t>
      </w:r>
      <w:r w:rsidR="00672A88">
        <w:t>Proto3Field</w:t>
      </w:r>
      <w:bookmarkEnd w:id="45"/>
      <w:bookmarkEnd w:id="46"/>
      <w:bookmarkEnd w:id="47"/>
    </w:p>
    <w:p w14:paraId="5E0ACD41" w14:textId="77777777" w:rsidR="00672A88" w:rsidRDefault="00672A88" w:rsidP="00672A88">
      <w:pPr>
        <w:pStyle w:val="NoSpacing"/>
      </w:pPr>
      <w:r>
        <w:t>Contains the UML attribute information to be converted to the proto3 field information.</w:t>
      </w:r>
    </w:p>
    <w:p w14:paraId="5F712CB3" w14:textId="77777777" w:rsidR="00672A88" w:rsidRDefault="00672A88" w:rsidP="00672A88">
      <w:pPr>
        <w:pStyle w:val="NoSpacing"/>
      </w:pPr>
    </w:p>
    <w:tbl>
      <w:tblPr>
        <w:tblStyle w:val="TableGrid"/>
        <w:tblW w:w="0" w:type="auto"/>
        <w:tblLook w:val="04A0" w:firstRow="1" w:lastRow="0" w:firstColumn="1" w:lastColumn="0" w:noHBand="0" w:noVBand="1"/>
      </w:tblPr>
      <w:tblGrid>
        <w:gridCol w:w="4788"/>
        <w:gridCol w:w="4788"/>
      </w:tblGrid>
      <w:tr w:rsidR="00672A88" w14:paraId="633B4A4F" w14:textId="77777777" w:rsidTr="00762023">
        <w:tc>
          <w:tcPr>
            <w:tcW w:w="4788" w:type="dxa"/>
            <w:tcBorders>
              <w:right w:val="nil"/>
            </w:tcBorders>
            <w:shd w:val="clear" w:color="auto" w:fill="DBE5F1" w:themeFill="accent1" w:themeFillTint="33"/>
          </w:tcPr>
          <w:p w14:paraId="13CCB30F" w14:textId="77777777" w:rsidR="00672A88" w:rsidRDefault="00672A88" w:rsidP="00762023">
            <w:pPr>
              <w:pStyle w:val="NoSpacing"/>
            </w:pPr>
            <w:r w:rsidRPr="00045292">
              <w:t>Class Variables</w:t>
            </w:r>
          </w:p>
        </w:tc>
        <w:tc>
          <w:tcPr>
            <w:tcW w:w="4788" w:type="dxa"/>
            <w:tcBorders>
              <w:left w:val="nil"/>
            </w:tcBorders>
            <w:shd w:val="clear" w:color="auto" w:fill="DBE5F1" w:themeFill="accent1" w:themeFillTint="33"/>
          </w:tcPr>
          <w:p w14:paraId="2EFE0CBC" w14:textId="77777777" w:rsidR="00672A88" w:rsidRDefault="00672A88" w:rsidP="00762023">
            <w:pPr>
              <w:pStyle w:val="NoSpacing"/>
            </w:pPr>
          </w:p>
        </w:tc>
      </w:tr>
      <w:tr w:rsidR="00672A88" w:rsidRPr="00A05AD0" w14:paraId="6D70E80D" w14:textId="77777777" w:rsidTr="00762023">
        <w:tc>
          <w:tcPr>
            <w:tcW w:w="4788" w:type="dxa"/>
          </w:tcPr>
          <w:p w14:paraId="749E9382" w14:textId="77777777" w:rsidR="00672A88" w:rsidRPr="00A05AD0" w:rsidRDefault="00672A88" w:rsidP="00762023">
            <w:pPr>
              <w:pStyle w:val="NoSpacing"/>
            </w:pPr>
            <w:r w:rsidRPr="00A05AD0">
              <w:t>String</w:t>
            </w:r>
          </w:p>
        </w:tc>
        <w:tc>
          <w:tcPr>
            <w:tcW w:w="4788" w:type="dxa"/>
          </w:tcPr>
          <w:p w14:paraId="028DE821" w14:textId="77777777" w:rsidR="00672A88" w:rsidRDefault="00672A88" w:rsidP="00762023">
            <w:pPr>
              <w:pStyle w:val="NoSpacing"/>
            </w:pPr>
            <w:r w:rsidRPr="00A05AD0">
              <w:t>variableType</w:t>
            </w:r>
          </w:p>
          <w:p w14:paraId="190EDDE2" w14:textId="77777777" w:rsidR="00672A88" w:rsidRDefault="00672A88" w:rsidP="00762023">
            <w:pPr>
              <w:pStyle w:val="NoSpacing"/>
            </w:pPr>
          </w:p>
          <w:p w14:paraId="6A62DACD" w14:textId="77777777" w:rsidR="00672A88" w:rsidRPr="00A05AD0" w:rsidRDefault="00672A88" w:rsidP="00762023">
            <w:pPr>
              <w:pStyle w:val="NoSpacing"/>
            </w:pPr>
            <w:r>
              <w:t>UML class associated with the variable or field represented by the Proto3Field class.</w:t>
            </w:r>
          </w:p>
        </w:tc>
      </w:tr>
      <w:tr w:rsidR="00672A88" w:rsidRPr="00A05AD0" w14:paraId="27236DA5" w14:textId="77777777" w:rsidTr="00762023">
        <w:tc>
          <w:tcPr>
            <w:tcW w:w="4788" w:type="dxa"/>
          </w:tcPr>
          <w:p w14:paraId="1F83250C" w14:textId="77777777" w:rsidR="00672A88" w:rsidRPr="00A05AD0" w:rsidRDefault="00672A88" w:rsidP="00762023">
            <w:pPr>
              <w:pStyle w:val="NoSpacing"/>
            </w:pPr>
            <w:r w:rsidRPr="00A05AD0">
              <w:t>String</w:t>
            </w:r>
          </w:p>
        </w:tc>
        <w:tc>
          <w:tcPr>
            <w:tcW w:w="4788" w:type="dxa"/>
          </w:tcPr>
          <w:p w14:paraId="05310D9D" w14:textId="77777777" w:rsidR="00672A88" w:rsidRDefault="00672A88" w:rsidP="00762023">
            <w:pPr>
              <w:pStyle w:val="NoSpacing"/>
            </w:pPr>
            <w:r w:rsidRPr="00A05AD0">
              <w:t>variableName</w:t>
            </w:r>
          </w:p>
          <w:p w14:paraId="45E3E1C1" w14:textId="77777777" w:rsidR="00672A88" w:rsidRDefault="00672A88" w:rsidP="00762023">
            <w:pPr>
              <w:pStyle w:val="NoSpacing"/>
            </w:pPr>
          </w:p>
          <w:p w14:paraId="525878E9" w14:textId="77777777" w:rsidR="00672A88" w:rsidRPr="00A05AD0" w:rsidRDefault="00672A88" w:rsidP="00762023">
            <w:pPr>
              <w:pStyle w:val="NoSpacing"/>
            </w:pPr>
            <w:r>
              <w:t>UML attribute name associated with the variable or field represented by the Proto3Field class.</w:t>
            </w:r>
          </w:p>
        </w:tc>
      </w:tr>
      <w:tr w:rsidR="00672A88" w:rsidRPr="00A05AD0" w14:paraId="2CC57D61" w14:textId="77777777" w:rsidTr="00762023">
        <w:tc>
          <w:tcPr>
            <w:tcW w:w="4788" w:type="dxa"/>
          </w:tcPr>
          <w:p w14:paraId="1532151B" w14:textId="77777777" w:rsidR="00672A88" w:rsidRPr="00A05AD0" w:rsidRDefault="00672A88" w:rsidP="00762023">
            <w:pPr>
              <w:pStyle w:val="NoSpacing"/>
            </w:pPr>
            <w:r w:rsidRPr="00A05AD0">
              <w:t>String</w:t>
            </w:r>
          </w:p>
        </w:tc>
        <w:tc>
          <w:tcPr>
            <w:tcW w:w="4788" w:type="dxa"/>
          </w:tcPr>
          <w:p w14:paraId="3D606F32" w14:textId="77777777" w:rsidR="00672A88" w:rsidRDefault="00672A88" w:rsidP="00762023">
            <w:pPr>
              <w:pStyle w:val="NoSpacing"/>
            </w:pPr>
            <w:r>
              <w:t>c</w:t>
            </w:r>
            <w:r w:rsidRPr="00A05AD0">
              <w:t>omment</w:t>
            </w:r>
          </w:p>
          <w:p w14:paraId="3796A875" w14:textId="77777777" w:rsidR="00672A88" w:rsidRDefault="00672A88" w:rsidP="00762023">
            <w:pPr>
              <w:pStyle w:val="NoSpacing"/>
            </w:pPr>
          </w:p>
          <w:p w14:paraId="29C95B6F" w14:textId="77777777" w:rsidR="00672A88" w:rsidRPr="00A05AD0" w:rsidRDefault="00672A88" w:rsidP="00762023">
            <w:pPr>
              <w:pStyle w:val="NoSpacing"/>
            </w:pPr>
            <w:r>
              <w:t>UML user comments on the UML element attribute.</w:t>
            </w:r>
          </w:p>
        </w:tc>
      </w:tr>
      <w:tr w:rsidR="00672A88" w:rsidRPr="00A05AD0" w14:paraId="197C8C1B" w14:textId="77777777" w:rsidTr="00762023">
        <w:tc>
          <w:tcPr>
            <w:tcW w:w="4788" w:type="dxa"/>
          </w:tcPr>
          <w:p w14:paraId="2F67B3BA" w14:textId="77777777" w:rsidR="00672A88" w:rsidRPr="00A05AD0" w:rsidRDefault="00672A88" w:rsidP="00762023">
            <w:pPr>
              <w:pStyle w:val="NoSpacing"/>
            </w:pPr>
            <w:r w:rsidRPr="00A05AD0">
              <w:t>String</w:t>
            </w:r>
          </w:p>
        </w:tc>
        <w:tc>
          <w:tcPr>
            <w:tcW w:w="4788" w:type="dxa"/>
          </w:tcPr>
          <w:p w14:paraId="3866B6F8" w14:textId="77777777" w:rsidR="00672A88" w:rsidRDefault="00672A88" w:rsidP="00762023">
            <w:pPr>
              <w:pStyle w:val="NoSpacing"/>
            </w:pPr>
            <w:r w:rsidRPr="00A05AD0">
              <w:t>proto3FieldName</w:t>
            </w:r>
          </w:p>
          <w:p w14:paraId="57861E1C" w14:textId="77777777" w:rsidR="00672A88" w:rsidRDefault="00672A88" w:rsidP="00762023">
            <w:pPr>
              <w:pStyle w:val="NoSpacing"/>
            </w:pPr>
          </w:p>
          <w:p w14:paraId="4F3E0617" w14:textId="77777777" w:rsidR="00672A88" w:rsidRPr="00A05AD0" w:rsidRDefault="00672A88" w:rsidP="00762023">
            <w:pPr>
              <w:pStyle w:val="NoSpacing"/>
            </w:pPr>
            <w:r>
              <w:t>Protobuf proto3 datatype corresponding to the UML attribute datatype.</w:t>
            </w:r>
          </w:p>
        </w:tc>
      </w:tr>
      <w:tr w:rsidR="00672A88" w:rsidRPr="00A05AD0" w14:paraId="36CA43EF" w14:textId="77777777" w:rsidTr="00762023">
        <w:tc>
          <w:tcPr>
            <w:tcW w:w="4788" w:type="dxa"/>
          </w:tcPr>
          <w:p w14:paraId="5A17A2ED" w14:textId="77777777" w:rsidR="00672A88" w:rsidRPr="00A05AD0" w:rsidRDefault="00672A88" w:rsidP="00762023">
            <w:pPr>
              <w:pStyle w:val="NoSpacing"/>
            </w:pPr>
            <w:r w:rsidRPr="00A05AD0">
              <w:t>String</w:t>
            </w:r>
          </w:p>
        </w:tc>
        <w:tc>
          <w:tcPr>
            <w:tcW w:w="4788" w:type="dxa"/>
          </w:tcPr>
          <w:p w14:paraId="57D24400" w14:textId="77777777" w:rsidR="00672A88" w:rsidRDefault="00672A88" w:rsidP="00762023">
            <w:pPr>
              <w:pStyle w:val="NoSpacing"/>
            </w:pPr>
            <w:r w:rsidRPr="00A05AD0">
              <w:t>externalPackageName</w:t>
            </w:r>
          </w:p>
          <w:p w14:paraId="38878F0A" w14:textId="77777777" w:rsidR="00672A88" w:rsidRDefault="00672A88" w:rsidP="00762023">
            <w:pPr>
              <w:pStyle w:val="NoSpacing"/>
            </w:pPr>
          </w:p>
          <w:p w14:paraId="438740B5" w14:textId="77777777" w:rsidR="00672A88" w:rsidRPr="00A05AD0" w:rsidRDefault="00672A88" w:rsidP="00762023">
            <w:pPr>
              <w:pStyle w:val="NoSpacing"/>
            </w:pPr>
            <w:r>
              <w:t>UML package name containing the UML attribute represented by the Proto3Field class. The externalPackageName corresponds to the imported packages specified in the protobuf file.</w:t>
            </w:r>
          </w:p>
        </w:tc>
      </w:tr>
      <w:tr w:rsidR="00672A88" w:rsidRPr="00A05AD0" w14:paraId="5D4EF7D0" w14:textId="77777777" w:rsidTr="00762023">
        <w:tc>
          <w:tcPr>
            <w:tcW w:w="4788" w:type="dxa"/>
          </w:tcPr>
          <w:p w14:paraId="089CFC0C" w14:textId="7CA4A499" w:rsidR="00672A88" w:rsidRPr="00A05AD0" w:rsidRDefault="00D36264" w:rsidP="00762023">
            <w:pPr>
              <w:pStyle w:val="NoSpacing"/>
            </w:pPr>
            <w:r w:rsidRPr="00A05AD0">
              <w:t>I</w:t>
            </w:r>
            <w:r w:rsidR="00672A88" w:rsidRPr="00A05AD0">
              <w:t>nt</w:t>
            </w:r>
          </w:p>
        </w:tc>
        <w:tc>
          <w:tcPr>
            <w:tcW w:w="4788" w:type="dxa"/>
          </w:tcPr>
          <w:p w14:paraId="097E1222" w14:textId="77777777" w:rsidR="00672A88" w:rsidRDefault="00672A88" w:rsidP="00762023">
            <w:pPr>
              <w:pStyle w:val="NoSpacing"/>
            </w:pPr>
            <w:r w:rsidRPr="00A05AD0">
              <w:t>defaultValue</w:t>
            </w:r>
          </w:p>
          <w:p w14:paraId="448A578D" w14:textId="77777777" w:rsidR="00672A88" w:rsidRDefault="00672A88" w:rsidP="00762023">
            <w:pPr>
              <w:pStyle w:val="NoSpacing"/>
            </w:pPr>
          </w:p>
          <w:p w14:paraId="0A4D94B7" w14:textId="77777777" w:rsidR="00672A88" w:rsidRPr="00A05AD0" w:rsidRDefault="00672A88" w:rsidP="00762023">
            <w:pPr>
              <w:pStyle w:val="NoSpacing"/>
            </w:pPr>
            <w:r>
              <w:t>Default value of the variable or field represented by the Proto3Field class. If the type of associated Proto3MessageEnumeration is “message” then the ProtobufTag on the attribute is used as the default value. If the type of associated Proto3MessageEnumeration is “enum” or “extend” then the Initial Values on the attribute is used as the default value.</w:t>
            </w:r>
          </w:p>
        </w:tc>
      </w:tr>
      <w:tr w:rsidR="00672A88" w:rsidRPr="00A05AD0" w14:paraId="462E2D07" w14:textId="77777777" w:rsidTr="00762023">
        <w:tc>
          <w:tcPr>
            <w:tcW w:w="4788" w:type="dxa"/>
          </w:tcPr>
          <w:p w14:paraId="3985BD68" w14:textId="77777777" w:rsidR="00672A88" w:rsidRPr="00A05AD0" w:rsidRDefault="00672A88" w:rsidP="00762023">
            <w:pPr>
              <w:pStyle w:val="NoSpacing"/>
            </w:pPr>
            <w:r w:rsidRPr="00A05AD0">
              <w:t>Boolean</w:t>
            </w:r>
          </w:p>
        </w:tc>
        <w:tc>
          <w:tcPr>
            <w:tcW w:w="4788" w:type="dxa"/>
          </w:tcPr>
          <w:p w14:paraId="5AC00643" w14:textId="77777777" w:rsidR="00672A88" w:rsidRDefault="00672A88" w:rsidP="00762023">
            <w:pPr>
              <w:pStyle w:val="NoSpacing"/>
            </w:pPr>
            <w:r w:rsidRPr="00A05AD0">
              <w:t>parentMessage</w:t>
            </w:r>
          </w:p>
          <w:p w14:paraId="13BD1D1F" w14:textId="77777777" w:rsidR="00672A88" w:rsidRDefault="00672A88" w:rsidP="00762023">
            <w:pPr>
              <w:pStyle w:val="NoSpacing"/>
            </w:pPr>
          </w:p>
          <w:p w14:paraId="5912ED80" w14:textId="77777777" w:rsidR="00672A88" w:rsidRPr="00A05AD0" w:rsidRDefault="00672A88" w:rsidP="00762023">
            <w:pPr>
              <w:pStyle w:val="NoSpacing"/>
            </w:pPr>
            <w:r>
              <w:t>Specifies that the UML element attribute is a Generalization or inherited class</w:t>
            </w:r>
          </w:p>
        </w:tc>
      </w:tr>
      <w:tr w:rsidR="00672A88" w:rsidRPr="00A05AD0" w14:paraId="0345E5D9" w14:textId="77777777" w:rsidTr="00762023">
        <w:tc>
          <w:tcPr>
            <w:tcW w:w="4788" w:type="dxa"/>
          </w:tcPr>
          <w:p w14:paraId="74824419" w14:textId="77777777" w:rsidR="00672A88" w:rsidRPr="00A05AD0" w:rsidRDefault="00672A88" w:rsidP="00762023">
            <w:pPr>
              <w:pStyle w:val="NoSpacing"/>
            </w:pPr>
            <w:r w:rsidRPr="00A05AD0">
              <w:t>int</w:t>
            </w:r>
          </w:p>
        </w:tc>
        <w:tc>
          <w:tcPr>
            <w:tcW w:w="4788" w:type="dxa"/>
          </w:tcPr>
          <w:p w14:paraId="447B7C20" w14:textId="77777777" w:rsidR="00672A88" w:rsidRDefault="00672A88" w:rsidP="00762023">
            <w:pPr>
              <w:pStyle w:val="NoSpacing"/>
            </w:pPr>
            <w:r w:rsidRPr="00A05AD0">
              <w:t>minMultiplicity</w:t>
            </w:r>
          </w:p>
          <w:p w14:paraId="5055BA01" w14:textId="77777777" w:rsidR="00672A88" w:rsidRDefault="00672A88" w:rsidP="00762023">
            <w:pPr>
              <w:pStyle w:val="NoSpacing"/>
            </w:pPr>
          </w:p>
          <w:p w14:paraId="03CDA52A" w14:textId="77777777" w:rsidR="00672A88" w:rsidRPr="00A05AD0" w:rsidRDefault="00672A88" w:rsidP="00762023">
            <w:pPr>
              <w:pStyle w:val="NoSpacing"/>
            </w:pPr>
            <w:r>
              <w:t>Specifies the minimum multiplicity of the UML element attribute to the parent UML element.</w:t>
            </w:r>
          </w:p>
        </w:tc>
      </w:tr>
      <w:tr w:rsidR="00672A88" w:rsidRPr="00A05AD0" w14:paraId="58A772D5" w14:textId="77777777" w:rsidTr="00762023">
        <w:tc>
          <w:tcPr>
            <w:tcW w:w="4788" w:type="dxa"/>
          </w:tcPr>
          <w:p w14:paraId="2B8F620B" w14:textId="114BFE87" w:rsidR="00672A88" w:rsidRPr="00A05AD0" w:rsidRDefault="00D36264" w:rsidP="00762023">
            <w:pPr>
              <w:pStyle w:val="NoSpacing"/>
            </w:pPr>
            <w:r w:rsidRPr="00A05AD0">
              <w:t>I</w:t>
            </w:r>
            <w:r w:rsidR="00672A88" w:rsidRPr="00A05AD0">
              <w:t>nt</w:t>
            </w:r>
          </w:p>
        </w:tc>
        <w:tc>
          <w:tcPr>
            <w:tcW w:w="4788" w:type="dxa"/>
          </w:tcPr>
          <w:p w14:paraId="36B0F9EB" w14:textId="77777777" w:rsidR="00672A88" w:rsidRDefault="00672A88" w:rsidP="00762023">
            <w:pPr>
              <w:pStyle w:val="NoSpacing"/>
            </w:pPr>
            <w:r w:rsidRPr="00A05AD0">
              <w:t>maxMultiplicity</w:t>
            </w:r>
          </w:p>
          <w:p w14:paraId="3E708683" w14:textId="77777777" w:rsidR="00672A88" w:rsidRDefault="00672A88" w:rsidP="00762023">
            <w:pPr>
              <w:pStyle w:val="NoSpacing"/>
            </w:pPr>
          </w:p>
          <w:p w14:paraId="7DE516C5" w14:textId="77777777" w:rsidR="00672A88" w:rsidRPr="00A05AD0" w:rsidRDefault="00672A88" w:rsidP="00762023">
            <w:pPr>
              <w:pStyle w:val="NoSpacing"/>
            </w:pPr>
            <w:r>
              <w:lastRenderedPageBreak/>
              <w:t>Specifies the maximum multiplicity of the UML element attribute to the parent UML element.</w:t>
            </w:r>
          </w:p>
        </w:tc>
      </w:tr>
      <w:tr w:rsidR="00672A88" w:rsidRPr="00A05AD0" w14:paraId="267844C5" w14:textId="77777777" w:rsidTr="00762023">
        <w:tc>
          <w:tcPr>
            <w:tcW w:w="4788" w:type="dxa"/>
          </w:tcPr>
          <w:p w14:paraId="2AED4B8B" w14:textId="77777777" w:rsidR="00672A88" w:rsidRPr="00A05AD0" w:rsidRDefault="00672A88" w:rsidP="00762023">
            <w:pPr>
              <w:pStyle w:val="NoSpacing"/>
            </w:pPr>
            <w:r w:rsidRPr="00A05AD0">
              <w:lastRenderedPageBreak/>
              <w:t>Boolean</w:t>
            </w:r>
          </w:p>
        </w:tc>
        <w:tc>
          <w:tcPr>
            <w:tcW w:w="4788" w:type="dxa"/>
          </w:tcPr>
          <w:p w14:paraId="6C77D821" w14:textId="77777777" w:rsidR="00672A88" w:rsidRDefault="00672A88" w:rsidP="00762023">
            <w:pPr>
              <w:pStyle w:val="NoSpacing"/>
            </w:pPr>
            <w:r w:rsidRPr="00A05AD0">
              <w:t>infiniteMaxMultiplicity</w:t>
            </w:r>
          </w:p>
          <w:p w14:paraId="4CAB5283" w14:textId="77777777" w:rsidR="00672A88" w:rsidRDefault="00672A88" w:rsidP="00762023">
            <w:pPr>
              <w:pStyle w:val="NoSpacing"/>
            </w:pPr>
          </w:p>
          <w:p w14:paraId="6389546A" w14:textId="77777777" w:rsidR="00672A88" w:rsidRPr="00A05AD0" w:rsidRDefault="00672A88" w:rsidP="00762023">
            <w:pPr>
              <w:pStyle w:val="NoSpacing"/>
            </w:pPr>
            <w:r>
              <w:t>Specifies that the maximum multiplicity of the UML element attribute to the parent UML element is infinite.</w:t>
            </w:r>
          </w:p>
        </w:tc>
      </w:tr>
      <w:tr w:rsidR="00672A88" w:rsidRPr="00A05AD0" w14:paraId="4F032EC0" w14:textId="77777777" w:rsidTr="00762023">
        <w:tc>
          <w:tcPr>
            <w:tcW w:w="4788" w:type="dxa"/>
          </w:tcPr>
          <w:p w14:paraId="6EF3005F" w14:textId="77777777" w:rsidR="00672A88" w:rsidRPr="00A05AD0" w:rsidRDefault="00672A88" w:rsidP="00762023">
            <w:pPr>
              <w:pStyle w:val="NoSpacing"/>
            </w:pPr>
            <w:r w:rsidRPr="00A05AD0">
              <w:t>Boolean</w:t>
            </w:r>
          </w:p>
        </w:tc>
        <w:tc>
          <w:tcPr>
            <w:tcW w:w="4788" w:type="dxa"/>
          </w:tcPr>
          <w:p w14:paraId="7B622F4C" w14:textId="77777777" w:rsidR="00672A88" w:rsidRDefault="00672A88" w:rsidP="00762023">
            <w:pPr>
              <w:pStyle w:val="NoSpacing"/>
            </w:pPr>
            <w:r>
              <w:t>u</w:t>
            </w:r>
            <w:r w:rsidRPr="00A05AD0">
              <w:t>uid</w:t>
            </w:r>
          </w:p>
          <w:p w14:paraId="00BD814E" w14:textId="77777777" w:rsidR="00672A88" w:rsidRDefault="00672A88" w:rsidP="00762023">
            <w:pPr>
              <w:pStyle w:val="NoSpacing"/>
            </w:pPr>
          </w:p>
          <w:p w14:paraId="01164935" w14:textId="77777777" w:rsidR="00672A88" w:rsidRPr="00A05AD0" w:rsidRDefault="00672A88" w:rsidP="00762023">
            <w:pPr>
              <w:pStyle w:val="NoSpacing"/>
            </w:pPr>
            <w:r>
              <w:t>Specifies whether the UML element attribute has a special meaning for the string datatype. If the UML element attribute contains a Tagged Value with the name of ProtobufTag_UUID and value of TRUE, then the uuid is set to true.</w:t>
            </w:r>
          </w:p>
        </w:tc>
      </w:tr>
      <w:tr w:rsidR="00672A88" w:rsidRPr="00A05AD0" w14:paraId="675F8AEC" w14:textId="77777777" w:rsidTr="00762023">
        <w:tc>
          <w:tcPr>
            <w:tcW w:w="4788" w:type="dxa"/>
          </w:tcPr>
          <w:p w14:paraId="48255F71" w14:textId="77777777" w:rsidR="00672A88" w:rsidRPr="00A05AD0" w:rsidRDefault="00672A88" w:rsidP="00762023">
            <w:pPr>
              <w:pStyle w:val="NoSpacing"/>
            </w:pPr>
            <w:r w:rsidRPr="00A05AD0">
              <w:t>Boolean</w:t>
            </w:r>
          </w:p>
        </w:tc>
        <w:tc>
          <w:tcPr>
            <w:tcW w:w="4788" w:type="dxa"/>
          </w:tcPr>
          <w:p w14:paraId="5CCB3B8E" w14:textId="77777777" w:rsidR="00672A88" w:rsidRDefault="00672A88" w:rsidP="00762023">
            <w:pPr>
              <w:pStyle w:val="NoSpacing"/>
            </w:pPr>
            <w:r>
              <w:t>key</w:t>
            </w:r>
          </w:p>
          <w:p w14:paraId="7BB897B1" w14:textId="77777777" w:rsidR="00672A88" w:rsidRDefault="00672A88" w:rsidP="00762023">
            <w:pPr>
              <w:pStyle w:val="NoSpacing"/>
            </w:pPr>
          </w:p>
          <w:p w14:paraId="73A04AB9" w14:textId="77777777" w:rsidR="00672A88" w:rsidRPr="00A05AD0" w:rsidRDefault="00672A88" w:rsidP="00762023">
            <w:pPr>
              <w:pStyle w:val="NoSpacing"/>
            </w:pPr>
            <w:r>
              <w:t>Specifies whether the UML element attribute has a special meaning for publish/subscribe protocols. If the UML element attribute contains a Tagged Value with the name of ProtobufTag_Key and value of TRUE, then the key is set to true.</w:t>
            </w:r>
          </w:p>
        </w:tc>
      </w:tr>
      <w:tr w:rsidR="00672A88" w:rsidRPr="00A05AD0" w14:paraId="601D4929" w14:textId="77777777" w:rsidTr="00762023">
        <w:tc>
          <w:tcPr>
            <w:tcW w:w="4788" w:type="dxa"/>
          </w:tcPr>
          <w:p w14:paraId="57617958" w14:textId="77777777" w:rsidR="00672A88" w:rsidRPr="00A05AD0" w:rsidRDefault="00672A88" w:rsidP="00762023">
            <w:pPr>
              <w:pStyle w:val="NoSpacing"/>
            </w:pPr>
            <w:r>
              <w:t>Boolean</w:t>
            </w:r>
          </w:p>
        </w:tc>
        <w:tc>
          <w:tcPr>
            <w:tcW w:w="4788" w:type="dxa"/>
          </w:tcPr>
          <w:p w14:paraId="5178F73D" w14:textId="77777777" w:rsidR="00672A88" w:rsidRDefault="00672A88" w:rsidP="00762023">
            <w:pPr>
              <w:pStyle w:val="NoSpacing"/>
            </w:pPr>
            <w:r>
              <w:t>primitiveDataTypeWrapperSet</w:t>
            </w:r>
          </w:p>
          <w:p w14:paraId="28B1C9EF" w14:textId="77777777" w:rsidR="00672A88" w:rsidRDefault="00672A88" w:rsidP="00762023">
            <w:pPr>
              <w:pStyle w:val="NoSpacing"/>
            </w:pPr>
          </w:p>
          <w:p w14:paraId="479CA972" w14:textId="77777777" w:rsidR="00672A88" w:rsidRDefault="00672A88" w:rsidP="00762023">
            <w:pPr>
              <w:pStyle w:val="NoSpacing"/>
            </w:pPr>
            <w:r>
              <w:t>Specifies whether the datatype of the field is one of the Protobuf PrimitiveDataTypeWrappers. If set to true, the field type will be replaced with the corresponding wrapper value from the PrimitiveDataTypeWrappers class.</w:t>
            </w:r>
          </w:p>
        </w:tc>
      </w:tr>
      <w:tr w:rsidR="00672A88" w:rsidRPr="00A05AD0" w14:paraId="4C720307" w14:textId="77777777" w:rsidTr="00762023">
        <w:tc>
          <w:tcPr>
            <w:tcW w:w="4788" w:type="dxa"/>
          </w:tcPr>
          <w:p w14:paraId="5E8CA66C" w14:textId="77777777" w:rsidR="00672A88" w:rsidRDefault="00672A88" w:rsidP="00762023">
            <w:pPr>
              <w:pStyle w:val="NoSpacing"/>
            </w:pPr>
            <w:r>
              <w:t>Boolean</w:t>
            </w:r>
          </w:p>
        </w:tc>
        <w:tc>
          <w:tcPr>
            <w:tcW w:w="4788" w:type="dxa"/>
          </w:tcPr>
          <w:p w14:paraId="54D97917" w14:textId="77777777" w:rsidR="00672A88" w:rsidRDefault="00672A88" w:rsidP="00762023">
            <w:pPr>
              <w:pStyle w:val="NoSpacing"/>
            </w:pPr>
            <w:r>
              <w:t>optionalEnumerationWrapperSet</w:t>
            </w:r>
          </w:p>
          <w:p w14:paraId="36074ADC" w14:textId="77777777" w:rsidR="00672A88" w:rsidRDefault="00672A88" w:rsidP="00762023">
            <w:pPr>
              <w:pStyle w:val="NoSpacing"/>
            </w:pPr>
          </w:p>
          <w:p w14:paraId="50CFBC27" w14:textId="77777777" w:rsidR="00672A88" w:rsidRDefault="00672A88" w:rsidP="00762023">
            <w:pPr>
              <w:pStyle w:val="NoSpacing"/>
            </w:pPr>
            <w:r>
              <w:t>Specifies whether the field is an optional enumeration. If set to true, the field type will be prepended with “Optional_”.</w:t>
            </w:r>
          </w:p>
        </w:tc>
      </w:tr>
    </w:tbl>
    <w:p w14:paraId="4CEAFBBC" w14:textId="77777777" w:rsidR="00672A88" w:rsidRDefault="00672A88" w:rsidP="00672A88">
      <w:pPr>
        <w:pStyle w:val="NoSpacing"/>
      </w:pPr>
    </w:p>
    <w:p w14:paraId="6DC82D1E" w14:textId="77777777" w:rsidR="00672A88" w:rsidRDefault="00672A88" w:rsidP="00672A88">
      <w:pPr>
        <w:pStyle w:val="NoSpacing"/>
      </w:pPr>
    </w:p>
    <w:tbl>
      <w:tblPr>
        <w:tblStyle w:val="TableGrid"/>
        <w:tblW w:w="0" w:type="auto"/>
        <w:tblLook w:val="04A0" w:firstRow="1" w:lastRow="0" w:firstColumn="1" w:lastColumn="0" w:noHBand="0" w:noVBand="1"/>
      </w:tblPr>
      <w:tblGrid>
        <w:gridCol w:w="4788"/>
        <w:gridCol w:w="4788"/>
      </w:tblGrid>
      <w:tr w:rsidR="00672A88" w14:paraId="738FF775" w14:textId="77777777" w:rsidTr="00762023">
        <w:tc>
          <w:tcPr>
            <w:tcW w:w="4788" w:type="dxa"/>
            <w:tcBorders>
              <w:right w:val="nil"/>
            </w:tcBorders>
            <w:shd w:val="clear" w:color="auto" w:fill="DBE5F1" w:themeFill="accent1" w:themeFillTint="33"/>
          </w:tcPr>
          <w:p w14:paraId="3377BF3A" w14:textId="77777777" w:rsidR="00672A88" w:rsidRDefault="00672A88" w:rsidP="00762023">
            <w:pPr>
              <w:pStyle w:val="NoSpacing"/>
            </w:pPr>
            <w:r w:rsidRPr="00045292">
              <w:t>C</w:t>
            </w:r>
            <w:r>
              <w:t>onstructor</w:t>
            </w:r>
          </w:p>
        </w:tc>
        <w:tc>
          <w:tcPr>
            <w:tcW w:w="4788" w:type="dxa"/>
            <w:tcBorders>
              <w:left w:val="nil"/>
            </w:tcBorders>
            <w:shd w:val="clear" w:color="auto" w:fill="DBE5F1" w:themeFill="accent1" w:themeFillTint="33"/>
          </w:tcPr>
          <w:p w14:paraId="13EFDA22" w14:textId="77777777" w:rsidR="00672A88" w:rsidRDefault="00672A88" w:rsidP="00762023">
            <w:pPr>
              <w:pStyle w:val="NoSpacing"/>
            </w:pPr>
          </w:p>
        </w:tc>
      </w:tr>
      <w:tr w:rsidR="00672A88" w14:paraId="59C82551" w14:textId="77777777" w:rsidTr="00762023">
        <w:tc>
          <w:tcPr>
            <w:tcW w:w="4788" w:type="dxa"/>
          </w:tcPr>
          <w:p w14:paraId="75152AAD" w14:textId="77777777" w:rsidR="00672A88" w:rsidRPr="00045292" w:rsidRDefault="00672A88" w:rsidP="00762023">
            <w:pPr>
              <w:pStyle w:val="NoSpacing"/>
            </w:pPr>
            <w:r>
              <w:t>public Proto3Field(String variableType, String variableName)</w:t>
            </w:r>
          </w:p>
        </w:tc>
        <w:tc>
          <w:tcPr>
            <w:tcW w:w="4788" w:type="dxa"/>
          </w:tcPr>
          <w:p w14:paraId="481333B2" w14:textId="77777777" w:rsidR="00672A88" w:rsidRDefault="00672A88" w:rsidP="00762023">
            <w:pPr>
              <w:pStyle w:val="NoSpacing"/>
            </w:pPr>
            <w:r>
              <w:t>Parameters:</w:t>
            </w:r>
          </w:p>
          <w:p w14:paraId="23B30F74" w14:textId="77777777" w:rsidR="00672A88" w:rsidRDefault="00672A88" w:rsidP="00672A88">
            <w:pPr>
              <w:pStyle w:val="NoSpacing"/>
              <w:numPr>
                <w:ilvl w:val="0"/>
                <w:numId w:val="8"/>
              </w:numPr>
            </w:pPr>
            <w:r>
              <w:t>variableType – UML class associated with the variable or field represented by the Proto3Field class.</w:t>
            </w:r>
          </w:p>
          <w:p w14:paraId="27649C2D" w14:textId="0BCF3627" w:rsidR="00672A88" w:rsidRDefault="00672A88" w:rsidP="00672A88">
            <w:pPr>
              <w:pStyle w:val="NoSpacing"/>
              <w:numPr>
                <w:ilvl w:val="0"/>
                <w:numId w:val="8"/>
              </w:numPr>
            </w:pPr>
            <w:r>
              <w:t xml:space="preserve">variableName </w:t>
            </w:r>
            <w:r w:rsidR="00D36264">
              <w:t>–</w:t>
            </w:r>
            <w:r>
              <w:t xml:space="preserve"> UML attribute name associated with the variable or field represented by the Proto3Field class.</w:t>
            </w:r>
          </w:p>
        </w:tc>
      </w:tr>
    </w:tbl>
    <w:p w14:paraId="6E4C6C64" w14:textId="77777777" w:rsidR="00672A88" w:rsidRDefault="00672A88" w:rsidP="00672A88">
      <w:pPr>
        <w:pStyle w:val="NoSpacing"/>
      </w:pPr>
    </w:p>
    <w:p w14:paraId="04E71B9D" w14:textId="77777777" w:rsidR="00672A88" w:rsidRDefault="00672A88" w:rsidP="00672A88">
      <w:pPr>
        <w:pStyle w:val="NoSpacing"/>
      </w:pPr>
    </w:p>
    <w:tbl>
      <w:tblPr>
        <w:tblStyle w:val="TableGrid"/>
        <w:tblW w:w="0" w:type="auto"/>
        <w:tblLook w:val="04A0" w:firstRow="1" w:lastRow="0" w:firstColumn="1" w:lastColumn="0" w:noHBand="0" w:noVBand="1"/>
      </w:tblPr>
      <w:tblGrid>
        <w:gridCol w:w="4788"/>
        <w:gridCol w:w="4788"/>
      </w:tblGrid>
      <w:tr w:rsidR="00672A88" w14:paraId="002911E2" w14:textId="77777777" w:rsidTr="00762023">
        <w:tc>
          <w:tcPr>
            <w:tcW w:w="4788" w:type="dxa"/>
            <w:tcBorders>
              <w:right w:val="nil"/>
            </w:tcBorders>
            <w:shd w:val="clear" w:color="auto" w:fill="DBE5F1" w:themeFill="accent1" w:themeFillTint="33"/>
          </w:tcPr>
          <w:p w14:paraId="311AFD13" w14:textId="77777777" w:rsidR="00672A88" w:rsidRDefault="00672A88" w:rsidP="00762023">
            <w:pPr>
              <w:pStyle w:val="NoSpacing"/>
            </w:pPr>
            <w:r>
              <w:t>Methods</w:t>
            </w:r>
          </w:p>
        </w:tc>
        <w:tc>
          <w:tcPr>
            <w:tcW w:w="4788" w:type="dxa"/>
            <w:tcBorders>
              <w:left w:val="nil"/>
            </w:tcBorders>
            <w:shd w:val="clear" w:color="auto" w:fill="DBE5F1" w:themeFill="accent1" w:themeFillTint="33"/>
          </w:tcPr>
          <w:p w14:paraId="736B8DBA" w14:textId="77777777" w:rsidR="00672A88" w:rsidRDefault="00672A88" w:rsidP="00762023">
            <w:pPr>
              <w:pStyle w:val="NoSpacing"/>
            </w:pPr>
          </w:p>
        </w:tc>
      </w:tr>
      <w:tr w:rsidR="00672A88" w14:paraId="6C22D546" w14:textId="77777777" w:rsidTr="00762023">
        <w:tc>
          <w:tcPr>
            <w:tcW w:w="4788" w:type="dxa"/>
          </w:tcPr>
          <w:p w14:paraId="429FC193" w14:textId="77777777" w:rsidR="00672A88" w:rsidRPr="00045292" w:rsidRDefault="00672A88" w:rsidP="00762023">
            <w:pPr>
              <w:pStyle w:val="NoSpacing"/>
            </w:pPr>
            <w:r>
              <w:t>public void write(</w:t>
            </w:r>
            <w:r w:rsidRPr="00AF6992">
              <w:t xml:space="preserve">WriteProto3File writeProto3File, </w:t>
            </w:r>
            <w:r w:rsidRPr="00AF6992">
              <w:lastRenderedPageBreak/>
              <w:t>Boolean writeComment, Boolean writeEnumeration, String fieldVariableNamePrefix</w:t>
            </w:r>
            <w:r>
              <w:t>)</w:t>
            </w:r>
          </w:p>
        </w:tc>
        <w:tc>
          <w:tcPr>
            <w:tcW w:w="4788" w:type="dxa"/>
          </w:tcPr>
          <w:p w14:paraId="05D20045" w14:textId="77777777" w:rsidR="00672A88" w:rsidRDefault="00672A88" w:rsidP="00762023">
            <w:pPr>
              <w:pStyle w:val="NoSpacing"/>
            </w:pPr>
            <w:r>
              <w:lastRenderedPageBreak/>
              <w:t xml:space="preserve">Writes the Proto3Field information to the protobuf </w:t>
            </w:r>
            <w:r>
              <w:lastRenderedPageBreak/>
              <w:t>file specified by the writeProto3File parameter.</w:t>
            </w:r>
          </w:p>
          <w:p w14:paraId="64610D16" w14:textId="77777777" w:rsidR="00672A88" w:rsidRDefault="00672A88" w:rsidP="00762023">
            <w:pPr>
              <w:pStyle w:val="NoSpacing"/>
            </w:pPr>
          </w:p>
          <w:p w14:paraId="7A4003C5" w14:textId="77777777" w:rsidR="00672A88" w:rsidRDefault="00672A88" w:rsidP="00762023">
            <w:pPr>
              <w:pStyle w:val="NoSpacing"/>
            </w:pPr>
            <w:r>
              <w:t>Parameters:</w:t>
            </w:r>
          </w:p>
          <w:p w14:paraId="04DD834C" w14:textId="77777777" w:rsidR="00672A88" w:rsidRDefault="00672A88" w:rsidP="00672A88">
            <w:pPr>
              <w:pStyle w:val="NoSpacing"/>
              <w:numPr>
                <w:ilvl w:val="0"/>
                <w:numId w:val="8"/>
              </w:numPr>
            </w:pPr>
            <w:r w:rsidRPr="00AF6992">
              <w:t>writeProto3File</w:t>
            </w:r>
            <w:r>
              <w:t xml:space="preserve"> – reference to the protobuf file to be written to.</w:t>
            </w:r>
          </w:p>
          <w:p w14:paraId="4102AF49" w14:textId="77777777" w:rsidR="00672A88" w:rsidRDefault="00672A88" w:rsidP="00672A88">
            <w:pPr>
              <w:pStyle w:val="NoSpacing"/>
              <w:numPr>
                <w:ilvl w:val="0"/>
                <w:numId w:val="8"/>
              </w:numPr>
            </w:pPr>
            <w:r>
              <w:t>writeComment – controls whether to write the contents of the comments class variable to the protobuf file. This parameter is false when called from the Proto3GlobalInfo class and true when called from the Proto3File class.</w:t>
            </w:r>
          </w:p>
          <w:p w14:paraId="1F0B5199" w14:textId="77777777" w:rsidR="00672A88" w:rsidRDefault="00672A88" w:rsidP="00672A88">
            <w:pPr>
              <w:pStyle w:val="NoSpacing"/>
              <w:numPr>
                <w:ilvl w:val="0"/>
                <w:numId w:val="8"/>
              </w:numPr>
            </w:pPr>
            <w:r>
              <w:t>writeEnumeration – specifies whether the Proto3Field information is for an enumeration. This parameter is false if the Proto3Field information is for a message and true if the Proto3Field information is for an enumeration.</w:t>
            </w:r>
          </w:p>
          <w:p w14:paraId="10461867" w14:textId="77777777" w:rsidR="00672A88" w:rsidRDefault="00672A88" w:rsidP="00672A88">
            <w:pPr>
              <w:pStyle w:val="NoSpacing"/>
              <w:numPr>
                <w:ilvl w:val="0"/>
                <w:numId w:val="8"/>
              </w:numPr>
            </w:pPr>
            <w:r>
              <w:t>fieldVariableNamePrefix – prefix added to the variable name if the Proto3Field information is for an enumeration. This parameter will be null if the writeEnumeration parameter is false.</w:t>
            </w:r>
          </w:p>
        </w:tc>
      </w:tr>
      <w:tr w:rsidR="00672A88" w:rsidRPr="00A05AD0" w14:paraId="1626D82E" w14:textId="77777777" w:rsidTr="00762023">
        <w:tc>
          <w:tcPr>
            <w:tcW w:w="4788" w:type="dxa"/>
          </w:tcPr>
          <w:p w14:paraId="0F5CBE91" w14:textId="3EEAAFE5" w:rsidR="00672A88" w:rsidRPr="00A05AD0" w:rsidRDefault="00D36264" w:rsidP="00762023">
            <w:pPr>
              <w:pStyle w:val="NoSpacing"/>
            </w:pPr>
            <w:r>
              <w:lastRenderedPageBreak/>
              <w:t>P</w:t>
            </w:r>
            <w:r w:rsidR="00672A88">
              <w:t>ublic void print(int indent)</w:t>
            </w:r>
          </w:p>
        </w:tc>
        <w:tc>
          <w:tcPr>
            <w:tcW w:w="4788" w:type="dxa"/>
          </w:tcPr>
          <w:p w14:paraId="740775F2" w14:textId="77777777" w:rsidR="00672A88" w:rsidRDefault="00672A88" w:rsidP="00762023">
            <w:pPr>
              <w:pStyle w:val="NoSpacing"/>
            </w:pPr>
            <w:r>
              <w:t>Writes the values of the class variables to the text box.</w:t>
            </w:r>
          </w:p>
          <w:p w14:paraId="5D44CABC" w14:textId="77777777" w:rsidR="00672A88" w:rsidRDefault="00672A88" w:rsidP="00762023">
            <w:pPr>
              <w:pStyle w:val="NoSpacing"/>
            </w:pPr>
          </w:p>
          <w:p w14:paraId="33227806" w14:textId="77777777" w:rsidR="00672A88" w:rsidRDefault="00672A88" w:rsidP="00762023">
            <w:pPr>
              <w:pStyle w:val="NoSpacing"/>
            </w:pPr>
            <w:r>
              <w:t>Parameters:</w:t>
            </w:r>
          </w:p>
          <w:p w14:paraId="4C633CF8" w14:textId="77777777" w:rsidR="00672A88" w:rsidRPr="00A05AD0" w:rsidRDefault="00672A88" w:rsidP="00672A88">
            <w:pPr>
              <w:pStyle w:val="NoSpacing"/>
              <w:numPr>
                <w:ilvl w:val="0"/>
                <w:numId w:val="8"/>
              </w:numPr>
            </w:pPr>
            <w:r>
              <w:t>indent – number of indents to prepend to the line to write.</w:t>
            </w:r>
          </w:p>
        </w:tc>
      </w:tr>
    </w:tbl>
    <w:p w14:paraId="6B400745" w14:textId="77777777" w:rsidR="00672A88" w:rsidRDefault="00672A88" w:rsidP="00672A88">
      <w:pPr>
        <w:pStyle w:val="NoSpacing"/>
      </w:pPr>
    </w:p>
    <w:p w14:paraId="6612BA67" w14:textId="7785E3DF" w:rsidR="001534BA" w:rsidRDefault="001534BA">
      <w:pPr>
        <w:tabs>
          <w:tab w:val="clear" w:pos="180"/>
          <w:tab w:val="clear" w:pos="720"/>
        </w:tabs>
        <w:spacing w:before="0" w:after="0"/>
        <w:rPr>
          <w:rFonts w:asciiTheme="minorHAnsi" w:eastAsiaTheme="minorHAnsi" w:hAnsiTheme="minorHAnsi" w:cstheme="minorBidi"/>
          <w:szCs w:val="22"/>
        </w:rPr>
      </w:pPr>
      <w:r>
        <w:br w:type="page"/>
      </w:r>
    </w:p>
    <w:p w14:paraId="6683D5C6" w14:textId="77777777" w:rsidR="001534BA" w:rsidRDefault="001534BA" w:rsidP="00672A88">
      <w:pPr>
        <w:pStyle w:val="NoSpacing"/>
      </w:pPr>
    </w:p>
    <w:p w14:paraId="1263C281" w14:textId="4C6AB6C3" w:rsidR="00672A88" w:rsidRDefault="00D36264" w:rsidP="00D36264">
      <w:pPr>
        <w:pStyle w:val="Heading2"/>
        <w:numPr>
          <w:ilvl w:val="0"/>
          <w:numId w:val="0"/>
        </w:numPr>
      </w:pPr>
      <w:bookmarkStart w:id="48" w:name="_Toc522196727"/>
      <w:bookmarkStart w:id="49" w:name="_Toc6569570"/>
      <w:bookmarkStart w:id="50" w:name="_Toc6580774"/>
      <w:r>
        <w:t xml:space="preserve">2.12 </w:t>
      </w:r>
      <w:r w:rsidR="00672A88">
        <w:t>TextBoxOutput</w:t>
      </w:r>
      <w:bookmarkEnd w:id="48"/>
      <w:bookmarkEnd w:id="49"/>
      <w:bookmarkEnd w:id="50"/>
    </w:p>
    <w:p w14:paraId="182979A6" w14:textId="77777777" w:rsidR="00672A88" w:rsidRDefault="00672A88" w:rsidP="00672A88">
      <w:pPr>
        <w:pStyle w:val="NoSpacing"/>
      </w:pPr>
      <w:r>
        <w:t>Writes formatted messages to the TextBox (right pane) of the OpenFMBMessageProfileSelector User Interface and writes out the formatted messages to a log file.</w:t>
      </w:r>
    </w:p>
    <w:p w14:paraId="0A2CA448" w14:textId="77777777" w:rsidR="00672A88" w:rsidRDefault="00672A88" w:rsidP="00672A88">
      <w:pPr>
        <w:pStyle w:val="NoSpacing"/>
      </w:pPr>
    </w:p>
    <w:p w14:paraId="6DA722DD" w14:textId="77777777" w:rsidR="00672A88" w:rsidRDefault="00672A88" w:rsidP="00672A88">
      <w:pPr>
        <w:pStyle w:val="NoSpacing"/>
      </w:pPr>
      <w:r>
        <w:rPr>
          <w:noProof/>
        </w:rPr>
        <w:drawing>
          <wp:inline distT="0" distB="0" distL="0" distR="0" wp14:anchorId="7D2F2F97" wp14:editId="1641A78C">
            <wp:extent cx="5943600" cy="22282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228215"/>
                    </a:xfrm>
                    <a:prstGeom prst="rect">
                      <a:avLst/>
                    </a:prstGeom>
                  </pic:spPr>
                </pic:pic>
              </a:graphicData>
            </a:graphic>
          </wp:inline>
        </w:drawing>
      </w:r>
    </w:p>
    <w:p w14:paraId="3FF167C7" w14:textId="77777777" w:rsidR="00672A88" w:rsidRDefault="00672A88" w:rsidP="00672A88">
      <w:pPr>
        <w:pStyle w:val="NoSpacing"/>
      </w:pPr>
    </w:p>
    <w:tbl>
      <w:tblPr>
        <w:tblStyle w:val="TableGrid"/>
        <w:tblW w:w="0" w:type="auto"/>
        <w:tblLook w:val="04A0" w:firstRow="1" w:lastRow="0" w:firstColumn="1" w:lastColumn="0" w:noHBand="0" w:noVBand="1"/>
      </w:tblPr>
      <w:tblGrid>
        <w:gridCol w:w="4788"/>
        <w:gridCol w:w="4788"/>
      </w:tblGrid>
      <w:tr w:rsidR="00672A88" w14:paraId="079360D4" w14:textId="77777777" w:rsidTr="00762023">
        <w:tc>
          <w:tcPr>
            <w:tcW w:w="4788" w:type="dxa"/>
            <w:tcBorders>
              <w:right w:val="nil"/>
            </w:tcBorders>
            <w:shd w:val="clear" w:color="auto" w:fill="DBE5F1" w:themeFill="accent1" w:themeFillTint="33"/>
          </w:tcPr>
          <w:p w14:paraId="2B2721EC" w14:textId="77777777" w:rsidR="00672A88" w:rsidRDefault="00672A88" w:rsidP="00762023">
            <w:pPr>
              <w:pStyle w:val="NoSpacing"/>
            </w:pPr>
            <w:r w:rsidRPr="00045292">
              <w:t>Class Variables</w:t>
            </w:r>
          </w:p>
        </w:tc>
        <w:tc>
          <w:tcPr>
            <w:tcW w:w="4788" w:type="dxa"/>
            <w:tcBorders>
              <w:left w:val="nil"/>
            </w:tcBorders>
            <w:shd w:val="clear" w:color="auto" w:fill="DBE5F1" w:themeFill="accent1" w:themeFillTint="33"/>
          </w:tcPr>
          <w:p w14:paraId="174D3267" w14:textId="77777777" w:rsidR="00672A88" w:rsidRDefault="00672A88" w:rsidP="00762023">
            <w:pPr>
              <w:pStyle w:val="NoSpacing"/>
            </w:pPr>
          </w:p>
        </w:tc>
      </w:tr>
      <w:tr w:rsidR="00672A88" w14:paraId="301F95DD" w14:textId="77777777" w:rsidTr="00762023">
        <w:tc>
          <w:tcPr>
            <w:tcW w:w="4788" w:type="dxa"/>
          </w:tcPr>
          <w:p w14:paraId="3BF65C77" w14:textId="77777777" w:rsidR="00672A88" w:rsidRPr="00045292" w:rsidRDefault="00672A88" w:rsidP="00762023">
            <w:pPr>
              <w:pStyle w:val="NoSpacing"/>
            </w:pPr>
            <w:r w:rsidRPr="00045292">
              <w:t>TextBox</w:t>
            </w:r>
          </w:p>
        </w:tc>
        <w:tc>
          <w:tcPr>
            <w:tcW w:w="4788" w:type="dxa"/>
          </w:tcPr>
          <w:p w14:paraId="75460497" w14:textId="7966CE16" w:rsidR="00672A88" w:rsidRDefault="00D36264" w:rsidP="00762023">
            <w:pPr>
              <w:pStyle w:val="NoSpacing"/>
            </w:pPr>
            <w:r>
              <w:pgNum/>
            </w:r>
            <w:r>
              <w:t>extbox</w:t>
            </w:r>
          </w:p>
          <w:p w14:paraId="1A2AFA03" w14:textId="77777777" w:rsidR="00672A88" w:rsidRDefault="00672A88" w:rsidP="00762023">
            <w:pPr>
              <w:pStyle w:val="NoSpacing"/>
            </w:pPr>
          </w:p>
          <w:p w14:paraId="7DC600F4" w14:textId="77777777" w:rsidR="00672A88" w:rsidRDefault="00672A88" w:rsidP="00762023">
            <w:pPr>
              <w:pStyle w:val="NoSpacing"/>
            </w:pPr>
            <w:r>
              <w:t>Reference to the Windows Forms TextBox class. This is used to write information to the TextBox (right pane) of the OpenFMBMessageProfileSelector User Interface.</w:t>
            </w:r>
          </w:p>
        </w:tc>
      </w:tr>
      <w:tr w:rsidR="00672A88" w:rsidRPr="00A05AD0" w14:paraId="63C8DE71" w14:textId="77777777" w:rsidTr="00762023">
        <w:tc>
          <w:tcPr>
            <w:tcW w:w="4788" w:type="dxa"/>
          </w:tcPr>
          <w:p w14:paraId="46C517A0" w14:textId="77777777" w:rsidR="00672A88" w:rsidRPr="00A05AD0" w:rsidRDefault="00672A88" w:rsidP="00762023">
            <w:pPr>
              <w:pStyle w:val="NoSpacing"/>
            </w:pPr>
            <w:r>
              <w:t>WriteProto3File</w:t>
            </w:r>
          </w:p>
        </w:tc>
        <w:tc>
          <w:tcPr>
            <w:tcW w:w="4788" w:type="dxa"/>
          </w:tcPr>
          <w:p w14:paraId="122834E3" w14:textId="77777777" w:rsidR="00672A88" w:rsidRDefault="00672A88" w:rsidP="00762023">
            <w:pPr>
              <w:pStyle w:val="NoSpacing"/>
            </w:pPr>
            <w:r>
              <w:t>writeProto3File</w:t>
            </w:r>
          </w:p>
          <w:p w14:paraId="2B81A130" w14:textId="77777777" w:rsidR="00672A88" w:rsidRDefault="00672A88" w:rsidP="00762023">
            <w:pPr>
              <w:pStyle w:val="NoSpacing"/>
            </w:pPr>
          </w:p>
          <w:p w14:paraId="2711752C" w14:textId="77777777" w:rsidR="00672A88" w:rsidRPr="00A05AD0" w:rsidRDefault="00672A88" w:rsidP="00762023">
            <w:pPr>
              <w:pStyle w:val="NoSpacing"/>
            </w:pPr>
            <w:r>
              <w:t>Reference to the WriteProto3File class. This is used to write out the log file.</w:t>
            </w:r>
          </w:p>
        </w:tc>
      </w:tr>
    </w:tbl>
    <w:p w14:paraId="2C0A7D81" w14:textId="77777777" w:rsidR="00672A88" w:rsidRDefault="00672A88" w:rsidP="00672A88">
      <w:pPr>
        <w:pStyle w:val="NoSpacing"/>
      </w:pPr>
    </w:p>
    <w:p w14:paraId="297D7948" w14:textId="77777777" w:rsidR="00672A88" w:rsidRDefault="00672A88" w:rsidP="00672A88">
      <w:pPr>
        <w:pStyle w:val="NoSpacing"/>
      </w:pPr>
    </w:p>
    <w:tbl>
      <w:tblPr>
        <w:tblStyle w:val="TableGrid"/>
        <w:tblW w:w="0" w:type="auto"/>
        <w:tblLook w:val="04A0" w:firstRow="1" w:lastRow="0" w:firstColumn="1" w:lastColumn="0" w:noHBand="0" w:noVBand="1"/>
      </w:tblPr>
      <w:tblGrid>
        <w:gridCol w:w="4788"/>
        <w:gridCol w:w="4788"/>
      </w:tblGrid>
      <w:tr w:rsidR="00672A88" w14:paraId="027A9FCC" w14:textId="77777777" w:rsidTr="00762023">
        <w:tc>
          <w:tcPr>
            <w:tcW w:w="4788" w:type="dxa"/>
            <w:tcBorders>
              <w:right w:val="nil"/>
            </w:tcBorders>
            <w:shd w:val="clear" w:color="auto" w:fill="DBE5F1" w:themeFill="accent1" w:themeFillTint="33"/>
          </w:tcPr>
          <w:p w14:paraId="4DA29A91" w14:textId="77777777" w:rsidR="00672A88" w:rsidRDefault="00672A88" w:rsidP="00762023">
            <w:pPr>
              <w:pStyle w:val="NoSpacing"/>
            </w:pPr>
            <w:r w:rsidRPr="00045292">
              <w:t>C</w:t>
            </w:r>
            <w:r>
              <w:t>onstructor</w:t>
            </w:r>
          </w:p>
        </w:tc>
        <w:tc>
          <w:tcPr>
            <w:tcW w:w="4788" w:type="dxa"/>
            <w:tcBorders>
              <w:left w:val="nil"/>
            </w:tcBorders>
            <w:shd w:val="clear" w:color="auto" w:fill="DBE5F1" w:themeFill="accent1" w:themeFillTint="33"/>
          </w:tcPr>
          <w:p w14:paraId="72109D97" w14:textId="77777777" w:rsidR="00672A88" w:rsidRDefault="00672A88" w:rsidP="00762023">
            <w:pPr>
              <w:pStyle w:val="NoSpacing"/>
            </w:pPr>
          </w:p>
        </w:tc>
      </w:tr>
      <w:tr w:rsidR="00672A88" w14:paraId="303D0519" w14:textId="77777777" w:rsidTr="00762023">
        <w:tc>
          <w:tcPr>
            <w:tcW w:w="4788" w:type="dxa"/>
          </w:tcPr>
          <w:p w14:paraId="355104FD" w14:textId="426C68A3" w:rsidR="00672A88" w:rsidRPr="00045292" w:rsidRDefault="00672A88" w:rsidP="00762023">
            <w:pPr>
              <w:pStyle w:val="NoSpacing"/>
            </w:pPr>
            <w:r>
              <w:t xml:space="preserve">public TextBoxOuput (TextBox </w:t>
            </w:r>
            <w:r w:rsidR="00D36264">
              <w:pgNum/>
            </w:r>
            <w:r w:rsidR="00D36264">
              <w:t>extbox</w:t>
            </w:r>
            <w:r>
              <w:t>)</w:t>
            </w:r>
          </w:p>
        </w:tc>
        <w:tc>
          <w:tcPr>
            <w:tcW w:w="4788" w:type="dxa"/>
          </w:tcPr>
          <w:p w14:paraId="00393A61" w14:textId="77777777" w:rsidR="00672A88" w:rsidRDefault="00672A88" w:rsidP="00762023">
            <w:pPr>
              <w:pStyle w:val="NoSpacing"/>
            </w:pPr>
            <w:r>
              <w:t>Parameters:</w:t>
            </w:r>
          </w:p>
          <w:p w14:paraId="2E8144E6" w14:textId="77777777" w:rsidR="00672A88" w:rsidRDefault="00672A88" w:rsidP="00672A88">
            <w:pPr>
              <w:pStyle w:val="NoSpacing"/>
              <w:numPr>
                <w:ilvl w:val="0"/>
                <w:numId w:val="8"/>
              </w:numPr>
            </w:pPr>
            <w:r>
              <w:t>textbox – text box area in the OpenFMBMessageProfileSelector User Interface to be written too.</w:t>
            </w:r>
          </w:p>
        </w:tc>
      </w:tr>
    </w:tbl>
    <w:p w14:paraId="2FF95445" w14:textId="77777777" w:rsidR="00672A88" w:rsidRDefault="00672A88" w:rsidP="00672A88">
      <w:pPr>
        <w:pStyle w:val="NoSpacing"/>
      </w:pPr>
    </w:p>
    <w:tbl>
      <w:tblPr>
        <w:tblStyle w:val="TableGrid"/>
        <w:tblW w:w="0" w:type="auto"/>
        <w:tblLook w:val="04A0" w:firstRow="1" w:lastRow="0" w:firstColumn="1" w:lastColumn="0" w:noHBand="0" w:noVBand="1"/>
      </w:tblPr>
      <w:tblGrid>
        <w:gridCol w:w="4788"/>
        <w:gridCol w:w="4788"/>
      </w:tblGrid>
      <w:tr w:rsidR="00672A88" w14:paraId="452A229C" w14:textId="77777777" w:rsidTr="00762023">
        <w:tc>
          <w:tcPr>
            <w:tcW w:w="4788" w:type="dxa"/>
            <w:tcBorders>
              <w:right w:val="nil"/>
            </w:tcBorders>
            <w:shd w:val="clear" w:color="auto" w:fill="DBE5F1" w:themeFill="accent1" w:themeFillTint="33"/>
          </w:tcPr>
          <w:p w14:paraId="0B2299C9" w14:textId="77777777" w:rsidR="00672A88" w:rsidRDefault="00672A88" w:rsidP="00762023">
            <w:pPr>
              <w:pStyle w:val="NoSpacing"/>
            </w:pPr>
            <w:r>
              <w:t>Methods</w:t>
            </w:r>
          </w:p>
        </w:tc>
        <w:tc>
          <w:tcPr>
            <w:tcW w:w="4788" w:type="dxa"/>
            <w:tcBorders>
              <w:left w:val="nil"/>
            </w:tcBorders>
            <w:shd w:val="clear" w:color="auto" w:fill="DBE5F1" w:themeFill="accent1" w:themeFillTint="33"/>
          </w:tcPr>
          <w:p w14:paraId="497268C5" w14:textId="77777777" w:rsidR="00672A88" w:rsidRDefault="00672A88" w:rsidP="00762023">
            <w:pPr>
              <w:pStyle w:val="NoSpacing"/>
            </w:pPr>
          </w:p>
        </w:tc>
      </w:tr>
      <w:tr w:rsidR="00672A88" w14:paraId="266D33BB" w14:textId="77777777" w:rsidTr="00762023">
        <w:tc>
          <w:tcPr>
            <w:tcW w:w="4788" w:type="dxa"/>
          </w:tcPr>
          <w:p w14:paraId="7C7E9ABA" w14:textId="77777777" w:rsidR="00672A88" w:rsidRPr="00045292" w:rsidRDefault="00672A88" w:rsidP="00762023">
            <w:pPr>
              <w:pStyle w:val="NoSpacing"/>
            </w:pPr>
            <w:r>
              <w:t>public void clear()</w:t>
            </w:r>
          </w:p>
        </w:tc>
        <w:tc>
          <w:tcPr>
            <w:tcW w:w="4788" w:type="dxa"/>
          </w:tcPr>
          <w:p w14:paraId="2002CC88" w14:textId="77777777" w:rsidR="00672A88" w:rsidRDefault="00672A88" w:rsidP="00762023">
            <w:pPr>
              <w:pStyle w:val="NoSpacing"/>
            </w:pPr>
            <w:r>
              <w:t>Clears the contents of the TextBox.</w:t>
            </w:r>
          </w:p>
        </w:tc>
      </w:tr>
      <w:tr w:rsidR="00672A88" w:rsidRPr="00A05AD0" w14:paraId="1C922723" w14:textId="77777777" w:rsidTr="00762023">
        <w:tc>
          <w:tcPr>
            <w:tcW w:w="4788" w:type="dxa"/>
          </w:tcPr>
          <w:p w14:paraId="46665ADC" w14:textId="46F56A2C" w:rsidR="00672A88" w:rsidRPr="00A05AD0" w:rsidRDefault="00D36264" w:rsidP="00762023">
            <w:pPr>
              <w:pStyle w:val="NoSpacing"/>
            </w:pPr>
            <w:r>
              <w:t>P</w:t>
            </w:r>
            <w:r w:rsidR="00672A88">
              <w:t>ublic String indent(int depth)</w:t>
            </w:r>
          </w:p>
        </w:tc>
        <w:tc>
          <w:tcPr>
            <w:tcW w:w="4788" w:type="dxa"/>
          </w:tcPr>
          <w:p w14:paraId="5FB8802A" w14:textId="77777777" w:rsidR="00672A88" w:rsidRDefault="00672A88" w:rsidP="00762023">
            <w:pPr>
              <w:pStyle w:val="NoSpacing"/>
            </w:pPr>
            <w:r>
              <w:t>Prepends the line to write by 4 spaces (indent) times the depth passed in.</w:t>
            </w:r>
          </w:p>
          <w:p w14:paraId="4419A7B8" w14:textId="77777777" w:rsidR="00672A88" w:rsidRDefault="00672A88" w:rsidP="00762023">
            <w:pPr>
              <w:pStyle w:val="NoSpacing"/>
            </w:pPr>
          </w:p>
          <w:p w14:paraId="27441D3B" w14:textId="77777777" w:rsidR="00672A88" w:rsidRDefault="00672A88" w:rsidP="00762023">
            <w:pPr>
              <w:pStyle w:val="NoSpacing"/>
            </w:pPr>
            <w:r>
              <w:t>Parameters:</w:t>
            </w:r>
          </w:p>
          <w:p w14:paraId="7B221CAC" w14:textId="77777777" w:rsidR="00672A88" w:rsidRDefault="00672A88" w:rsidP="00672A88">
            <w:pPr>
              <w:pStyle w:val="NoSpacing"/>
              <w:numPr>
                <w:ilvl w:val="0"/>
                <w:numId w:val="8"/>
              </w:numPr>
            </w:pPr>
            <w:r>
              <w:t>depth – number of indents to prepend to the line to write.</w:t>
            </w:r>
          </w:p>
          <w:p w14:paraId="66B2F42F" w14:textId="77777777" w:rsidR="00672A88" w:rsidRDefault="00672A88" w:rsidP="00762023">
            <w:pPr>
              <w:pStyle w:val="NoSpacing"/>
            </w:pPr>
          </w:p>
          <w:p w14:paraId="7A4E9918" w14:textId="77777777" w:rsidR="00672A88" w:rsidRDefault="00672A88" w:rsidP="00762023">
            <w:pPr>
              <w:pStyle w:val="NoSpacing"/>
            </w:pPr>
            <w:r>
              <w:lastRenderedPageBreak/>
              <w:t>Return Value:</w:t>
            </w:r>
          </w:p>
          <w:p w14:paraId="34542EBF" w14:textId="77777777" w:rsidR="00672A88" w:rsidRPr="00A05AD0" w:rsidRDefault="00672A88" w:rsidP="00672A88">
            <w:pPr>
              <w:pStyle w:val="NoSpacing"/>
              <w:numPr>
                <w:ilvl w:val="0"/>
                <w:numId w:val="8"/>
              </w:numPr>
            </w:pPr>
            <w:r>
              <w:t>A blank string containing the depth of the indent to prepend to the line to write.</w:t>
            </w:r>
          </w:p>
        </w:tc>
      </w:tr>
      <w:tr w:rsidR="00672A88" w:rsidRPr="00A05AD0" w14:paraId="10D9B462" w14:textId="77777777" w:rsidTr="00762023">
        <w:tc>
          <w:tcPr>
            <w:tcW w:w="4788" w:type="dxa"/>
          </w:tcPr>
          <w:p w14:paraId="2DF423B6" w14:textId="51AF6368" w:rsidR="00672A88" w:rsidRDefault="00D36264" w:rsidP="00762023">
            <w:pPr>
              <w:pStyle w:val="NoSpacing"/>
            </w:pPr>
            <w:r>
              <w:lastRenderedPageBreak/>
              <w:t>P</w:t>
            </w:r>
            <w:r w:rsidR="00672A88">
              <w:t>ublic void outputText(String text)</w:t>
            </w:r>
          </w:p>
        </w:tc>
        <w:tc>
          <w:tcPr>
            <w:tcW w:w="4788" w:type="dxa"/>
          </w:tcPr>
          <w:p w14:paraId="0A0AC73A" w14:textId="77777777" w:rsidR="00672A88" w:rsidRDefault="00672A88" w:rsidP="00762023">
            <w:pPr>
              <w:pStyle w:val="NoSpacing"/>
            </w:pPr>
            <w:r>
              <w:t>Appends the text string passed in, without a new line character, to the list of lines to write.</w:t>
            </w:r>
          </w:p>
          <w:p w14:paraId="5A89A1D5" w14:textId="77777777" w:rsidR="00672A88" w:rsidRDefault="00672A88" w:rsidP="00762023">
            <w:pPr>
              <w:pStyle w:val="NoSpacing"/>
            </w:pPr>
          </w:p>
          <w:p w14:paraId="6D125732" w14:textId="77777777" w:rsidR="00672A88" w:rsidRDefault="00672A88" w:rsidP="00762023">
            <w:pPr>
              <w:pStyle w:val="NoSpacing"/>
            </w:pPr>
            <w:r>
              <w:t>Parameters:</w:t>
            </w:r>
          </w:p>
          <w:p w14:paraId="73A80BCD" w14:textId="77777777" w:rsidR="00672A88" w:rsidRDefault="00672A88" w:rsidP="00672A88">
            <w:pPr>
              <w:pStyle w:val="NoSpacing"/>
              <w:numPr>
                <w:ilvl w:val="0"/>
                <w:numId w:val="8"/>
              </w:numPr>
            </w:pPr>
            <w:r>
              <w:t>text – line to write.</w:t>
            </w:r>
          </w:p>
        </w:tc>
      </w:tr>
      <w:tr w:rsidR="00672A88" w:rsidRPr="00A05AD0" w14:paraId="0B5DA924" w14:textId="77777777" w:rsidTr="00762023">
        <w:tc>
          <w:tcPr>
            <w:tcW w:w="4788" w:type="dxa"/>
          </w:tcPr>
          <w:p w14:paraId="0AE9BF4A" w14:textId="2B4E15F3" w:rsidR="00672A88" w:rsidRDefault="00D36264" w:rsidP="00762023">
            <w:pPr>
              <w:pStyle w:val="NoSpacing"/>
            </w:pPr>
            <w:r>
              <w:t>P</w:t>
            </w:r>
            <w:r w:rsidR="00672A88">
              <w:t>ublic void outputText(int depth, String text)</w:t>
            </w:r>
          </w:p>
        </w:tc>
        <w:tc>
          <w:tcPr>
            <w:tcW w:w="4788" w:type="dxa"/>
          </w:tcPr>
          <w:p w14:paraId="445C2963" w14:textId="77777777" w:rsidR="00672A88" w:rsidRDefault="00672A88" w:rsidP="00762023">
            <w:pPr>
              <w:pStyle w:val="NoSpacing"/>
            </w:pPr>
            <w:r>
              <w:t>Appends the text string passed in, without a new line character, and indent with the depth passed in to the list of lines to write.</w:t>
            </w:r>
          </w:p>
          <w:p w14:paraId="1EAC9AF3" w14:textId="77777777" w:rsidR="00672A88" w:rsidRDefault="00672A88" w:rsidP="00762023">
            <w:pPr>
              <w:pStyle w:val="NoSpacing"/>
            </w:pPr>
          </w:p>
          <w:p w14:paraId="5EC129E7" w14:textId="77777777" w:rsidR="00672A88" w:rsidRDefault="00672A88" w:rsidP="00762023">
            <w:pPr>
              <w:pStyle w:val="NoSpacing"/>
            </w:pPr>
            <w:r>
              <w:t>Parameters:</w:t>
            </w:r>
          </w:p>
          <w:p w14:paraId="337163A7" w14:textId="77777777" w:rsidR="00672A88" w:rsidRDefault="00672A88" w:rsidP="00672A88">
            <w:pPr>
              <w:pStyle w:val="NoSpacing"/>
              <w:numPr>
                <w:ilvl w:val="0"/>
                <w:numId w:val="8"/>
              </w:numPr>
            </w:pPr>
            <w:r>
              <w:t>depth – number of indents to prepend to the line to write.</w:t>
            </w:r>
          </w:p>
          <w:p w14:paraId="2008C441" w14:textId="77777777" w:rsidR="00672A88" w:rsidRDefault="00672A88" w:rsidP="00672A88">
            <w:pPr>
              <w:pStyle w:val="NoSpacing"/>
              <w:numPr>
                <w:ilvl w:val="0"/>
                <w:numId w:val="8"/>
              </w:numPr>
            </w:pPr>
            <w:r>
              <w:t>text – line to write.</w:t>
            </w:r>
          </w:p>
        </w:tc>
      </w:tr>
      <w:tr w:rsidR="00672A88" w:rsidRPr="00A05AD0" w14:paraId="10095801" w14:textId="77777777" w:rsidTr="00762023">
        <w:tc>
          <w:tcPr>
            <w:tcW w:w="4788" w:type="dxa"/>
          </w:tcPr>
          <w:p w14:paraId="232E6E0C" w14:textId="19F8E2F0" w:rsidR="00672A88" w:rsidRDefault="00D36264" w:rsidP="00762023">
            <w:pPr>
              <w:pStyle w:val="NoSpacing"/>
            </w:pPr>
            <w:r>
              <w:t>P</w:t>
            </w:r>
            <w:r w:rsidR="00672A88">
              <w:t>ublic void outputTextLine()</w:t>
            </w:r>
          </w:p>
        </w:tc>
        <w:tc>
          <w:tcPr>
            <w:tcW w:w="4788" w:type="dxa"/>
          </w:tcPr>
          <w:p w14:paraId="47407D07" w14:textId="77777777" w:rsidR="00672A88" w:rsidRDefault="00672A88" w:rsidP="00762023">
            <w:pPr>
              <w:pStyle w:val="NoSpacing"/>
            </w:pPr>
            <w:r>
              <w:t>Appends a blank line to the list of lines to write.</w:t>
            </w:r>
          </w:p>
        </w:tc>
      </w:tr>
      <w:tr w:rsidR="00672A88" w:rsidRPr="00A05AD0" w14:paraId="5BC10457" w14:textId="77777777" w:rsidTr="00762023">
        <w:tc>
          <w:tcPr>
            <w:tcW w:w="4788" w:type="dxa"/>
          </w:tcPr>
          <w:p w14:paraId="5181C566" w14:textId="7A5E50DE" w:rsidR="00672A88" w:rsidRDefault="00D36264" w:rsidP="00762023">
            <w:pPr>
              <w:pStyle w:val="NoSpacing"/>
            </w:pPr>
            <w:r>
              <w:t>P</w:t>
            </w:r>
            <w:r w:rsidR="00672A88">
              <w:t>ublic void outputTextLine(String text)</w:t>
            </w:r>
          </w:p>
        </w:tc>
        <w:tc>
          <w:tcPr>
            <w:tcW w:w="4788" w:type="dxa"/>
          </w:tcPr>
          <w:p w14:paraId="7A7ECC3E" w14:textId="77777777" w:rsidR="00672A88" w:rsidRDefault="00672A88" w:rsidP="00762023">
            <w:pPr>
              <w:pStyle w:val="NoSpacing"/>
            </w:pPr>
            <w:r>
              <w:t>Appends the text string passed in, with a new line character, to the list of lines to write.</w:t>
            </w:r>
          </w:p>
          <w:p w14:paraId="6D6E5FD4" w14:textId="77777777" w:rsidR="00672A88" w:rsidRDefault="00672A88" w:rsidP="00762023">
            <w:pPr>
              <w:pStyle w:val="NoSpacing"/>
            </w:pPr>
          </w:p>
          <w:p w14:paraId="3E5F4B37" w14:textId="77777777" w:rsidR="00672A88" w:rsidRDefault="00672A88" w:rsidP="00762023">
            <w:pPr>
              <w:pStyle w:val="NoSpacing"/>
            </w:pPr>
            <w:r>
              <w:t>Parameters:</w:t>
            </w:r>
          </w:p>
          <w:p w14:paraId="68D558EA" w14:textId="77777777" w:rsidR="00672A88" w:rsidRDefault="00672A88" w:rsidP="00672A88">
            <w:pPr>
              <w:pStyle w:val="NoSpacing"/>
              <w:numPr>
                <w:ilvl w:val="0"/>
                <w:numId w:val="9"/>
              </w:numPr>
            </w:pPr>
            <w:r>
              <w:t>text – line to write.</w:t>
            </w:r>
          </w:p>
        </w:tc>
      </w:tr>
      <w:tr w:rsidR="00672A88" w:rsidRPr="00A05AD0" w14:paraId="24A2B0D6" w14:textId="77777777" w:rsidTr="00762023">
        <w:tc>
          <w:tcPr>
            <w:tcW w:w="4788" w:type="dxa"/>
          </w:tcPr>
          <w:p w14:paraId="16D056B3" w14:textId="40086BBC" w:rsidR="00672A88" w:rsidRDefault="00D36264" w:rsidP="00762023">
            <w:pPr>
              <w:pStyle w:val="NoSpacing"/>
            </w:pPr>
            <w:r>
              <w:t>P</w:t>
            </w:r>
            <w:r w:rsidR="00672A88">
              <w:t>ublic void outputTextLine(int depth, String text)</w:t>
            </w:r>
          </w:p>
        </w:tc>
        <w:tc>
          <w:tcPr>
            <w:tcW w:w="4788" w:type="dxa"/>
          </w:tcPr>
          <w:p w14:paraId="519AC361" w14:textId="77777777" w:rsidR="00672A88" w:rsidRDefault="00672A88" w:rsidP="00762023">
            <w:pPr>
              <w:pStyle w:val="NoSpacing"/>
            </w:pPr>
            <w:r>
              <w:t>Appends the text string passed in, with a new line character, and indent with the depth passed in to the list of lines to write.</w:t>
            </w:r>
          </w:p>
          <w:p w14:paraId="39463C7A" w14:textId="77777777" w:rsidR="00672A88" w:rsidRDefault="00672A88" w:rsidP="00762023">
            <w:pPr>
              <w:pStyle w:val="NoSpacing"/>
            </w:pPr>
          </w:p>
          <w:p w14:paraId="568ADECC" w14:textId="77777777" w:rsidR="00672A88" w:rsidRDefault="00672A88" w:rsidP="00762023">
            <w:pPr>
              <w:pStyle w:val="NoSpacing"/>
            </w:pPr>
            <w:r>
              <w:t>Parameters:</w:t>
            </w:r>
          </w:p>
          <w:p w14:paraId="28922714" w14:textId="77777777" w:rsidR="00672A88" w:rsidRDefault="00672A88" w:rsidP="00672A88">
            <w:pPr>
              <w:pStyle w:val="NoSpacing"/>
              <w:numPr>
                <w:ilvl w:val="0"/>
                <w:numId w:val="8"/>
              </w:numPr>
            </w:pPr>
            <w:r>
              <w:t>depth – number of indents to prepend to the line to write.</w:t>
            </w:r>
          </w:p>
          <w:p w14:paraId="09F2047C" w14:textId="77777777" w:rsidR="00672A88" w:rsidRDefault="00672A88" w:rsidP="00672A88">
            <w:pPr>
              <w:pStyle w:val="NoSpacing"/>
              <w:numPr>
                <w:ilvl w:val="0"/>
                <w:numId w:val="8"/>
              </w:numPr>
            </w:pPr>
            <w:r>
              <w:t>text – line to write.</w:t>
            </w:r>
          </w:p>
        </w:tc>
      </w:tr>
      <w:tr w:rsidR="00672A88" w:rsidRPr="00A05AD0" w14:paraId="31DD393D" w14:textId="77777777" w:rsidTr="00762023">
        <w:tc>
          <w:tcPr>
            <w:tcW w:w="4788" w:type="dxa"/>
          </w:tcPr>
          <w:p w14:paraId="1066C688" w14:textId="5FE5FF00" w:rsidR="00672A88" w:rsidRDefault="00D36264" w:rsidP="00762023">
            <w:pPr>
              <w:pStyle w:val="NoSpacing"/>
            </w:pPr>
            <w:r>
              <w:t>P</w:t>
            </w:r>
            <w:r w:rsidR="00672A88">
              <w:t>ublic void writeLogFile(String logFileName)</w:t>
            </w:r>
          </w:p>
        </w:tc>
        <w:tc>
          <w:tcPr>
            <w:tcW w:w="4788" w:type="dxa"/>
          </w:tcPr>
          <w:p w14:paraId="51DAF924" w14:textId="77777777" w:rsidR="00672A88" w:rsidRDefault="00672A88" w:rsidP="00762023">
            <w:pPr>
              <w:pStyle w:val="NoSpacing"/>
            </w:pPr>
            <w:r>
              <w:t>Writes the list of lines to write to the log file.</w:t>
            </w:r>
          </w:p>
          <w:p w14:paraId="5894BA96" w14:textId="77777777" w:rsidR="00672A88" w:rsidRDefault="00672A88" w:rsidP="00762023">
            <w:pPr>
              <w:pStyle w:val="NoSpacing"/>
            </w:pPr>
          </w:p>
          <w:p w14:paraId="5CC6E488" w14:textId="77777777" w:rsidR="00672A88" w:rsidRDefault="00672A88" w:rsidP="00762023">
            <w:pPr>
              <w:pStyle w:val="NoSpacing"/>
            </w:pPr>
            <w:r>
              <w:t>Parameters:</w:t>
            </w:r>
          </w:p>
          <w:p w14:paraId="553A1FA7" w14:textId="77777777" w:rsidR="00672A88" w:rsidRDefault="00672A88" w:rsidP="00672A88">
            <w:pPr>
              <w:pStyle w:val="NoSpacing"/>
              <w:numPr>
                <w:ilvl w:val="0"/>
                <w:numId w:val="8"/>
              </w:numPr>
            </w:pPr>
            <w:r>
              <w:t>logFileName – name of the log file to be written. This name includes the full path for the file.</w:t>
            </w:r>
          </w:p>
        </w:tc>
      </w:tr>
    </w:tbl>
    <w:p w14:paraId="0EE99E66" w14:textId="77777777" w:rsidR="00672A88" w:rsidRDefault="00672A88" w:rsidP="00672A88">
      <w:pPr>
        <w:pStyle w:val="NoSpacing"/>
      </w:pPr>
    </w:p>
    <w:p w14:paraId="6AACFF31" w14:textId="09C6FB15" w:rsidR="001534BA" w:rsidRDefault="001534BA">
      <w:pPr>
        <w:tabs>
          <w:tab w:val="clear" w:pos="180"/>
          <w:tab w:val="clear" w:pos="720"/>
        </w:tabs>
        <w:spacing w:before="0" w:after="0"/>
        <w:rPr>
          <w:rFonts w:asciiTheme="minorHAnsi" w:eastAsiaTheme="minorHAnsi" w:hAnsiTheme="minorHAnsi" w:cstheme="minorBidi"/>
          <w:szCs w:val="22"/>
        </w:rPr>
      </w:pPr>
      <w:r>
        <w:br w:type="page"/>
      </w:r>
    </w:p>
    <w:p w14:paraId="319B06E8" w14:textId="77777777" w:rsidR="001534BA" w:rsidRDefault="001534BA" w:rsidP="00672A88">
      <w:pPr>
        <w:pStyle w:val="NoSpacing"/>
      </w:pPr>
    </w:p>
    <w:p w14:paraId="336E5C3D" w14:textId="15749365" w:rsidR="00672A88" w:rsidRDefault="00D36264" w:rsidP="00D36264">
      <w:pPr>
        <w:pStyle w:val="Heading2"/>
        <w:numPr>
          <w:ilvl w:val="0"/>
          <w:numId w:val="0"/>
        </w:numPr>
      </w:pPr>
      <w:bookmarkStart w:id="51" w:name="_Toc522196728"/>
      <w:bookmarkStart w:id="52" w:name="_Toc6569571"/>
      <w:bookmarkStart w:id="53" w:name="_Toc6580775"/>
      <w:r>
        <w:t xml:space="preserve">2.13 </w:t>
      </w:r>
      <w:r w:rsidR="00672A88">
        <w:t>WriteProto3File</w:t>
      </w:r>
      <w:bookmarkEnd w:id="51"/>
      <w:bookmarkEnd w:id="52"/>
      <w:bookmarkEnd w:id="53"/>
    </w:p>
    <w:p w14:paraId="2BD557F1" w14:textId="77777777" w:rsidR="00672A88" w:rsidRDefault="00672A88" w:rsidP="00672A88">
      <w:pPr>
        <w:pStyle w:val="NoSpacing"/>
      </w:pPr>
      <w:r>
        <w:t>Writes out the proto3 files.</w:t>
      </w:r>
    </w:p>
    <w:p w14:paraId="329B92D7" w14:textId="77777777" w:rsidR="00672A88" w:rsidRDefault="00672A88" w:rsidP="00672A88">
      <w:pPr>
        <w:pStyle w:val="NoSpacing"/>
      </w:pPr>
    </w:p>
    <w:tbl>
      <w:tblPr>
        <w:tblStyle w:val="TableGrid"/>
        <w:tblW w:w="0" w:type="auto"/>
        <w:tblLook w:val="04A0" w:firstRow="1" w:lastRow="0" w:firstColumn="1" w:lastColumn="0" w:noHBand="0" w:noVBand="1"/>
      </w:tblPr>
      <w:tblGrid>
        <w:gridCol w:w="4788"/>
        <w:gridCol w:w="4788"/>
      </w:tblGrid>
      <w:tr w:rsidR="00672A88" w14:paraId="49CB18C5" w14:textId="77777777" w:rsidTr="00762023">
        <w:tc>
          <w:tcPr>
            <w:tcW w:w="4788" w:type="dxa"/>
            <w:tcBorders>
              <w:right w:val="nil"/>
            </w:tcBorders>
            <w:shd w:val="clear" w:color="auto" w:fill="DBE5F1" w:themeFill="accent1" w:themeFillTint="33"/>
          </w:tcPr>
          <w:p w14:paraId="155D173A" w14:textId="77777777" w:rsidR="00672A88" w:rsidRDefault="00672A88" w:rsidP="00762023">
            <w:pPr>
              <w:pStyle w:val="NoSpacing"/>
            </w:pPr>
            <w:r w:rsidRPr="00045292">
              <w:t>Class Variables</w:t>
            </w:r>
          </w:p>
        </w:tc>
        <w:tc>
          <w:tcPr>
            <w:tcW w:w="4788" w:type="dxa"/>
            <w:tcBorders>
              <w:left w:val="nil"/>
            </w:tcBorders>
            <w:shd w:val="clear" w:color="auto" w:fill="DBE5F1" w:themeFill="accent1" w:themeFillTint="33"/>
          </w:tcPr>
          <w:p w14:paraId="2F50CCBC" w14:textId="77777777" w:rsidR="00672A88" w:rsidRDefault="00672A88" w:rsidP="00762023">
            <w:pPr>
              <w:pStyle w:val="NoSpacing"/>
            </w:pPr>
          </w:p>
        </w:tc>
      </w:tr>
      <w:tr w:rsidR="00672A88" w14:paraId="1857981B" w14:textId="77777777" w:rsidTr="00762023">
        <w:tc>
          <w:tcPr>
            <w:tcW w:w="4788" w:type="dxa"/>
          </w:tcPr>
          <w:p w14:paraId="0F821A8E" w14:textId="77777777" w:rsidR="00672A88" w:rsidRPr="00045292" w:rsidRDefault="00672A88" w:rsidP="00762023">
            <w:pPr>
              <w:pStyle w:val="NoSpacing"/>
            </w:pPr>
            <w:r>
              <w:t>String</w:t>
            </w:r>
          </w:p>
        </w:tc>
        <w:tc>
          <w:tcPr>
            <w:tcW w:w="4788" w:type="dxa"/>
          </w:tcPr>
          <w:p w14:paraId="0D417D06" w14:textId="77777777" w:rsidR="00672A88" w:rsidRDefault="00672A88" w:rsidP="00762023">
            <w:pPr>
              <w:pStyle w:val="NoSpacing"/>
            </w:pPr>
            <w:r>
              <w:t>outputFilename</w:t>
            </w:r>
          </w:p>
          <w:p w14:paraId="246614F1" w14:textId="77777777" w:rsidR="00672A88" w:rsidRDefault="00672A88" w:rsidP="00762023">
            <w:pPr>
              <w:pStyle w:val="NoSpacing"/>
            </w:pPr>
          </w:p>
          <w:p w14:paraId="7B3E1925" w14:textId="77777777" w:rsidR="00672A88" w:rsidRDefault="00672A88" w:rsidP="00762023">
            <w:pPr>
              <w:pStyle w:val="NoSpacing"/>
            </w:pPr>
            <w:r>
              <w:t>Name of the output file name to be written. This name includes the full path for the file.</w:t>
            </w:r>
          </w:p>
        </w:tc>
      </w:tr>
      <w:tr w:rsidR="00672A88" w:rsidRPr="00A05AD0" w14:paraId="1EB1E5CC" w14:textId="77777777" w:rsidTr="00762023">
        <w:tc>
          <w:tcPr>
            <w:tcW w:w="4788" w:type="dxa"/>
          </w:tcPr>
          <w:p w14:paraId="7372FA6E" w14:textId="77777777" w:rsidR="00672A88" w:rsidRPr="00A05AD0" w:rsidRDefault="00672A88" w:rsidP="00762023">
            <w:pPr>
              <w:pStyle w:val="NoSpacing"/>
            </w:pPr>
            <w:r>
              <w:t>List&lt;String&gt;</w:t>
            </w:r>
          </w:p>
        </w:tc>
        <w:tc>
          <w:tcPr>
            <w:tcW w:w="4788" w:type="dxa"/>
          </w:tcPr>
          <w:p w14:paraId="1CFE37C3" w14:textId="77777777" w:rsidR="00672A88" w:rsidRDefault="00672A88" w:rsidP="00762023">
            <w:pPr>
              <w:pStyle w:val="NoSpacing"/>
            </w:pPr>
            <w:r>
              <w:t>linesToWrite</w:t>
            </w:r>
          </w:p>
          <w:p w14:paraId="5FADF999" w14:textId="77777777" w:rsidR="00672A88" w:rsidRDefault="00672A88" w:rsidP="00762023">
            <w:pPr>
              <w:pStyle w:val="NoSpacing"/>
            </w:pPr>
          </w:p>
          <w:p w14:paraId="304D408B" w14:textId="77777777" w:rsidR="00672A88" w:rsidRPr="00A05AD0" w:rsidRDefault="00672A88" w:rsidP="00762023">
            <w:pPr>
              <w:pStyle w:val="NoSpacing"/>
            </w:pPr>
            <w:r>
              <w:t>List of lines to write to the file specified by the outputFileName.</w:t>
            </w:r>
          </w:p>
        </w:tc>
      </w:tr>
    </w:tbl>
    <w:p w14:paraId="29C979A9" w14:textId="77777777" w:rsidR="00672A88" w:rsidRDefault="00672A88" w:rsidP="00672A88">
      <w:pPr>
        <w:pStyle w:val="NoSpacing"/>
      </w:pPr>
    </w:p>
    <w:p w14:paraId="314D04DD" w14:textId="77777777" w:rsidR="00672A88" w:rsidRDefault="00672A88" w:rsidP="00672A88">
      <w:pPr>
        <w:pStyle w:val="NoSpacing"/>
      </w:pPr>
    </w:p>
    <w:tbl>
      <w:tblPr>
        <w:tblStyle w:val="TableGrid"/>
        <w:tblW w:w="0" w:type="auto"/>
        <w:tblLook w:val="04A0" w:firstRow="1" w:lastRow="0" w:firstColumn="1" w:lastColumn="0" w:noHBand="0" w:noVBand="1"/>
      </w:tblPr>
      <w:tblGrid>
        <w:gridCol w:w="4788"/>
        <w:gridCol w:w="4788"/>
      </w:tblGrid>
      <w:tr w:rsidR="00672A88" w14:paraId="0A06F75E" w14:textId="77777777" w:rsidTr="00762023">
        <w:tc>
          <w:tcPr>
            <w:tcW w:w="4788" w:type="dxa"/>
            <w:tcBorders>
              <w:right w:val="nil"/>
            </w:tcBorders>
            <w:shd w:val="clear" w:color="auto" w:fill="DBE5F1" w:themeFill="accent1" w:themeFillTint="33"/>
          </w:tcPr>
          <w:p w14:paraId="72C05C29" w14:textId="77777777" w:rsidR="00672A88" w:rsidRDefault="00672A88" w:rsidP="00762023">
            <w:pPr>
              <w:pStyle w:val="NoSpacing"/>
            </w:pPr>
            <w:r>
              <w:t>Methods</w:t>
            </w:r>
          </w:p>
        </w:tc>
        <w:tc>
          <w:tcPr>
            <w:tcW w:w="4788" w:type="dxa"/>
            <w:tcBorders>
              <w:left w:val="nil"/>
            </w:tcBorders>
            <w:shd w:val="clear" w:color="auto" w:fill="DBE5F1" w:themeFill="accent1" w:themeFillTint="33"/>
          </w:tcPr>
          <w:p w14:paraId="589C94D8" w14:textId="77777777" w:rsidR="00672A88" w:rsidRDefault="00672A88" w:rsidP="00762023">
            <w:pPr>
              <w:pStyle w:val="NoSpacing"/>
            </w:pPr>
          </w:p>
        </w:tc>
      </w:tr>
      <w:tr w:rsidR="00672A88" w14:paraId="4CDE33C3" w14:textId="77777777" w:rsidTr="00762023">
        <w:tc>
          <w:tcPr>
            <w:tcW w:w="4788" w:type="dxa"/>
          </w:tcPr>
          <w:p w14:paraId="484C7CE8" w14:textId="77777777" w:rsidR="00672A88" w:rsidRPr="00045292" w:rsidRDefault="00672A88" w:rsidP="00762023">
            <w:pPr>
              <w:pStyle w:val="NoSpacing"/>
            </w:pPr>
            <w:r>
              <w:t>public void clear()</w:t>
            </w:r>
          </w:p>
        </w:tc>
        <w:tc>
          <w:tcPr>
            <w:tcW w:w="4788" w:type="dxa"/>
          </w:tcPr>
          <w:p w14:paraId="3960AD1E" w14:textId="77777777" w:rsidR="00672A88" w:rsidRDefault="00672A88" w:rsidP="00762023">
            <w:pPr>
              <w:pStyle w:val="NoSpacing"/>
            </w:pPr>
            <w:r>
              <w:t>Clears the contents of the list of lines to write.</w:t>
            </w:r>
          </w:p>
        </w:tc>
      </w:tr>
      <w:tr w:rsidR="00672A88" w:rsidRPr="00A05AD0" w14:paraId="47AAD1D5" w14:textId="77777777" w:rsidTr="00762023">
        <w:tc>
          <w:tcPr>
            <w:tcW w:w="4788" w:type="dxa"/>
          </w:tcPr>
          <w:p w14:paraId="03748DD8" w14:textId="77777777" w:rsidR="00672A88" w:rsidRPr="00A05AD0" w:rsidRDefault="00672A88" w:rsidP="00762023">
            <w:pPr>
              <w:pStyle w:val="NoSpacing"/>
            </w:pPr>
            <w:r>
              <w:t>public void append(int depth, String text)</w:t>
            </w:r>
          </w:p>
        </w:tc>
        <w:tc>
          <w:tcPr>
            <w:tcW w:w="4788" w:type="dxa"/>
          </w:tcPr>
          <w:p w14:paraId="29724E51" w14:textId="77777777" w:rsidR="00672A88" w:rsidRDefault="00672A88" w:rsidP="00762023">
            <w:pPr>
              <w:pStyle w:val="NoSpacing"/>
            </w:pPr>
            <w:r>
              <w:t>Appends the text string passed in and indent with the depth passed in to the list of lines to write.</w:t>
            </w:r>
          </w:p>
          <w:p w14:paraId="213351C5" w14:textId="77777777" w:rsidR="00672A88" w:rsidRDefault="00672A88" w:rsidP="00762023">
            <w:pPr>
              <w:pStyle w:val="NoSpacing"/>
            </w:pPr>
          </w:p>
          <w:p w14:paraId="48D4ABF6" w14:textId="77777777" w:rsidR="00672A88" w:rsidRDefault="00672A88" w:rsidP="00762023">
            <w:pPr>
              <w:pStyle w:val="NoSpacing"/>
            </w:pPr>
            <w:r>
              <w:t>Parameters:</w:t>
            </w:r>
          </w:p>
          <w:p w14:paraId="21D5DB74" w14:textId="77777777" w:rsidR="00672A88" w:rsidRDefault="00672A88" w:rsidP="00672A88">
            <w:pPr>
              <w:pStyle w:val="NoSpacing"/>
              <w:numPr>
                <w:ilvl w:val="0"/>
                <w:numId w:val="8"/>
              </w:numPr>
            </w:pPr>
            <w:r>
              <w:t>depth – number of indents to prepend to the line to write.</w:t>
            </w:r>
          </w:p>
          <w:p w14:paraId="2450B7E0" w14:textId="77777777" w:rsidR="00672A88" w:rsidRPr="00A05AD0" w:rsidRDefault="00672A88" w:rsidP="00672A88">
            <w:pPr>
              <w:pStyle w:val="NoSpacing"/>
              <w:numPr>
                <w:ilvl w:val="0"/>
                <w:numId w:val="8"/>
              </w:numPr>
            </w:pPr>
            <w:r>
              <w:t>text – line to write.</w:t>
            </w:r>
          </w:p>
        </w:tc>
      </w:tr>
      <w:tr w:rsidR="00672A88" w:rsidRPr="00A05AD0" w14:paraId="1BD02748" w14:textId="77777777" w:rsidTr="00762023">
        <w:tc>
          <w:tcPr>
            <w:tcW w:w="4788" w:type="dxa"/>
          </w:tcPr>
          <w:p w14:paraId="7F40C0D3" w14:textId="77777777" w:rsidR="00672A88" w:rsidRDefault="00672A88" w:rsidP="00762023">
            <w:pPr>
              <w:pStyle w:val="NoSpacing"/>
            </w:pPr>
            <w:r>
              <w:t>public String indent(int depth)</w:t>
            </w:r>
          </w:p>
        </w:tc>
        <w:tc>
          <w:tcPr>
            <w:tcW w:w="4788" w:type="dxa"/>
          </w:tcPr>
          <w:p w14:paraId="723266CB" w14:textId="77777777" w:rsidR="00672A88" w:rsidRDefault="00672A88" w:rsidP="00762023">
            <w:pPr>
              <w:pStyle w:val="NoSpacing"/>
            </w:pPr>
            <w:r>
              <w:t>Prepends the line to write by 4 spaces (indent) times the depth passed in.</w:t>
            </w:r>
          </w:p>
          <w:p w14:paraId="129E7B9A" w14:textId="77777777" w:rsidR="00672A88" w:rsidRDefault="00672A88" w:rsidP="00762023">
            <w:pPr>
              <w:pStyle w:val="NoSpacing"/>
            </w:pPr>
          </w:p>
          <w:p w14:paraId="64F86E2D" w14:textId="77777777" w:rsidR="00672A88" w:rsidRDefault="00672A88" w:rsidP="00762023">
            <w:pPr>
              <w:pStyle w:val="NoSpacing"/>
            </w:pPr>
            <w:r>
              <w:t>Parameters:</w:t>
            </w:r>
          </w:p>
          <w:p w14:paraId="29A7AD22" w14:textId="77777777" w:rsidR="00672A88" w:rsidRDefault="00672A88" w:rsidP="00672A88">
            <w:pPr>
              <w:pStyle w:val="NoSpacing"/>
              <w:numPr>
                <w:ilvl w:val="0"/>
                <w:numId w:val="8"/>
              </w:numPr>
            </w:pPr>
            <w:r>
              <w:t>depth – number of indents to prepend to the line to write.</w:t>
            </w:r>
          </w:p>
          <w:p w14:paraId="20A9C3B3" w14:textId="77777777" w:rsidR="00672A88" w:rsidRDefault="00672A88" w:rsidP="00762023">
            <w:pPr>
              <w:pStyle w:val="NoSpacing"/>
            </w:pPr>
          </w:p>
          <w:p w14:paraId="2BC57568" w14:textId="77777777" w:rsidR="00672A88" w:rsidRDefault="00672A88" w:rsidP="00762023">
            <w:pPr>
              <w:pStyle w:val="NoSpacing"/>
            </w:pPr>
            <w:r>
              <w:t>Return Value:</w:t>
            </w:r>
          </w:p>
          <w:p w14:paraId="5135E648" w14:textId="77777777" w:rsidR="00672A88" w:rsidRDefault="00672A88" w:rsidP="00672A88">
            <w:pPr>
              <w:pStyle w:val="NoSpacing"/>
              <w:numPr>
                <w:ilvl w:val="0"/>
                <w:numId w:val="8"/>
              </w:numPr>
            </w:pPr>
            <w:r>
              <w:t>A blank string containing the depth of the indent to prepend to the line to write.</w:t>
            </w:r>
          </w:p>
        </w:tc>
      </w:tr>
      <w:tr w:rsidR="00672A88" w:rsidRPr="00A05AD0" w14:paraId="4A306052" w14:textId="77777777" w:rsidTr="00762023">
        <w:tc>
          <w:tcPr>
            <w:tcW w:w="4788" w:type="dxa"/>
          </w:tcPr>
          <w:p w14:paraId="1B7FC7CE" w14:textId="77777777" w:rsidR="00672A88" w:rsidRDefault="00672A88" w:rsidP="00762023">
            <w:pPr>
              <w:pStyle w:val="NoSpacing"/>
            </w:pPr>
            <w:r>
              <w:t>public void writeComment(int depth, String comment)</w:t>
            </w:r>
          </w:p>
        </w:tc>
        <w:tc>
          <w:tcPr>
            <w:tcW w:w="4788" w:type="dxa"/>
          </w:tcPr>
          <w:p w14:paraId="1020EABA" w14:textId="77777777" w:rsidR="00672A88" w:rsidRDefault="00672A88" w:rsidP="00762023">
            <w:pPr>
              <w:pStyle w:val="NoSpacing"/>
            </w:pPr>
            <w:r>
              <w:t>Appends the comment string passed in and indent with the depth passed in to the list of lines to write.</w:t>
            </w:r>
          </w:p>
          <w:p w14:paraId="59D9A095" w14:textId="77777777" w:rsidR="00672A88" w:rsidRDefault="00672A88" w:rsidP="00762023">
            <w:pPr>
              <w:pStyle w:val="NoSpacing"/>
            </w:pPr>
          </w:p>
          <w:p w14:paraId="0CF26B1E" w14:textId="77777777" w:rsidR="00672A88" w:rsidRDefault="00672A88" w:rsidP="00762023">
            <w:pPr>
              <w:pStyle w:val="NoSpacing"/>
            </w:pPr>
            <w:r>
              <w:t>Parameters:</w:t>
            </w:r>
          </w:p>
          <w:p w14:paraId="4B042275" w14:textId="77777777" w:rsidR="00672A88" w:rsidRDefault="00672A88" w:rsidP="00672A88">
            <w:pPr>
              <w:pStyle w:val="NoSpacing"/>
              <w:numPr>
                <w:ilvl w:val="0"/>
                <w:numId w:val="8"/>
              </w:numPr>
            </w:pPr>
            <w:r>
              <w:t>depth – number of indents to prepend to the line to write.</w:t>
            </w:r>
          </w:p>
          <w:p w14:paraId="78AAC40F" w14:textId="77777777" w:rsidR="00672A88" w:rsidRDefault="00672A88" w:rsidP="00672A88">
            <w:pPr>
              <w:pStyle w:val="NoSpacing"/>
              <w:numPr>
                <w:ilvl w:val="0"/>
                <w:numId w:val="8"/>
              </w:numPr>
            </w:pPr>
            <w:r>
              <w:t>comment – comment to write.</w:t>
            </w:r>
          </w:p>
        </w:tc>
      </w:tr>
      <w:tr w:rsidR="00672A88" w:rsidRPr="00A05AD0" w14:paraId="657C8B70" w14:textId="77777777" w:rsidTr="00762023">
        <w:tc>
          <w:tcPr>
            <w:tcW w:w="4788" w:type="dxa"/>
          </w:tcPr>
          <w:p w14:paraId="3CEC00C8" w14:textId="77777777" w:rsidR="00672A88" w:rsidRDefault="00672A88" w:rsidP="00762023">
            <w:pPr>
              <w:pStyle w:val="NoSpacing"/>
            </w:pPr>
            <w:r>
              <w:t>public void writeFile()</w:t>
            </w:r>
          </w:p>
        </w:tc>
        <w:tc>
          <w:tcPr>
            <w:tcW w:w="4788" w:type="dxa"/>
          </w:tcPr>
          <w:p w14:paraId="44E6CE13" w14:textId="77777777" w:rsidR="00672A88" w:rsidRDefault="00672A88" w:rsidP="00762023">
            <w:pPr>
              <w:pStyle w:val="NoSpacing"/>
            </w:pPr>
            <w:r>
              <w:t>Writes the list of lines to write to the output file name contained in the class variable outputFileName.</w:t>
            </w:r>
          </w:p>
        </w:tc>
      </w:tr>
    </w:tbl>
    <w:p w14:paraId="62A2E72E" w14:textId="7AD68347" w:rsidR="00EE527E" w:rsidRDefault="00EE527E" w:rsidP="001534BA">
      <w:pPr>
        <w:pStyle w:val="NoSpacing"/>
      </w:pPr>
    </w:p>
    <w:sectPr w:rsidR="00EE527E" w:rsidSect="00CD2680">
      <w:headerReference w:type="default" r:id="rId14"/>
      <w:footerReference w:type="first" r:id="rId15"/>
      <w:pgSz w:w="12240" w:h="15840" w:code="1"/>
      <w:pgMar w:top="1440" w:right="1440" w:bottom="1440" w:left="1440" w:header="864"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90302" w14:textId="77777777" w:rsidR="009F0932" w:rsidRDefault="009F0932">
      <w:r>
        <w:separator/>
      </w:r>
    </w:p>
  </w:endnote>
  <w:endnote w:type="continuationSeparator" w:id="0">
    <w:p w14:paraId="2A4614B4" w14:textId="77777777" w:rsidR="009F0932" w:rsidRDefault="009F0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9BBA5" w14:textId="59A26CBA" w:rsidR="0052374B" w:rsidRDefault="0052374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ab/>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9E2018" w:rsidRPr="009E2018">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24D093DE" w14:textId="77777777" w:rsidR="0052374B" w:rsidRDefault="005237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CDB61" w14:textId="77777777" w:rsidR="009F0932" w:rsidRDefault="009F0932">
      <w:r>
        <w:separator/>
      </w:r>
    </w:p>
  </w:footnote>
  <w:footnote w:type="continuationSeparator" w:id="0">
    <w:p w14:paraId="09BF97F9" w14:textId="77777777" w:rsidR="009F0932" w:rsidRDefault="009F09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0DC9B" w14:textId="7EEC1D0F" w:rsidR="0052374B" w:rsidRDefault="0052374B">
    <w:pPr>
      <w:pStyle w:val="Single"/>
      <w:tabs>
        <w:tab w:val="left" w:pos="1080"/>
        <w:tab w:val="right" w:pos="9360"/>
      </w:tabs>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sidR="00EF3ABE">
      <w:rPr>
        <w:rStyle w:val="PageNumber"/>
        <w:noProof/>
      </w:rPr>
      <w:t>42</w:t>
    </w:r>
    <w:r>
      <w:rPr>
        <w:rStyle w:val="PageNumber"/>
      </w:rPr>
      <w:fldChar w:fldCharType="end"/>
    </w:r>
    <w:r>
      <w:rPr>
        <w:rStyle w:val="PageNumber"/>
      </w:rPr>
      <w:tab/>
    </w:r>
    <w:r w:rsidR="00777973">
      <w:rPr>
        <w:rStyle w:val="PageNumber"/>
      </w:rPr>
      <w:t>OpenFMB Protobuf Generator Programmer</w:t>
    </w:r>
    <w:r>
      <w:rPr>
        <w:rStyle w:val="PageNumber"/>
      </w:rPr>
      <w:t>’s Guide</w:t>
    </w:r>
  </w:p>
  <w:p w14:paraId="41EBEEB1" w14:textId="77777777" w:rsidR="0052374B" w:rsidRDefault="0052374B">
    <w:pPr>
      <w:pStyle w:val="Single"/>
      <w:tabs>
        <w:tab w:val="left" w:pos="1080"/>
        <w:tab w:val="right" w:pos="9360"/>
      </w:tabs>
    </w:pPr>
    <w:r>
      <w:rPr>
        <w:rStyle w:val="PageNumbe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2203"/>
    <w:multiLevelType w:val="hybridMultilevel"/>
    <w:tmpl w:val="28FE1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D0B9C"/>
    <w:multiLevelType w:val="hybridMultilevel"/>
    <w:tmpl w:val="2F762BE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 w15:restartNumberingAfterBreak="0">
    <w:nsid w:val="16D93D25"/>
    <w:multiLevelType w:val="hybridMultilevel"/>
    <w:tmpl w:val="064E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3D08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A2C62F7"/>
    <w:multiLevelType w:val="hybridMultilevel"/>
    <w:tmpl w:val="2AFA2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D372E3"/>
    <w:multiLevelType w:val="hybridMultilevel"/>
    <w:tmpl w:val="6A605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1B2E43"/>
    <w:multiLevelType w:val="hybridMultilevel"/>
    <w:tmpl w:val="F4948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BD2F15"/>
    <w:multiLevelType w:val="hybridMultilevel"/>
    <w:tmpl w:val="99FCE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4D4653"/>
    <w:multiLevelType w:val="hybridMultilevel"/>
    <w:tmpl w:val="47CCC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135B53"/>
    <w:multiLevelType w:val="hybridMultilevel"/>
    <w:tmpl w:val="B08E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FF1C94"/>
    <w:multiLevelType w:val="hybridMultilevel"/>
    <w:tmpl w:val="7018E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9750AA"/>
    <w:multiLevelType w:val="hybridMultilevel"/>
    <w:tmpl w:val="97A06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111152"/>
    <w:multiLevelType w:val="hybridMultilevel"/>
    <w:tmpl w:val="42369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980D63"/>
    <w:multiLevelType w:val="multilevel"/>
    <w:tmpl w:val="F57C49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662E4604"/>
    <w:multiLevelType w:val="hybridMultilevel"/>
    <w:tmpl w:val="84A430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6739B0"/>
    <w:multiLevelType w:val="hybridMultilevel"/>
    <w:tmpl w:val="C2E6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957C8F"/>
    <w:multiLevelType w:val="hybridMultilevel"/>
    <w:tmpl w:val="BA8E5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5521DB"/>
    <w:multiLevelType w:val="hybridMultilevel"/>
    <w:tmpl w:val="04988FB0"/>
    <w:lvl w:ilvl="0" w:tplc="0409000F">
      <w:start w:val="1"/>
      <w:numFmt w:val="decimal"/>
      <w:lvlText w:val="%1."/>
      <w:lvlJc w:val="left"/>
      <w:pPr>
        <w:ind w:left="2016" w:hanging="360"/>
      </w:p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num w:numId="1">
    <w:abstractNumId w:val="13"/>
  </w:num>
  <w:num w:numId="2">
    <w:abstractNumId w:val="9"/>
  </w:num>
  <w:num w:numId="3">
    <w:abstractNumId w:val="5"/>
  </w:num>
  <w:num w:numId="4">
    <w:abstractNumId w:val="16"/>
  </w:num>
  <w:num w:numId="5">
    <w:abstractNumId w:val="14"/>
  </w:num>
  <w:num w:numId="6">
    <w:abstractNumId w:val="0"/>
  </w:num>
  <w:num w:numId="7">
    <w:abstractNumId w:val="3"/>
  </w:num>
  <w:num w:numId="8">
    <w:abstractNumId w:val="7"/>
  </w:num>
  <w:num w:numId="9">
    <w:abstractNumId w:val="15"/>
  </w:num>
  <w:num w:numId="10">
    <w:abstractNumId w:val="8"/>
  </w:num>
  <w:num w:numId="11">
    <w:abstractNumId w:val="10"/>
  </w:num>
  <w:num w:numId="12">
    <w:abstractNumId w:val="2"/>
  </w:num>
  <w:num w:numId="13">
    <w:abstractNumId w:val="11"/>
  </w:num>
  <w:num w:numId="14">
    <w:abstractNumId w:val="6"/>
  </w:num>
  <w:num w:numId="15">
    <w:abstractNumId w:val="12"/>
  </w:num>
  <w:num w:numId="16">
    <w:abstractNumId w:val="4"/>
  </w:num>
  <w:num w:numId="17">
    <w:abstractNumId w:val="13"/>
    <w:lvlOverride w:ilvl="0">
      <w:startOverride w:val="2"/>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1BFA"/>
    <w:rsid w:val="0000024F"/>
    <w:rsid w:val="00003D4E"/>
    <w:rsid w:val="0000475C"/>
    <w:rsid w:val="00010DE6"/>
    <w:rsid w:val="00013AF9"/>
    <w:rsid w:val="000143D1"/>
    <w:rsid w:val="000174A4"/>
    <w:rsid w:val="00025060"/>
    <w:rsid w:val="00032401"/>
    <w:rsid w:val="000440E2"/>
    <w:rsid w:val="0004578E"/>
    <w:rsid w:val="00051E7D"/>
    <w:rsid w:val="00053558"/>
    <w:rsid w:val="000652C1"/>
    <w:rsid w:val="00075183"/>
    <w:rsid w:val="000779DD"/>
    <w:rsid w:val="000820CD"/>
    <w:rsid w:val="00084CF3"/>
    <w:rsid w:val="000866E7"/>
    <w:rsid w:val="000970FE"/>
    <w:rsid w:val="000B1461"/>
    <w:rsid w:val="000B4094"/>
    <w:rsid w:val="000B60F0"/>
    <w:rsid w:val="000C149A"/>
    <w:rsid w:val="000C40EB"/>
    <w:rsid w:val="000D4AF0"/>
    <w:rsid w:val="000D58F1"/>
    <w:rsid w:val="000D678E"/>
    <w:rsid w:val="000E5D59"/>
    <w:rsid w:val="000E61A3"/>
    <w:rsid w:val="000F527C"/>
    <w:rsid w:val="000F594F"/>
    <w:rsid w:val="00111F5B"/>
    <w:rsid w:val="00112EE0"/>
    <w:rsid w:val="0012532C"/>
    <w:rsid w:val="00126533"/>
    <w:rsid w:val="00140153"/>
    <w:rsid w:val="001433F9"/>
    <w:rsid w:val="0014599E"/>
    <w:rsid w:val="00145D96"/>
    <w:rsid w:val="00146FC8"/>
    <w:rsid w:val="00151B28"/>
    <w:rsid w:val="001534BA"/>
    <w:rsid w:val="00156B9A"/>
    <w:rsid w:val="001633D6"/>
    <w:rsid w:val="0018324F"/>
    <w:rsid w:val="0018344D"/>
    <w:rsid w:val="00193967"/>
    <w:rsid w:val="00194A6C"/>
    <w:rsid w:val="001A10B4"/>
    <w:rsid w:val="001A3F94"/>
    <w:rsid w:val="001A499B"/>
    <w:rsid w:val="001A4F0F"/>
    <w:rsid w:val="001A75A2"/>
    <w:rsid w:val="001B03A4"/>
    <w:rsid w:val="001B13BC"/>
    <w:rsid w:val="001B4976"/>
    <w:rsid w:val="001B6908"/>
    <w:rsid w:val="001C215E"/>
    <w:rsid w:val="001D11DA"/>
    <w:rsid w:val="001D4B54"/>
    <w:rsid w:val="001D6C03"/>
    <w:rsid w:val="001E334C"/>
    <w:rsid w:val="001E51AD"/>
    <w:rsid w:val="001F18C9"/>
    <w:rsid w:val="001F3483"/>
    <w:rsid w:val="001F3BAF"/>
    <w:rsid w:val="001F4655"/>
    <w:rsid w:val="00202F36"/>
    <w:rsid w:val="0020551E"/>
    <w:rsid w:val="002148BF"/>
    <w:rsid w:val="0022228A"/>
    <w:rsid w:val="002341AE"/>
    <w:rsid w:val="00240E37"/>
    <w:rsid w:val="00245ECE"/>
    <w:rsid w:val="00264592"/>
    <w:rsid w:val="0027223C"/>
    <w:rsid w:val="002803B4"/>
    <w:rsid w:val="00281C1A"/>
    <w:rsid w:val="00282EBC"/>
    <w:rsid w:val="002845FF"/>
    <w:rsid w:val="0028773C"/>
    <w:rsid w:val="00292832"/>
    <w:rsid w:val="00294F70"/>
    <w:rsid w:val="00295E0A"/>
    <w:rsid w:val="002B5AEF"/>
    <w:rsid w:val="002B5AF3"/>
    <w:rsid w:val="002C71EF"/>
    <w:rsid w:val="002C7DE6"/>
    <w:rsid w:val="002F54D5"/>
    <w:rsid w:val="002F565C"/>
    <w:rsid w:val="00302992"/>
    <w:rsid w:val="0030776E"/>
    <w:rsid w:val="00311715"/>
    <w:rsid w:val="003153F6"/>
    <w:rsid w:val="00317FE3"/>
    <w:rsid w:val="003200CD"/>
    <w:rsid w:val="00325B75"/>
    <w:rsid w:val="00331871"/>
    <w:rsid w:val="00335E70"/>
    <w:rsid w:val="00357FC2"/>
    <w:rsid w:val="00360A45"/>
    <w:rsid w:val="00372201"/>
    <w:rsid w:val="00375C70"/>
    <w:rsid w:val="003779A3"/>
    <w:rsid w:val="00384651"/>
    <w:rsid w:val="00384F72"/>
    <w:rsid w:val="0039283A"/>
    <w:rsid w:val="003936F0"/>
    <w:rsid w:val="003B38DB"/>
    <w:rsid w:val="003B68B8"/>
    <w:rsid w:val="003C3517"/>
    <w:rsid w:val="003C38B2"/>
    <w:rsid w:val="003D08BD"/>
    <w:rsid w:val="003D45A9"/>
    <w:rsid w:val="003E0FE0"/>
    <w:rsid w:val="003E4B6B"/>
    <w:rsid w:val="003E6709"/>
    <w:rsid w:val="003E71A3"/>
    <w:rsid w:val="003F67BA"/>
    <w:rsid w:val="003F6A36"/>
    <w:rsid w:val="003F7578"/>
    <w:rsid w:val="00400A50"/>
    <w:rsid w:val="00405BE0"/>
    <w:rsid w:val="004060DC"/>
    <w:rsid w:val="004062F4"/>
    <w:rsid w:val="004300CC"/>
    <w:rsid w:val="00435B89"/>
    <w:rsid w:val="004538AA"/>
    <w:rsid w:val="00457B5D"/>
    <w:rsid w:val="004606B9"/>
    <w:rsid w:val="00462E49"/>
    <w:rsid w:val="00464A9D"/>
    <w:rsid w:val="004708B7"/>
    <w:rsid w:val="00472E70"/>
    <w:rsid w:val="0047486C"/>
    <w:rsid w:val="00477654"/>
    <w:rsid w:val="00477CFC"/>
    <w:rsid w:val="00480AF4"/>
    <w:rsid w:val="004A0A70"/>
    <w:rsid w:val="004B3705"/>
    <w:rsid w:val="004C1087"/>
    <w:rsid w:val="004C6F0E"/>
    <w:rsid w:val="004C70E2"/>
    <w:rsid w:val="004E08A2"/>
    <w:rsid w:val="004F08E1"/>
    <w:rsid w:val="004F4492"/>
    <w:rsid w:val="004F70C0"/>
    <w:rsid w:val="0050188D"/>
    <w:rsid w:val="0050290E"/>
    <w:rsid w:val="0051006C"/>
    <w:rsid w:val="0051651B"/>
    <w:rsid w:val="005168BB"/>
    <w:rsid w:val="00520570"/>
    <w:rsid w:val="0052374B"/>
    <w:rsid w:val="0053057A"/>
    <w:rsid w:val="005368F5"/>
    <w:rsid w:val="00537653"/>
    <w:rsid w:val="00544F94"/>
    <w:rsid w:val="00564E16"/>
    <w:rsid w:val="00571E98"/>
    <w:rsid w:val="00574C7C"/>
    <w:rsid w:val="005764C4"/>
    <w:rsid w:val="005B55A8"/>
    <w:rsid w:val="005B7893"/>
    <w:rsid w:val="005D15EE"/>
    <w:rsid w:val="005D437E"/>
    <w:rsid w:val="005D66B5"/>
    <w:rsid w:val="005D7D47"/>
    <w:rsid w:val="005E0625"/>
    <w:rsid w:val="005E547D"/>
    <w:rsid w:val="00601B85"/>
    <w:rsid w:val="00620466"/>
    <w:rsid w:val="0062380A"/>
    <w:rsid w:val="0064373D"/>
    <w:rsid w:val="006456B8"/>
    <w:rsid w:val="00652821"/>
    <w:rsid w:val="00654726"/>
    <w:rsid w:val="006623FC"/>
    <w:rsid w:val="006722CA"/>
    <w:rsid w:val="00672A88"/>
    <w:rsid w:val="00675CA9"/>
    <w:rsid w:val="006867C3"/>
    <w:rsid w:val="0069558D"/>
    <w:rsid w:val="00696384"/>
    <w:rsid w:val="006A0A25"/>
    <w:rsid w:val="006A6F0E"/>
    <w:rsid w:val="006A6FC1"/>
    <w:rsid w:val="006A7E90"/>
    <w:rsid w:val="006B2A3F"/>
    <w:rsid w:val="006B2C3B"/>
    <w:rsid w:val="006B77BA"/>
    <w:rsid w:val="006C4043"/>
    <w:rsid w:val="006D127A"/>
    <w:rsid w:val="006D1A81"/>
    <w:rsid w:val="006D481C"/>
    <w:rsid w:val="006E2816"/>
    <w:rsid w:val="00700A59"/>
    <w:rsid w:val="0071691A"/>
    <w:rsid w:val="00731597"/>
    <w:rsid w:val="00731946"/>
    <w:rsid w:val="00734F20"/>
    <w:rsid w:val="0073695C"/>
    <w:rsid w:val="00740CEE"/>
    <w:rsid w:val="00741E5D"/>
    <w:rsid w:val="00744DE1"/>
    <w:rsid w:val="00747E1C"/>
    <w:rsid w:val="00755FF4"/>
    <w:rsid w:val="00762023"/>
    <w:rsid w:val="0077048E"/>
    <w:rsid w:val="00773F92"/>
    <w:rsid w:val="0077501A"/>
    <w:rsid w:val="00777973"/>
    <w:rsid w:val="00777D33"/>
    <w:rsid w:val="00783620"/>
    <w:rsid w:val="007A38ED"/>
    <w:rsid w:val="007B5696"/>
    <w:rsid w:val="007B661F"/>
    <w:rsid w:val="007C166D"/>
    <w:rsid w:val="007D36A9"/>
    <w:rsid w:val="00802F17"/>
    <w:rsid w:val="008044C8"/>
    <w:rsid w:val="00804FBC"/>
    <w:rsid w:val="008152C5"/>
    <w:rsid w:val="00817749"/>
    <w:rsid w:val="00817A5B"/>
    <w:rsid w:val="00830CDB"/>
    <w:rsid w:val="00843C19"/>
    <w:rsid w:val="00843F70"/>
    <w:rsid w:val="00845572"/>
    <w:rsid w:val="00853D39"/>
    <w:rsid w:val="0085548C"/>
    <w:rsid w:val="00871B92"/>
    <w:rsid w:val="00871BA9"/>
    <w:rsid w:val="00876501"/>
    <w:rsid w:val="008978AA"/>
    <w:rsid w:val="008B6CEF"/>
    <w:rsid w:val="008C3230"/>
    <w:rsid w:val="008C344B"/>
    <w:rsid w:val="008D486B"/>
    <w:rsid w:val="008E3E45"/>
    <w:rsid w:val="008F3CE2"/>
    <w:rsid w:val="009065DB"/>
    <w:rsid w:val="00910027"/>
    <w:rsid w:val="0092437C"/>
    <w:rsid w:val="009324E6"/>
    <w:rsid w:val="00936E61"/>
    <w:rsid w:val="0094405A"/>
    <w:rsid w:val="009453A9"/>
    <w:rsid w:val="00947EEB"/>
    <w:rsid w:val="0096760F"/>
    <w:rsid w:val="00971E31"/>
    <w:rsid w:val="00981E1F"/>
    <w:rsid w:val="009915F0"/>
    <w:rsid w:val="0099310F"/>
    <w:rsid w:val="009A0872"/>
    <w:rsid w:val="009B344A"/>
    <w:rsid w:val="009B3821"/>
    <w:rsid w:val="009B574F"/>
    <w:rsid w:val="009C42A9"/>
    <w:rsid w:val="009D2D55"/>
    <w:rsid w:val="009D3192"/>
    <w:rsid w:val="009D5275"/>
    <w:rsid w:val="009D5677"/>
    <w:rsid w:val="009D6B8E"/>
    <w:rsid w:val="009E2018"/>
    <w:rsid w:val="009E2763"/>
    <w:rsid w:val="009F07C6"/>
    <w:rsid w:val="009F0932"/>
    <w:rsid w:val="009F4DDF"/>
    <w:rsid w:val="00A0454C"/>
    <w:rsid w:val="00A170DF"/>
    <w:rsid w:val="00A210B3"/>
    <w:rsid w:val="00A21FC7"/>
    <w:rsid w:val="00A22170"/>
    <w:rsid w:val="00A31063"/>
    <w:rsid w:val="00A328E8"/>
    <w:rsid w:val="00A34EA5"/>
    <w:rsid w:val="00A428E6"/>
    <w:rsid w:val="00A42BE1"/>
    <w:rsid w:val="00A449A1"/>
    <w:rsid w:val="00A472CC"/>
    <w:rsid w:val="00A53863"/>
    <w:rsid w:val="00A62A1C"/>
    <w:rsid w:val="00A714BB"/>
    <w:rsid w:val="00A843B7"/>
    <w:rsid w:val="00A919D4"/>
    <w:rsid w:val="00A93E38"/>
    <w:rsid w:val="00AA01B2"/>
    <w:rsid w:val="00AA0967"/>
    <w:rsid w:val="00AC0F44"/>
    <w:rsid w:val="00AC2ABE"/>
    <w:rsid w:val="00AC4395"/>
    <w:rsid w:val="00AC487A"/>
    <w:rsid w:val="00AD3D15"/>
    <w:rsid w:val="00AD45F0"/>
    <w:rsid w:val="00AD6630"/>
    <w:rsid w:val="00AD6DF8"/>
    <w:rsid w:val="00AD7561"/>
    <w:rsid w:val="00AE10B5"/>
    <w:rsid w:val="00AE2AE9"/>
    <w:rsid w:val="00AF1714"/>
    <w:rsid w:val="00AF5E28"/>
    <w:rsid w:val="00B21735"/>
    <w:rsid w:val="00B25DC6"/>
    <w:rsid w:val="00B3067C"/>
    <w:rsid w:val="00B4030C"/>
    <w:rsid w:val="00B5391B"/>
    <w:rsid w:val="00B604A6"/>
    <w:rsid w:val="00B67BBF"/>
    <w:rsid w:val="00B705BB"/>
    <w:rsid w:val="00B73B2C"/>
    <w:rsid w:val="00B94E19"/>
    <w:rsid w:val="00BA1975"/>
    <w:rsid w:val="00BA59B3"/>
    <w:rsid w:val="00BB2FC2"/>
    <w:rsid w:val="00BC014A"/>
    <w:rsid w:val="00BC53D0"/>
    <w:rsid w:val="00BE07D3"/>
    <w:rsid w:val="00BE2EDD"/>
    <w:rsid w:val="00BE7A58"/>
    <w:rsid w:val="00BF0130"/>
    <w:rsid w:val="00C12AF6"/>
    <w:rsid w:val="00C15C0C"/>
    <w:rsid w:val="00C1672A"/>
    <w:rsid w:val="00C211EF"/>
    <w:rsid w:val="00C24794"/>
    <w:rsid w:val="00C47276"/>
    <w:rsid w:val="00C65904"/>
    <w:rsid w:val="00C6646E"/>
    <w:rsid w:val="00C72AF6"/>
    <w:rsid w:val="00C80BC8"/>
    <w:rsid w:val="00CA0E2E"/>
    <w:rsid w:val="00CA1539"/>
    <w:rsid w:val="00CA19E7"/>
    <w:rsid w:val="00CA204B"/>
    <w:rsid w:val="00CB5F9A"/>
    <w:rsid w:val="00CC01A6"/>
    <w:rsid w:val="00CD0C4B"/>
    <w:rsid w:val="00CD2680"/>
    <w:rsid w:val="00CE39ED"/>
    <w:rsid w:val="00CF07EE"/>
    <w:rsid w:val="00CF5C8A"/>
    <w:rsid w:val="00CF6606"/>
    <w:rsid w:val="00CF6E0E"/>
    <w:rsid w:val="00CF71E1"/>
    <w:rsid w:val="00D01F89"/>
    <w:rsid w:val="00D07D15"/>
    <w:rsid w:val="00D3294E"/>
    <w:rsid w:val="00D33B0F"/>
    <w:rsid w:val="00D34583"/>
    <w:rsid w:val="00D36264"/>
    <w:rsid w:val="00D62166"/>
    <w:rsid w:val="00D81BFA"/>
    <w:rsid w:val="00D90FCE"/>
    <w:rsid w:val="00D91918"/>
    <w:rsid w:val="00DA32BC"/>
    <w:rsid w:val="00DA6669"/>
    <w:rsid w:val="00DB2167"/>
    <w:rsid w:val="00DB49FF"/>
    <w:rsid w:val="00DB6B3C"/>
    <w:rsid w:val="00DB7964"/>
    <w:rsid w:val="00DC5E23"/>
    <w:rsid w:val="00DD3264"/>
    <w:rsid w:val="00DD4590"/>
    <w:rsid w:val="00DD6B5E"/>
    <w:rsid w:val="00DF363C"/>
    <w:rsid w:val="00DF7DA4"/>
    <w:rsid w:val="00E10704"/>
    <w:rsid w:val="00E13053"/>
    <w:rsid w:val="00E246E6"/>
    <w:rsid w:val="00E261A7"/>
    <w:rsid w:val="00E27F2A"/>
    <w:rsid w:val="00E307EC"/>
    <w:rsid w:val="00E410FF"/>
    <w:rsid w:val="00E41AFF"/>
    <w:rsid w:val="00E5082F"/>
    <w:rsid w:val="00E5270F"/>
    <w:rsid w:val="00E5546B"/>
    <w:rsid w:val="00E56909"/>
    <w:rsid w:val="00E63740"/>
    <w:rsid w:val="00E772F7"/>
    <w:rsid w:val="00E855E3"/>
    <w:rsid w:val="00E8560F"/>
    <w:rsid w:val="00E93D77"/>
    <w:rsid w:val="00E9695B"/>
    <w:rsid w:val="00E96EBD"/>
    <w:rsid w:val="00E9708A"/>
    <w:rsid w:val="00EA7E10"/>
    <w:rsid w:val="00EC260C"/>
    <w:rsid w:val="00EC4875"/>
    <w:rsid w:val="00ED1905"/>
    <w:rsid w:val="00EE527E"/>
    <w:rsid w:val="00EF3ABE"/>
    <w:rsid w:val="00EF5C70"/>
    <w:rsid w:val="00EF5D14"/>
    <w:rsid w:val="00F06FA7"/>
    <w:rsid w:val="00F07AB5"/>
    <w:rsid w:val="00F216AA"/>
    <w:rsid w:val="00F24F11"/>
    <w:rsid w:val="00F330B5"/>
    <w:rsid w:val="00F34730"/>
    <w:rsid w:val="00F355FC"/>
    <w:rsid w:val="00F35BE9"/>
    <w:rsid w:val="00F4262E"/>
    <w:rsid w:val="00F5454E"/>
    <w:rsid w:val="00F668CA"/>
    <w:rsid w:val="00F7205D"/>
    <w:rsid w:val="00F80FC8"/>
    <w:rsid w:val="00F8128F"/>
    <w:rsid w:val="00F85175"/>
    <w:rsid w:val="00F85BEC"/>
    <w:rsid w:val="00F86294"/>
    <w:rsid w:val="00F91663"/>
    <w:rsid w:val="00F95B5F"/>
    <w:rsid w:val="00F972FD"/>
    <w:rsid w:val="00FB3397"/>
    <w:rsid w:val="00FC57B0"/>
    <w:rsid w:val="00FE4D0B"/>
    <w:rsid w:val="00FE6C4D"/>
    <w:rsid w:val="00FE796D"/>
    <w:rsid w:val="00FE7C0B"/>
    <w:rsid w:val="00FF1136"/>
    <w:rsid w:val="00FF3EE7"/>
    <w:rsid w:val="00FF6FB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74F748"/>
  <w15:docId w15:val="{18C293DE-785B-4357-B17C-C37C85B73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56B8"/>
    <w:pPr>
      <w:tabs>
        <w:tab w:val="left" w:pos="180"/>
        <w:tab w:val="left" w:pos="720"/>
      </w:tabs>
      <w:spacing w:before="120" w:after="120"/>
    </w:pPr>
    <w:rPr>
      <w:rFonts w:ascii="Arial" w:hAnsi="Arial"/>
      <w:sz w:val="22"/>
    </w:rPr>
  </w:style>
  <w:style w:type="paragraph" w:styleId="Heading1">
    <w:name w:val="heading 1"/>
    <w:basedOn w:val="Normal"/>
    <w:next w:val="Normal"/>
    <w:link w:val="Heading1Char"/>
    <w:qFormat/>
    <w:rsid w:val="00E5270F"/>
    <w:pPr>
      <w:keepNext/>
      <w:numPr>
        <w:numId w:val="1"/>
      </w:numPr>
      <w:spacing w:before="240" w:after="60"/>
      <w:outlineLvl w:val="0"/>
    </w:pPr>
    <w:rPr>
      <w:rFonts w:cs="Arial"/>
      <w:b/>
      <w:bCs/>
      <w:kern w:val="32"/>
      <w:sz w:val="36"/>
      <w:szCs w:val="32"/>
    </w:rPr>
  </w:style>
  <w:style w:type="paragraph" w:styleId="Heading2">
    <w:name w:val="heading 2"/>
    <w:basedOn w:val="Normal"/>
    <w:next w:val="Normal"/>
    <w:link w:val="Heading2Char"/>
    <w:qFormat/>
    <w:rsid w:val="0028773C"/>
    <w:pPr>
      <w:keepNext/>
      <w:numPr>
        <w:ilvl w:val="1"/>
        <w:numId w:val="1"/>
      </w:numPr>
      <w:tabs>
        <w:tab w:val="clear" w:pos="180"/>
        <w:tab w:val="clear" w:pos="720"/>
      </w:tabs>
      <w:spacing w:before="0" w:after="0"/>
      <w:outlineLvl w:val="1"/>
    </w:pPr>
    <w:rPr>
      <w:rFonts w:cs="Arial"/>
      <w:b/>
      <w:bCs/>
      <w:iCs/>
      <w:sz w:val="28"/>
      <w:szCs w:val="28"/>
    </w:rPr>
  </w:style>
  <w:style w:type="paragraph" w:styleId="Heading3">
    <w:name w:val="heading 3"/>
    <w:basedOn w:val="Normal"/>
    <w:next w:val="Normal"/>
    <w:link w:val="Heading3Char"/>
    <w:qFormat/>
    <w:rsid w:val="004C6F0E"/>
    <w:pPr>
      <w:keepNext/>
      <w:numPr>
        <w:ilvl w:val="2"/>
        <w:numId w:val="1"/>
      </w:numPr>
      <w:spacing w:before="240" w:after="60"/>
      <w:outlineLvl w:val="2"/>
    </w:pPr>
    <w:rPr>
      <w:rFonts w:cs="Arial"/>
      <w:b/>
      <w:bCs/>
      <w:sz w:val="24"/>
      <w:szCs w:val="24"/>
    </w:rPr>
  </w:style>
  <w:style w:type="paragraph" w:styleId="Heading4">
    <w:name w:val="heading 4"/>
    <w:basedOn w:val="Normal"/>
    <w:next w:val="Normal"/>
    <w:link w:val="Heading4Char"/>
    <w:unhideWhenUsed/>
    <w:qFormat/>
    <w:rsid w:val="00E5270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E5270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E5270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E5270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E5270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E5270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456B8"/>
    <w:pPr>
      <w:tabs>
        <w:tab w:val="center" w:pos="4320"/>
        <w:tab w:val="right" w:pos="8640"/>
      </w:tabs>
    </w:pPr>
  </w:style>
  <w:style w:type="paragraph" w:styleId="Footer">
    <w:name w:val="footer"/>
    <w:basedOn w:val="Normal"/>
    <w:link w:val="FooterChar"/>
    <w:uiPriority w:val="99"/>
    <w:rsid w:val="006456B8"/>
    <w:pPr>
      <w:tabs>
        <w:tab w:val="center" w:pos="4320"/>
        <w:tab w:val="right" w:pos="8640"/>
      </w:tabs>
    </w:pPr>
  </w:style>
  <w:style w:type="character" w:styleId="Hyperlink">
    <w:name w:val="Hyperlink"/>
    <w:basedOn w:val="DefaultParagraphFont"/>
    <w:uiPriority w:val="99"/>
    <w:rsid w:val="006456B8"/>
    <w:rPr>
      <w:rFonts w:ascii="Arial" w:hAnsi="Arial"/>
      <w:color w:val="0000FF"/>
      <w:sz w:val="22"/>
      <w:u w:val="single"/>
    </w:rPr>
  </w:style>
  <w:style w:type="paragraph" w:customStyle="1" w:styleId="Single">
    <w:name w:val="Single"/>
    <w:rsid w:val="00845572"/>
    <w:rPr>
      <w:rFonts w:ascii="Arial" w:hAnsi="Arial"/>
      <w:sz w:val="22"/>
    </w:rPr>
  </w:style>
  <w:style w:type="paragraph" w:customStyle="1" w:styleId="SubHead">
    <w:name w:val="SubHead"/>
    <w:basedOn w:val="Normal"/>
    <w:rPr>
      <w:b/>
      <w:i/>
    </w:rPr>
  </w:style>
  <w:style w:type="character" w:styleId="FollowedHyperlink">
    <w:name w:val="FollowedHyperlink"/>
    <w:basedOn w:val="DefaultParagraphFont"/>
    <w:rsid w:val="006456B8"/>
    <w:rPr>
      <w:rFonts w:ascii="Arial" w:hAnsi="Arial"/>
      <w:color w:val="800080"/>
      <w:sz w:val="22"/>
      <w:u w:val="single"/>
    </w:rPr>
  </w:style>
  <w:style w:type="character" w:styleId="PageNumber">
    <w:name w:val="page number"/>
    <w:basedOn w:val="DefaultParagraphFont"/>
    <w:rsid w:val="006456B8"/>
    <w:rPr>
      <w:rFonts w:ascii="Arial" w:hAnsi="Arial"/>
      <w:sz w:val="22"/>
    </w:rPr>
  </w:style>
  <w:style w:type="table" w:styleId="TableContemporary">
    <w:name w:val="Table Contemporary"/>
    <w:basedOn w:val="TableNormal"/>
    <w:rsid w:val="006456B8"/>
    <w:pPr>
      <w:tabs>
        <w:tab w:val="left" w:pos="180"/>
        <w:tab w:val="left" w:pos="720"/>
      </w:tabs>
      <w:spacing w:before="120" w:after="120"/>
    </w:pPr>
    <w:rPr>
      <w:rFonts w:ascii="Arial" w:hAnsi="Arial"/>
      <w:sz w:val="22"/>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Date">
    <w:name w:val="Date"/>
    <w:basedOn w:val="Normal"/>
    <w:next w:val="Normal"/>
    <w:rsid w:val="006456B8"/>
  </w:style>
  <w:style w:type="character" w:customStyle="1" w:styleId="FooterChar">
    <w:name w:val="Footer Char"/>
    <w:basedOn w:val="DefaultParagraphFont"/>
    <w:link w:val="Footer"/>
    <w:uiPriority w:val="99"/>
    <w:rsid w:val="00D81BFA"/>
    <w:rPr>
      <w:rFonts w:ascii="Arial" w:hAnsi="Arial"/>
      <w:sz w:val="22"/>
    </w:rPr>
  </w:style>
  <w:style w:type="paragraph" w:styleId="BalloonText">
    <w:name w:val="Balloon Text"/>
    <w:basedOn w:val="Normal"/>
    <w:link w:val="BalloonTextChar"/>
    <w:rsid w:val="00D81BFA"/>
    <w:pPr>
      <w:spacing w:before="0" w:after="0"/>
    </w:pPr>
    <w:rPr>
      <w:rFonts w:ascii="Tahoma" w:hAnsi="Tahoma" w:cs="Tahoma"/>
      <w:sz w:val="16"/>
      <w:szCs w:val="16"/>
    </w:rPr>
  </w:style>
  <w:style w:type="character" w:customStyle="1" w:styleId="BalloonTextChar">
    <w:name w:val="Balloon Text Char"/>
    <w:basedOn w:val="DefaultParagraphFont"/>
    <w:link w:val="BalloonText"/>
    <w:rsid w:val="00D81BFA"/>
    <w:rPr>
      <w:rFonts w:ascii="Tahoma" w:hAnsi="Tahoma" w:cs="Tahoma"/>
      <w:sz w:val="16"/>
      <w:szCs w:val="16"/>
    </w:rPr>
  </w:style>
  <w:style w:type="table" w:styleId="TableGrid">
    <w:name w:val="Table Grid"/>
    <w:basedOn w:val="TableNormal"/>
    <w:uiPriority w:val="59"/>
    <w:rsid w:val="00D81B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81BFA"/>
    <w:pPr>
      <w:keepLines/>
      <w:tabs>
        <w:tab w:val="clear" w:pos="180"/>
        <w:tab w:val="clear" w:pos="720"/>
      </w:tab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rsid w:val="00D81BFA"/>
    <w:pPr>
      <w:tabs>
        <w:tab w:val="clear" w:pos="180"/>
        <w:tab w:val="clear" w:pos="720"/>
      </w:tabs>
      <w:spacing w:after="100"/>
    </w:pPr>
  </w:style>
  <w:style w:type="paragraph" w:styleId="HTMLPreformatted">
    <w:name w:val="HTML Preformatted"/>
    <w:basedOn w:val="Normal"/>
    <w:link w:val="HTMLPreformattedChar"/>
    <w:uiPriority w:val="99"/>
    <w:unhideWhenUsed/>
    <w:rsid w:val="00E261A7"/>
    <w:pPr>
      <w:tabs>
        <w:tab w:val="clear" w:pos="180"/>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E261A7"/>
    <w:rPr>
      <w:rFonts w:ascii="Courier New" w:hAnsi="Courier New" w:cs="Courier New"/>
    </w:rPr>
  </w:style>
  <w:style w:type="paragraph" w:styleId="TOC2">
    <w:name w:val="toc 2"/>
    <w:basedOn w:val="Normal"/>
    <w:next w:val="Normal"/>
    <w:autoRedefine/>
    <w:uiPriority w:val="39"/>
    <w:rsid w:val="00E261A7"/>
    <w:pPr>
      <w:tabs>
        <w:tab w:val="clear" w:pos="180"/>
        <w:tab w:val="clear" w:pos="720"/>
      </w:tabs>
      <w:spacing w:after="100"/>
      <w:ind w:left="220"/>
    </w:pPr>
  </w:style>
  <w:style w:type="paragraph" w:styleId="ListParagraph">
    <w:name w:val="List Paragraph"/>
    <w:basedOn w:val="Normal"/>
    <w:uiPriority w:val="34"/>
    <w:qFormat/>
    <w:rsid w:val="00700A59"/>
    <w:pPr>
      <w:ind w:left="720"/>
      <w:contextualSpacing/>
    </w:pPr>
  </w:style>
  <w:style w:type="paragraph" w:styleId="TOC3">
    <w:name w:val="toc 3"/>
    <w:basedOn w:val="Normal"/>
    <w:next w:val="Normal"/>
    <w:autoRedefine/>
    <w:uiPriority w:val="39"/>
    <w:rsid w:val="006A0A25"/>
    <w:pPr>
      <w:tabs>
        <w:tab w:val="clear" w:pos="180"/>
        <w:tab w:val="clear" w:pos="720"/>
      </w:tabs>
      <w:spacing w:after="100"/>
      <w:ind w:left="440"/>
    </w:pPr>
  </w:style>
  <w:style w:type="character" w:styleId="CommentReference">
    <w:name w:val="annotation reference"/>
    <w:basedOn w:val="DefaultParagraphFont"/>
    <w:rsid w:val="005D437E"/>
    <w:rPr>
      <w:sz w:val="16"/>
      <w:szCs w:val="16"/>
    </w:rPr>
  </w:style>
  <w:style w:type="paragraph" w:styleId="CommentText">
    <w:name w:val="annotation text"/>
    <w:basedOn w:val="Normal"/>
    <w:link w:val="CommentTextChar"/>
    <w:rsid w:val="005D437E"/>
    <w:rPr>
      <w:sz w:val="20"/>
    </w:rPr>
  </w:style>
  <w:style w:type="character" w:customStyle="1" w:styleId="CommentTextChar">
    <w:name w:val="Comment Text Char"/>
    <w:basedOn w:val="DefaultParagraphFont"/>
    <w:link w:val="CommentText"/>
    <w:rsid w:val="005D437E"/>
    <w:rPr>
      <w:rFonts w:ascii="Arial" w:hAnsi="Arial"/>
    </w:rPr>
  </w:style>
  <w:style w:type="paragraph" w:styleId="CommentSubject">
    <w:name w:val="annotation subject"/>
    <w:basedOn w:val="CommentText"/>
    <w:next w:val="CommentText"/>
    <w:link w:val="CommentSubjectChar"/>
    <w:rsid w:val="005D437E"/>
    <w:rPr>
      <w:b/>
      <w:bCs/>
    </w:rPr>
  </w:style>
  <w:style w:type="character" w:customStyle="1" w:styleId="CommentSubjectChar">
    <w:name w:val="Comment Subject Char"/>
    <w:basedOn w:val="CommentTextChar"/>
    <w:link w:val="CommentSubject"/>
    <w:rsid w:val="005D437E"/>
    <w:rPr>
      <w:rFonts w:ascii="Arial" w:hAnsi="Arial"/>
      <w:b/>
      <w:bCs/>
    </w:rPr>
  </w:style>
  <w:style w:type="character" w:customStyle="1" w:styleId="Heading4Char">
    <w:name w:val="Heading 4 Char"/>
    <w:basedOn w:val="DefaultParagraphFont"/>
    <w:link w:val="Heading4"/>
    <w:rsid w:val="00E5270F"/>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semiHidden/>
    <w:rsid w:val="00E5270F"/>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semiHidden/>
    <w:rsid w:val="00E5270F"/>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semiHidden/>
    <w:rsid w:val="00E5270F"/>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semiHidden/>
    <w:rsid w:val="00E5270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E5270F"/>
    <w:rPr>
      <w:rFonts w:asciiTheme="majorHAnsi" w:eastAsiaTheme="majorEastAsia" w:hAnsiTheme="majorHAnsi" w:cstheme="majorBidi"/>
      <w:i/>
      <w:iCs/>
      <w:color w:val="404040" w:themeColor="text1" w:themeTint="BF"/>
    </w:rPr>
  </w:style>
  <w:style w:type="paragraph" w:styleId="Revision">
    <w:name w:val="Revision"/>
    <w:hidden/>
    <w:uiPriority w:val="99"/>
    <w:semiHidden/>
    <w:rsid w:val="001A4F0F"/>
    <w:rPr>
      <w:rFonts w:ascii="Arial" w:hAnsi="Arial"/>
      <w:sz w:val="22"/>
    </w:rPr>
  </w:style>
  <w:style w:type="paragraph" w:styleId="BodyText">
    <w:name w:val="Body Text"/>
    <w:basedOn w:val="Normal"/>
    <w:link w:val="BodyTextChar"/>
    <w:rsid w:val="00464A9D"/>
  </w:style>
  <w:style w:type="character" w:customStyle="1" w:styleId="BodyTextChar">
    <w:name w:val="Body Text Char"/>
    <w:basedOn w:val="DefaultParagraphFont"/>
    <w:link w:val="BodyText"/>
    <w:rsid w:val="00464A9D"/>
    <w:rPr>
      <w:rFonts w:ascii="Arial" w:hAnsi="Arial"/>
      <w:sz w:val="22"/>
    </w:rPr>
  </w:style>
  <w:style w:type="character" w:customStyle="1" w:styleId="Heading2Char">
    <w:name w:val="Heading 2 Char"/>
    <w:basedOn w:val="DefaultParagraphFont"/>
    <w:link w:val="Heading2"/>
    <w:rsid w:val="00CF07EE"/>
    <w:rPr>
      <w:rFonts w:ascii="Arial" w:hAnsi="Arial" w:cs="Arial"/>
      <w:b/>
      <w:bCs/>
      <w:iCs/>
      <w:sz w:val="28"/>
      <w:szCs w:val="28"/>
    </w:rPr>
  </w:style>
  <w:style w:type="character" w:customStyle="1" w:styleId="Heading3Char">
    <w:name w:val="Heading 3 Char"/>
    <w:basedOn w:val="DefaultParagraphFont"/>
    <w:link w:val="Heading3"/>
    <w:rsid w:val="00CF07EE"/>
    <w:rPr>
      <w:rFonts w:ascii="Arial" w:hAnsi="Arial" w:cs="Arial"/>
      <w:b/>
      <w:bCs/>
      <w:sz w:val="24"/>
      <w:szCs w:val="24"/>
    </w:rPr>
  </w:style>
  <w:style w:type="character" w:styleId="HTMLCode">
    <w:name w:val="HTML Code"/>
    <w:basedOn w:val="DefaultParagraphFont"/>
    <w:uiPriority w:val="99"/>
    <w:semiHidden/>
    <w:unhideWhenUsed/>
    <w:rsid w:val="00AF5E28"/>
    <w:rPr>
      <w:rFonts w:ascii="Courier New" w:eastAsia="Times New Roman" w:hAnsi="Courier New" w:cs="Courier New"/>
      <w:sz w:val="20"/>
      <w:szCs w:val="20"/>
    </w:rPr>
  </w:style>
  <w:style w:type="paragraph" w:styleId="NormalWeb">
    <w:name w:val="Normal (Web)"/>
    <w:basedOn w:val="Normal"/>
    <w:uiPriority w:val="99"/>
    <w:unhideWhenUsed/>
    <w:rsid w:val="00E8560F"/>
    <w:pPr>
      <w:tabs>
        <w:tab w:val="clear" w:pos="180"/>
        <w:tab w:val="clear" w:pos="720"/>
      </w:tabs>
      <w:spacing w:before="100" w:beforeAutospacing="1" w:after="100" w:afterAutospacing="1"/>
    </w:pPr>
    <w:rPr>
      <w:rFonts w:ascii="Times New Roman" w:hAnsi="Times New Roman"/>
      <w:sz w:val="24"/>
      <w:szCs w:val="24"/>
    </w:rPr>
  </w:style>
  <w:style w:type="character" w:styleId="Emphasis">
    <w:name w:val="Emphasis"/>
    <w:basedOn w:val="DefaultParagraphFont"/>
    <w:uiPriority w:val="20"/>
    <w:qFormat/>
    <w:rsid w:val="00E8560F"/>
    <w:rPr>
      <w:i/>
      <w:iCs/>
    </w:rPr>
  </w:style>
  <w:style w:type="character" w:customStyle="1" w:styleId="UnresolvedMention1">
    <w:name w:val="Unresolved Mention1"/>
    <w:basedOn w:val="DefaultParagraphFont"/>
    <w:uiPriority w:val="99"/>
    <w:semiHidden/>
    <w:unhideWhenUsed/>
    <w:rsid w:val="0064373D"/>
    <w:rPr>
      <w:color w:val="808080"/>
      <w:shd w:val="clear" w:color="auto" w:fill="E6E6E6"/>
    </w:rPr>
  </w:style>
  <w:style w:type="paragraph" w:styleId="NoSpacing">
    <w:name w:val="No Spacing"/>
    <w:uiPriority w:val="1"/>
    <w:qFormat/>
    <w:rsid w:val="002B5AF3"/>
    <w:rPr>
      <w:rFonts w:asciiTheme="minorHAnsi" w:eastAsiaTheme="minorHAnsi" w:hAnsiTheme="minorHAnsi" w:cstheme="minorBidi"/>
      <w:sz w:val="22"/>
      <w:szCs w:val="22"/>
    </w:rPr>
  </w:style>
  <w:style w:type="paragraph" w:styleId="Title">
    <w:name w:val="Title"/>
    <w:basedOn w:val="Normal"/>
    <w:next w:val="Normal"/>
    <w:link w:val="TitleChar"/>
    <w:uiPriority w:val="10"/>
    <w:qFormat/>
    <w:rsid w:val="00672A88"/>
    <w:pPr>
      <w:tabs>
        <w:tab w:val="clear" w:pos="180"/>
        <w:tab w:val="clear" w:pos="720"/>
      </w:tabs>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A8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rsid w:val="00672A88"/>
    <w:rPr>
      <w:rFonts w:ascii="Arial" w:hAnsi="Arial" w:cs="Arial"/>
      <w:b/>
      <w:bCs/>
      <w:kern w:val="32"/>
      <w:sz w:val="36"/>
      <w:szCs w:val="32"/>
    </w:rPr>
  </w:style>
  <w:style w:type="table" w:customStyle="1" w:styleId="ListTable3-Accent11">
    <w:name w:val="List Table 3 - Accent 11"/>
    <w:basedOn w:val="TableNormal"/>
    <w:uiPriority w:val="48"/>
    <w:rsid w:val="00672A88"/>
    <w:rPr>
      <w:rFonts w:asciiTheme="minorHAnsi" w:eastAsiaTheme="minorHAnsi" w:hAnsiTheme="minorHAnsi" w:cstheme="minorBidi"/>
      <w:sz w:val="22"/>
      <w:szCs w:val="22"/>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ptabletext">
    <w:name w:val="p_tabletext"/>
    <w:basedOn w:val="Normal"/>
    <w:rsid w:val="00672A88"/>
    <w:pPr>
      <w:tabs>
        <w:tab w:val="clear" w:pos="180"/>
        <w:tab w:val="clear" w:pos="720"/>
      </w:tabs>
      <w:spacing w:before="100" w:beforeAutospacing="1" w:after="100" w:afterAutospacing="1"/>
    </w:pPr>
    <w:rPr>
      <w:rFonts w:ascii="Times New Roman" w:hAnsi="Times New Roman"/>
      <w:sz w:val="24"/>
      <w:szCs w:val="24"/>
    </w:rPr>
  </w:style>
  <w:style w:type="character" w:customStyle="1" w:styleId="ftabletext">
    <w:name w:val="f_tabletext"/>
    <w:basedOn w:val="DefaultParagraphFont"/>
    <w:rsid w:val="00672A88"/>
  </w:style>
  <w:style w:type="character" w:customStyle="1" w:styleId="HeaderChar">
    <w:name w:val="Header Char"/>
    <w:basedOn w:val="DefaultParagraphFont"/>
    <w:link w:val="Header"/>
    <w:rsid w:val="00672A88"/>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30525">
      <w:bodyDiv w:val="1"/>
      <w:marLeft w:val="0"/>
      <w:marRight w:val="0"/>
      <w:marTop w:val="0"/>
      <w:marBottom w:val="0"/>
      <w:divBdr>
        <w:top w:val="none" w:sz="0" w:space="0" w:color="auto"/>
        <w:left w:val="none" w:sz="0" w:space="0" w:color="auto"/>
        <w:bottom w:val="none" w:sz="0" w:space="0" w:color="auto"/>
        <w:right w:val="none" w:sz="0" w:space="0" w:color="auto"/>
      </w:divBdr>
    </w:div>
    <w:div w:id="810903487">
      <w:bodyDiv w:val="1"/>
      <w:marLeft w:val="0"/>
      <w:marRight w:val="0"/>
      <w:marTop w:val="0"/>
      <w:marBottom w:val="0"/>
      <w:divBdr>
        <w:top w:val="none" w:sz="0" w:space="0" w:color="auto"/>
        <w:left w:val="none" w:sz="0" w:space="0" w:color="auto"/>
        <w:bottom w:val="none" w:sz="0" w:space="0" w:color="auto"/>
        <w:right w:val="none" w:sz="0" w:space="0" w:color="auto"/>
      </w:divBdr>
    </w:div>
    <w:div w:id="90322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rb\AppData\Roaming\Microsoft\Templates\SISCOLet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BD5F52B9B80574C91B9A94B690C6072" ma:contentTypeVersion="0" ma:contentTypeDescription="Create a new document." ma:contentTypeScope="" ma:versionID="9292c3e55ce08f5b1621eee93823ff81">
  <xsd:schema xmlns:xsd="http://www.w3.org/2001/XMLSchema" xmlns:p="http://schemas.microsoft.com/office/2006/metadata/properties" targetNamespace="http://schemas.microsoft.com/office/2006/metadata/properties" ma:root="true" ma:fieldsID="b04880928142efb4b47bb333bf3a38e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CB5C7F-4461-4A05-AC78-9AD7451A3E85}">
  <ds:schemaRefs>
    <ds:schemaRef ds:uri="http://schemas.openxmlformats.org/officeDocument/2006/bibliography"/>
  </ds:schemaRefs>
</ds:datastoreItem>
</file>

<file path=customXml/itemProps2.xml><?xml version="1.0" encoding="utf-8"?>
<ds:datastoreItem xmlns:ds="http://schemas.openxmlformats.org/officeDocument/2006/customXml" ds:itemID="{B5897030-B55B-4C2A-ABE5-3E8857D0AB8F}">
  <ds:schemaRefs>
    <ds:schemaRef ds:uri="http://schemas.microsoft.com/office/2006/metadata/properties"/>
  </ds:schemaRefs>
</ds:datastoreItem>
</file>

<file path=customXml/itemProps3.xml><?xml version="1.0" encoding="utf-8"?>
<ds:datastoreItem xmlns:ds="http://schemas.openxmlformats.org/officeDocument/2006/customXml" ds:itemID="{5D5D200D-027F-45BD-80DA-82D20C2FA8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E298CA0-CD0A-4DCA-A5E9-EAC762341C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SISCOLetter.dotx</Template>
  <TotalTime>28</TotalTime>
  <Pages>42</Pages>
  <Words>7317</Words>
  <Characters>41707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Enterprise Architect to Protocol Buffer Exporter Programmers Guide</vt:lpstr>
    </vt:vector>
  </TitlesOfParts>
  <Company>SISCO, inc</Company>
  <LinksUpToDate>false</LinksUpToDate>
  <CharactersWithSpaces>48927</CharactersWithSpaces>
  <SharedDoc>false</SharedDoc>
  <HLinks>
    <vt:vector size="6" baseType="variant">
      <vt:variant>
        <vt:i4>3342336</vt:i4>
      </vt:variant>
      <vt:variant>
        <vt:i4>3</vt:i4>
      </vt:variant>
      <vt:variant>
        <vt:i4>0</vt:i4>
      </vt:variant>
      <vt:variant>
        <vt:i4>5</vt:i4>
      </vt:variant>
      <vt:variant>
        <vt:lpwstr>mailto:info@sisconet.com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Architect to Protocol Buffer Exporter Programmers Guide</dc:title>
  <dc:creator>Lorenzo@sisconet.com</dc:creator>
  <cp:keywords>Letter</cp:keywords>
  <cp:lastModifiedBy>Cory Nguyen</cp:lastModifiedBy>
  <cp:revision>18</cp:revision>
  <cp:lastPrinted>2011-10-23T20:53:00Z</cp:lastPrinted>
  <dcterms:created xsi:type="dcterms:W3CDTF">2019-04-19T19:10:00Z</dcterms:created>
  <dcterms:modified xsi:type="dcterms:W3CDTF">2021-08-26T17:51:00Z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0x0101001BD5F52B9B80574C91B9A94B690C6072</vt:lpwstr>
  </property>
</Properties>
</file>